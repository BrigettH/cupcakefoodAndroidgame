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39C6" w:rsidRDefault="00781100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sz w:val="28"/>
          <w:szCs w:val="28"/>
        </w:rPr>
        <w:t xml:space="preserve">Hi, this is a project and it is </w:t>
      </w:r>
      <w:r w:rsidR="00834E9F">
        <w:rPr>
          <w:rFonts w:ascii="Sanskrit Text" w:hAnsi="Sanskrit Text" w:cs="Sanskrit Text"/>
          <w:sz w:val="28"/>
          <w:szCs w:val="28"/>
        </w:rPr>
        <w:t xml:space="preserve">a fat Android phone and prototype.  </w:t>
      </w:r>
    </w:p>
    <w:p w:rsidR="00834E9F" w:rsidRDefault="00834E9F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sz w:val="28"/>
          <w:szCs w:val="28"/>
        </w:rPr>
        <w:t>Title Cupcake Food.</w:t>
      </w:r>
    </w:p>
    <w:p w:rsidR="005228D8" w:rsidRDefault="005228D8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sz w:val="28"/>
          <w:szCs w:val="28"/>
        </w:rPr>
        <w:t>Brigett Hurley aka Brigida</w:t>
      </w:r>
    </w:p>
    <w:p w:rsidR="005228D8" w:rsidRDefault="005228D8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sz w:val="28"/>
          <w:szCs w:val="28"/>
        </w:rPr>
        <w:t>29015 North 64</w:t>
      </w:r>
      <w:r w:rsidRPr="005228D8">
        <w:rPr>
          <w:rFonts w:ascii="Sanskrit Text" w:hAnsi="Sanskrit Text" w:cs="Sanskrit Text"/>
          <w:sz w:val="28"/>
          <w:szCs w:val="28"/>
          <w:vertAlign w:val="superscript"/>
        </w:rPr>
        <w:t>Th</w:t>
      </w:r>
      <w:r>
        <w:rPr>
          <w:rFonts w:ascii="Sanskrit Text" w:hAnsi="Sanskrit Text" w:cs="Sanskrit Text"/>
          <w:sz w:val="28"/>
          <w:szCs w:val="28"/>
        </w:rPr>
        <w:t xml:space="preserve"> Place</w:t>
      </w:r>
    </w:p>
    <w:p w:rsidR="005228D8" w:rsidRDefault="005228D8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sz w:val="28"/>
          <w:szCs w:val="28"/>
        </w:rPr>
        <w:t>Cave Creek, AZ. 85331</w:t>
      </w:r>
    </w:p>
    <w:p w:rsidR="005228D8" w:rsidRDefault="005228D8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sz w:val="28"/>
          <w:szCs w:val="28"/>
        </w:rPr>
        <w:t>480-400-2734</w:t>
      </w:r>
    </w:p>
    <w:p w:rsidR="005228D8" w:rsidRDefault="005228D8" w:rsidP="00512886">
      <w:pPr>
        <w:pStyle w:val="NoSpacing"/>
        <w:rPr>
          <w:rFonts w:ascii="Sanskrit Text" w:hAnsi="Sanskrit Text" w:cs="Sanskrit Text"/>
          <w:sz w:val="28"/>
          <w:szCs w:val="28"/>
        </w:rPr>
      </w:pPr>
    </w:p>
    <w:p w:rsidR="00834E9F" w:rsidRDefault="00BA0276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1570560</wp:posOffset>
                </wp:positionH>
                <wp:positionV relativeFrom="paragraph">
                  <wp:posOffset>957060</wp:posOffset>
                </wp:positionV>
                <wp:extent cx="360" cy="360"/>
                <wp:effectExtent l="50800" t="25400" r="38100" b="5080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1570560</wp:posOffset>
                </wp:positionH>
                <wp:positionV relativeFrom="paragraph">
                  <wp:posOffset>957060</wp:posOffset>
                </wp:positionV>
                <wp:extent cx="360" cy="360"/>
                <wp:effectExtent l="50800" t="25400" r="38100" b="50800"/>
                <wp:wrapNone/>
                <wp:docPr id="175" name="Ink 1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" name="Ink 175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E2DC9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4076160</wp:posOffset>
                </wp:positionH>
                <wp:positionV relativeFrom="paragraph">
                  <wp:posOffset>816300</wp:posOffset>
                </wp:positionV>
                <wp:extent cx="34560" cy="293040"/>
                <wp:effectExtent l="50800" t="38100" r="41910" b="3746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4560" cy="293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4076160</wp:posOffset>
                </wp:positionH>
                <wp:positionV relativeFrom="paragraph">
                  <wp:posOffset>816300</wp:posOffset>
                </wp:positionV>
                <wp:extent cx="34560" cy="293040"/>
                <wp:effectExtent l="50800" t="38100" r="41910" b="37465"/>
                <wp:wrapNone/>
                <wp:docPr id="155" name="Ink 1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" name="Ink 155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200" cy="724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E2DC9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3973560</wp:posOffset>
                </wp:positionH>
                <wp:positionV relativeFrom="paragraph">
                  <wp:posOffset>805140</wp:posOffset>
                </wp:positionV>
                <wp:extent cx="11880" cy="190440"/>
                <wp:effectExtent l="38100" t="38100" r="39370" b="3873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880" cy="190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3973560</wp:posOffset>
                </wp:positionH>
                <wp:positionV relativeFrom="paragraph">
                  <wp:posOffset>805140</wp:posOffset>
                </wp:positionV>
                <wp:extent cx="11880" cy="190440"/>
                <wp:effectExtent l="38100" t="38100" r="39370" b="38735"/>
                <wp:wrapNone/>
                <wp:docPr id="154" name="Ink 15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" name="Ink 154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520" cy="622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E2DC9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3609240</wp:posOffset>
                </wp:positionH>
                <wp:positionV relativeFrom="paragraph">
                  <wp:posOffset>900180</wp:posOffset>
                </wp:positionV>
                <wp:extent cx="270000" cy="148680"/>
                <wp:effectExtent l="0" t="50800" r="0" b="5461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70000" cy="148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3609240</wp:posOffset>
                </wp:positionH>
                <wp:positionV relativeFrom="paragraph">
                  <wp:posOffset>900180</wp:posOffset>
                </wp:positionV>
                <wp:extent cx="270000" cy="148680"/>
                <wp:effectExtent l="0" t="50800" r="0" b="54610"/>
                <wp:wrapNone/>
                <wp:docPr id="153" name="Ink 1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" name="Ink 153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1640" cy="580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E2DC9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3274080</wp:posOffset>
                </wp:positionH>
                <wp:positionV relativeFrom="paragraph">
                  <wp:posOffset>808740</wp:posOffset>
                </wp:positionV>
                <wp:extent cx="255240" cy="232200"/>
                <wp:effectExtent l="50800" t="50800" r="24765" b="4762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55240" cy="232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3274080</wp:posOffset>
                </wp:positionH>
                <wp:positionV relativeFrom="paragraph">
                  <wp:posOffset>808740</wp:posOffset>
                </wp:positionV>
                <wp:extent cx="255240" cy="232200"/>
                <wp:effectExtent l="50800" t="50800" r="24765" b="47625"/>
                <wp:wrapNone/>
                <wp:docPr id="152" name="Ink 1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" name="Ink 152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880" cy="663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6908640</wp:posOffset>
                </wp:positionH>
                <wp:positionV relativeFrom="paragraph">
                  <wp:posOffset>831780</wp:posOffset>
                </wp:positionV>
                <wp:extent cx="221400" cy="190440"/>
                <wp:effectExtent l="63500" t="101600" r="71120" b="10223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214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7C78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6" o:spid="_x0000_s1026" type="#_x0000_t75" style="position:absolute;margin-left:541.2pt;margin-top:59.85pt;width:23.1pt;height:26.3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">
                <v:imagedata r:id="rId19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6718920</wp:posOffset>
                </wp:positionH>
                <wp:positionV relativeFrom="paragraph">
                  <wp:posOffset>976140</wp:posOffset>
                </wp:positionV>
                <wp:extent cx="42120" cy="102960"/>
                <wp:effectExtent l="63500" t="101600" r="72390" b="10033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21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0E605" id="Ink 135" o:spid="_x0000_s1026" type="#_x0000_t75" style="position:absolute;margin-left:526.25pt;margin-top:71.2pt;width:8.95pt;height:19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">
                <v:imagedata r:id="rId21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6498600</wp:posOffset>
                </wp:positionH>
                <wp:positionV relativeFrom="paragraph">
                  <wp:posOffset>812700</wp:posOffset>
                </wp:positionV>
                <wp:extent cx="144720" cy="221040"/>
                <wp:effectExtent l="63500" t="101600" r="71755" b="10922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47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2519F" id="Ink 134" o:spid="_x0000_s1026" type="#_x0000_t75" style="position:absolute;margin-left:508.85pt;margin-top:58.35pt;width:17.1pt;height:28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">
                <v:imagedata r:id="rId23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6228600</wp:posOffset>
                </wp:positionH>
                <wp:positionV relativeFrom="paragraph">
                  <wp:posOffset>871380</wp:posOffset>
                </wp:positionV>
                <wp:extent cx="152280" cy="109080"/>
                <wp:effectExtent l="63500" t="101600" r="64135" b="10731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22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906D0" id="Ink 133" o:spid="_x0000_s1026" type="#_x0000_t75" style="position:absolute;margin-left:487.6pt;margin-top:62.95pt;width:17.7pt;height:19.9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">
                <v:imagedata r:id="rId25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6080280</wp:posOffset>
                </wp:positionH>
                <wp:positionV relativeFrom="paragraph">
                  <wp:posOffset>778500</wp:posOffset>
                </wp:positionV>
                <wp:extent cx="360" cy="360"/>
                <wp:effectExtent l="63500" t="101600" r="63500" b="10160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9DA49" id="Ink 132" o:spid="_x0000_s1026" type="#_x0000_t75" style="position:absolute;margin-left:475.9pt;margin-top:55.65pt;width:5.7pt;height:11.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">
                <v:imagedata r:id="rId27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6015480</wp:posOffset>
                </wp:positionH>
                <wp:positionV relativeFrom="paragraph">
                  <wp:posOffset>877140</wp:posOffset>
                </wp:positionV>
                <wp:extent cx="360" cy="360"/>
                <wp:effectExtent l="63500" t="101600" r="63500" b="10160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ECE09" id="Ink 131" o:spid="_x0000_s1026" type="#_x0000_t75" style="position:absolute;margin-left:470.85pt;margin-top:63.4pt;width:5.7pt;height:11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">
                <v:imagedata r:id="rId27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5562960</wp:posOffset>
                </wp:positionH>
                <wp:positionV relativeFrom="paragraph">
                  <wp:posOffset>831780</wp:posOffset>
                </wp:positionV>
                <wp:extent cx="338760" cy="178920"/>
                <wp:effectExtent l="63500" t="101600" r="67945" b="10096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387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134DE" id="Ink 130" o:spid="_x0000_s1026" type="#_x0000_t75" style="position:absolute;margin-left:435.25pt;margin-top:59.85pt;width:32.3pt;height:25.4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">
                <v:imagedata r:id="rId30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5179200</wp:posOffset>
                </wp:positionH>
                <wp:positionV relativeFrom="paragraph">
                  <wp:posOffset>884700</wp:posOffset>
                </wp:positionV>
                <wp:extent cx="190440" cy="118080"/>
                <wp:effectExtent l="88900" t="139700" r="89535" b="13652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90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C7193" id="Ink 129" o:spid="_x0000_s1026" type="#_x0000_t75" style="position:absolute;margin-left:403.55pt;margin-top:61.15pt;width:23.5pt;height:26.3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">
                <v:imagedata r:id="rId32" o:title=""/>
              </v:shape>
            </w:pict>
          </mc:Fallback>
        </mc:AlternateContent>
      </w:r>
      <w:r w:rsidR="00834E9F">
        <w:rPr>
          <w:rFonts w:ascii="Sanskrit Text" w:hAnsi="Sanskrit Text" w:cs="Sanskrit Text"/>
          <w:sz w:val="28"/>
          <w:szCs w:val="28"/>
        </w:rPr>
        <w:t>The project is 15 months.  Supporting the arts.  A challenging game levels beginning, intermediate and advance.  A test analysis on customers and survey to determine reviews and comments.</w:t>
      </w:r>
      <w:r w:rsidR="002F4D4D">
        <w:rPr>
          <w:rFonts w:ascii="Sanskrit Text" w:hAnsi="Sanskrit Text" w:cs="Sanskrit Text"/>
          <w:sz w:val="28"/>
          <w:szCs w:val="28"/>
        </w:rPr>
        <w:t xml:space="preserve"> Out of five star review, predictions at 4 stars with 65K, comments.  </w:t>
      </w:r>
    </w:p>
    <w:p w:rsidR="00D51091" w:rsidRDefault="002E2DC9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4160760</wp:posOffset>
                </wp:positionH>
                <wp:positionV relativeFrom="paragraph">
                  <wp:posOffset>-14580</wp:posOffset>
                </wp:positionV>
                <wp:extent cx="142200" cy="186840"/>
                <wp:effectExtent l="25400" t="50800" r="23495" b="5461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2200" cy="186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4160760</wp:posOffset>
                </wp:positionH>
                <wp:positionV relativeFrom="paragraph">
                  <wp:posOffset>-14580</wp:posOffset>
                </wp:positionV>
                <wp:extent cx="142200" cy="186840"/>
                <wp:effectExtent l="25400" t="50800" r="23495" b="54610"/>
                <wp:wrapNone/>
                <wp:docPr id="160" name="Ink 1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" name="Ink 160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840" cy="618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3815160</wp:posOffset>
                </wp:positionH>
                <wp:positionV relativeFrom="paragraph">
                  <wp:posOffset>540</wp:posOffset>
                </wp:positionV>
                <wp:extent cx="219600" cy="145440"/>
                <wp:effectExtent l="12700" t="38100" r="0" b="4508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19600" cy="145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3815160</wp:posOffset>
                </wp:positionH>
                <wp:positionV relativeFrom="paragraph">
                  <wp:posOffset>540</wp:posOffset>
                </wp:positionV>
                <wp:extent cx="219600" cy="145440"/>
                <wp:effectExtent l="12700" t="38100" r="0" b="45085"/>
                <wp:wrapNone/>
                <wp:docPr id="159" name="Ink 1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" name="Ink 159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1240" cy="577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3566760</wp:posOffset>
                </wp:positionH>
                <wp:positionV relativeFrom="paragraph">
                  <wp:posOffset>27180</wp:posOffset>
                </wp:positionV>
                <wp:extent cx="87840" cy="117720"/>
                <wp:effectExtent l="38100" t="38100" r="1270" b="4762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7840" cy="117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3566760</wp:posOffset>
                </wp:positionH>
                <wp:positionV relativeFrom="paragraph">
                  <wp:posOffset>27180</wp:posOffset>
                </wp:positionV>
                <wp:extent cx="87840" cy="117720"/>
                <wp:effectExtent l="38100" t="38100" r="1270" b="47625"/>
                <wp:wrapNone/>
                <wp:docPr id="158" name="Ink 1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" name="Ink 158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480" cy="549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3410880</wp:posOffset>
                </wp:positionH>
                <wp:positionV relativeFrom="paragraph">
                  <wp:posOffset>-67860</wp:posOffset>
                </wp:positionV>
                <wp:extent cx="68760" cy="281880"/>
                <wp:effectExtent l="38100" t="38100" r="33020" b="361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8760" cy="281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3410880</wp:posOffset>
                </wp:positionH>
                <wp:positionV relativeFrom="paragraph">
                  <wp:posOffset>-67860</wp:posOffset>
                </wp:positionV>
                <wp:extent cx="68760" cy="281880"/>
                <wp:effectExtent l="38100" t="38100" r="33020" b="36195"/>
                <wp:wrapNone/>
                <wp:docPr id="157" name="Ink 15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" name="Ink 157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400" cy="713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3277680</wp:posOffset>
                </wp:positionH>
                <wp:positionV relativeFrom="paragraph">
                  <wp:posOffset>61380</wp:posOffset>
                </wp:positionV>
                <wp:extent cx="144720" cy="110520"/>
                <wp:effectExtent l="12700" t="38100" r="20955" b="5461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44720" cy="110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3277680</wp:posOffset>
                </wp:positionH>
                <wp:positionV relativeFrom="paragraph">
                  <wp:posOffset>61380</wp:posOffset>
                </wp:positionV>
                <wp:extent cx="144720" cy="110520"/>
                <wp:effectExtent l="12700" t="38100" r="20955" b="54610"/>
                <wp:wrapNone/>
                <wp:docPr id="156" name="Ink 1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" name="Ink 156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6360" cy="542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87C02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5852040</wp:posOffset>
                </wp:positionH>
                <wp:positionV relativeFrom="paragraph">
                  <wp:posOffset>122220</wp:posOffset>
                </wp:positionV>
                <wp:extent cx="380520" cy="110520"/>
                <wp:effectExtent l="88900" t="139700" r="89535" b="14351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805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01A99" id="Ink 127" o:spid="_x0000_s1026" type="#_x0000_t75" style="position:absolute;margin-left:456.6pt;margin-top:1.1pt;width:38.45pt;height:25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">
                <v:imagedata r:id="rId44" o:title=""/>
              </v:shape>
            </w:pict>
          </mc:Fallback>
        </mc:AlternateContent>
      </w:r>
      <w:r w:rsidR="00887C02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5829360</wp:posOffset>
                </wp:positionH>
                <wp:positionV relativeFrom="paragraph">
                  <wp:posOffset>202140</wp:posOffset>
                </wp:positionV>
                <wp:extent cx="360" cy="360"/>
                <wp:effectExtent l="88900" t="139700" r="88900" b="13970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87FE4" id="Ink 126" o:spid="_x0000_s1026" type="#_x0000_t75" style="position:absolute;margin-left:454.75pt;margin-top:7.4pt;width:8.55pt;height:17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">
                <v:imagedata r:id="rId46" o:title=""/>
              </v:shape>
            </w:pict>
          </mc:Fallback>
        </mc:AlternateContent>
      </w:r>
      <w:r w:rsidR="00887C02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6291600</wp:posOffset>
                </wp:positionH>
                <wp:positionV relativeFrom="paragraph">
                  <wp:posOffset>-30060</wp:posOffset>
                </wp:positionV>
                <wp:extent cx="173160" cy="118080"/>
                <wp:effectExtent l="88900" t="139700" r="81280" b="13652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73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004AB" id="Ink 123" o:spid="_x0000_s1026" type="#_x0000_t75" style="position:absolute;margin-left:491.15pt;margin-top:-10.85pt;width:22.15pt;height:26.3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">
                <v:imagedata r:id="rId48" o:title=""/>
              </v:shape>
            </w:pict>
          </mc:Fallback>
        </mc:AlternateContent>
      </w:r>
    </w:p>
    <w:p w:rsidR="004439C6" w:rsidRDefault="00887C02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5827200</wp:posOffset>
                </wp:positionH>
                <wp:positionV relativeFrom="paragraph">
                  <wp:posOffset>-61020</wp:posOffset>
                </wp:positionV>
                <wp:extent cx="44280" cy="152280"/>
                <wp:effectExtent l="88900" t="139700" r="83185" b="14033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42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A0652" id="Ink 128" o:spid="_x0000_s1026" type="#_x0000_t75" style="position:absolute;margin-left:454.6pt;margin-top:-13.3pt;width:12pt;height:29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">
                <v:imagedata r:id="rId5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5560800</wp:posOffset>
                </wp:positionH>
                <wp:positionV relativeFrom="paragraph">
                  <wp:posOffset>-129420</wp:posOffset>
                </wp:positionV>
                <wp:extent cx="295200" cy="342720"/>
                <wp:effectExtent l="88900" t="139700" r="86360" b="14033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9520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222AC" id="Ink 125" o:spid="_x0000_s1026" type="#_x0000_t75" style="position:absolute;margin-left:433.65pt;margin-top:-18.7pt;width:31.75pt;height:4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">
                <v:imagedata r:id="rId5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6023040</wp:posOffset>
                </wp:positionH>
                <wp:positionV relativeFrom="paragraph">
                  <wp:posOffset>-49500</wp:posOffset>
                </wp:positionV>
                <wp:extent cx="148680" cy="182880"/>
                <wp:effectExtent l="88900" t="139700" r="80010" b="13462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486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E7E10" id="Ink 124" o:spid="_x0000_s1026" type="#_x0000_t75" style="position:absolute;margin-left:470.05pt;margin-top:-12.4pt;width:20.2pt;height:31.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">
                <v:imagedata r:id="rId54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6346320</wp:posOffset>
                </wp:positionH>
                <wp:positionV relativeFrom="paragraph">
                  <wp:posOffset>228060</wp:posOffset>
                </wp:positionV>
                <wp:extent cx="360" cy="360"/>
                <wp:effectExtent l="88900" t="139700" r="88900" b="13970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94A73" id="Ink 122" o:spid="_x0000_s1026" type="#_x0000_t75" style="position:absolute;margin-left:495.5pt;margin-top:9.45pt;width:8.55pt;height:17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">
                <v:imagedata r:id="rId4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6411120</wp:posOffset>
                </wp:positionH>
                <wp:positionV relativeFrom="paragraph">
                  <wp:posOffset>11340</wp:posOffset>
                </wp:positionV>
                <wp:extent cx="232200" cy="327240"/>
                <wp:effectExtent l="88900" t="139700" r="85725" b="14287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3220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C8B6D" id="Ink 121" o:spid="_x0000_s1026" type="#_x0000_t75" style="position:absolute;margin-left:500.55pt;margin-top:-7.6pt;width:26.8pt;height:42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">
                <v:imagedata r:id="rId57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6194400</wp:posOffset>
                </wp:positionH>
                <wp:positionV relativeFrom="paragraph">
                  <wp:posOffset>-110700</wp:posOffset>
                </wp:positionV>
                <wp:extent cx="255240" cy="370080"/>
                <wp:effectExtent l="88900" t="139700" r="88265" b="13843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5524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7ED4F" id="Ink 119" o:spid="_x0000_s1026" type="#_x0000_t75" style="position:absolute;margin-left:483.5pt;margin-top:-17.2pt;width:28.6pt;height:46.1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">
                <v:imagedata r:id="rId59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4555320</wp:posOffset>
                </wp:positionH>
                <wp:positionV relativeFrom="paragraph">
                  <wp:posOffset>144540</wp:posOffset>
                </wp:positionV>
                <wp:extent cx="360" cy="360"/>
                <wp:effectExtent l="88900" t="139700" r="88900" b="13970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3E196" id="Ink 115" o:spid="_x0000_s1026" type="#_x0000_t75" style="position:absolute;margin-left:354.5pt;margin-top:2.9pt;width:8.55pt;height:17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">
                <v:imagedata r:id="rId4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3778080</wp:posOffset>
                </wp:positionH>
                <wp:positionV relativeFrom="paragraph">
                  <wp:posOffset>-26820</wp:posOffset>
                </wp:positionV>
                <wp:extent cx="47520" cy="99360"/>
                <wp:effectExtent l="88900" t="139700" r="80010" b="14224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75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E502D" id="Ink 111" o:spid="_x0000_s1026" type="#_x0000_t75" style="position:absolute;margin-left:293.25pt;margin-top:-10.6pt;width:12.25pt;height:24.8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">
                <v:imagedata r:id="rId6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3566760</wp:posOffset>
                </wp:positionH>
                <wp:positionV relativeFrom="paragraph">
                  <wp:posOffset>-11340</wp:posOffset>
                </wp:positionV>
                <wp:extent cx="83880" cy="129600"/>
                <wp:effectExtent l="88900" t="139700" r="68580" b="13716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8F32" id="Ink 110" o:spid="_x0000_s1026" type="#_x0000_t75" style="position:absolute;margin-left:276.65pt;margin-top:-9.4pt;width:15.1pt;height:27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">
                <v:imagedata r:id="rId64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3528960</wp:posOffset>
                </wp:positionH>
                <wp:positionV relativeFrom="paragraph">
                  <wp:posOffset>53100</wp:posOffset>
                </wp:positionV>
                <wp:extent cx="11880" cy="133560"/>
                <wp:effectExtent l="76200" t="139700" r="90170" b="1460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8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C88A8" id="Ink 109" o:spid="_x0000_s1026" type="#_x0000_t75" style="position:absolute;margin-left:273.6pt;margin-top:-4.3pt;width:9.45pt;height:27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">
                <v:imagedata r:id="rId6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3787440</wp:posOffset>
                </wp:positionH>
                <wp:positionV relativeFrom="paragraph">
                  <wp:posOffset>140580</wp:posOffset>
                </wp:positionV>
                <wp:extent cx="141480" cy="236520"/>
                <wp:effectExtent l="88900" t="139700" r="87630" b="14478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414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8B428" id="Ink 108" o:spid="_x0000_s1026" type="#_x0000_t75" style="position:absolute;margin-left:293.95pt;margin-top:2.55pt;width:19.65pt;height:35.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">
                <v:imagedata r:id="rId6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1353840</wp:posOffset>
                </wp:positionH>
                <wp:positionV relativeFrom="paragraph">
                  <wp:posOffset>-136980</wp:posOffset>
                </wp:positionV>
                <wp:extent cx="1148760" cy="639000"/>
                <wp:effectExtent l="88900" t="139700" r="83185" b="13589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148760" cy="63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0DE45" id="Ink 101" o:spid="_x0000_s1026" type="#_x0000_t75" style="position:absolute;margin-left:102.35pt;margin-top:-19.3pt;width:98.95pt;height:67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">
                <v:imagedata r:id="rId7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2559120</wp:posOffset>
                </wp:positionH>
                <wp:positionV relativeFrom="paragraph">
                  <wp:posOffset>-113940</wp:posOffset>
                </wp:positionV>
                <wp:extent cx="555480" cy="430200"/>
                <wp:effectExtent l="88900" t="139700" r="80010" b="14160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5548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BDC98" id="Ink 95" o:spid="_x0000_s1026" type="#_x0000_t75" style="position:absolute;margin-left:197.3pt;margin-top:-17.45pt;width:52.25pt;height:50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">
                <v:imagedata r:id="rId7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601080</wp:posOffset>
                </wp:positionH>
                <wp:positionV relativeFrom="paragraph">
                  <wp:posOffset>-68220</wp:posOffset>
                </wp:positionV>
                <wp:extent cx="483120" cy="357480"/>
                <wp:effectExtent l="88900" t="139700" r="88900" b="13843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8312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FE670" id="Ink 90" o:spid="_x0000_s1026" type="#_x0000_t75" style="position:absolute;margin-left:43.1pt;margin-top:-13.85pt;width:46.55pt;height:45.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">
                <v:imagedata r:id="rId74" o:title=""/>
              </v:shape>
            </w:pict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6172040</wp:posOffset>
                </wp:positionH>
                <wp:positionV relativeFrom="paragraph">
                  <wp:posOffset>-122040</wp:posOffset>
                </wp:positionV>
                <wp:extent cx="1752840" cy="1246320"/>
                <wp:effectExtent l="50800" t="63500" r="0" b="6223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752840" cy="1246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6172040</wp:posOffset>
                </wp:positionH>
                <wp:positionV relativeFrom="paragraph">
                  <wp:posOffset>-122040</wp:posOffset>
                </wp:positionV>
                <wp:extent cx="1752840" cy="1246320"/>
                <wp:effectExtent l="50800" t="63500" r="0" b="62230"/>
                <wp:wrapNone/>
                <wp:docPr id="20" name="Ink 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nk 20"/>
                        <pic:cNvPicPr/>
                      </pic:nvPicPr>
                      <pic:blipFill>
                        <a:blip r:embed="rId7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8454" cy="2001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5378960</wp:posOffset>
                </wp:positionH>
                <wp:positionV relativeFrom="paragraph">
                  <wp:posOffset>-294120</wp:posOffset>
                </wp:positionV>
                <wp:extent cx="2402640" cy="1505880"/>
                <wp:effectExtent l="12700" t="63500" r="0" b="5651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402640" cy="1505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5378960</wp:posOffset>
                </wp:positionH>
                <wp:positionV relativeFrom="paragraph">
                  <wp:posOffset>-294120</wp:posOffset>
                </wp:positionV>
                <wp:extent cx="2402640" cy="1505880"/>
                <wp:effectExtent l="12700" t="63500" r="0" b="56515"/>
                <wp:wrapNone/>
                <wp:docPr id="19" name="Ink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nk 19"/>
                        <pic:cNvPicPr/>
                      </pic:nvPicPr>
                      <pic:blipFill>
                        <a:blip r:embed="rId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8280" cy="2261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5900960</wp:posOffset>
                </wp:positionH>
                <wp:positionV relativeFrom="paragraph">
                  <wp:posOffset>-136080</wp:posOffset>
                </wp:positionV>
                <wp:extent cx="1503360" cy="1017720"/>
                <wp:effectExtent l="12700" t="63500" r="0" b="6223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503360" cy="1017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5900960</wp:posOffset>
                </wp:positionH>
                <wp:positionV relativeFrom="paragraph">
                  <wp:posOffset>-136080</wp:posOffset>
                </wp:positionV>
                <wp:extent cx="1503360" cy="1017720"/>
                <wp:effectExtent l="12700" t="63500" r="0" b="62230"/>
                <wp:wrapNone/>
                <wp:docPr id="18" name="Ink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nk 18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9000" cy="1773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-1017520</wp:posOffset>
                </wp:positionH>
                <wp:positionV relativeFrom="paragraph">
                  <wp:posOffset>5300640</wp:posOffset>
                </wp:positionV>
                <wp:extent cx="4865760" cy="1671120"/>
                <wp:effectExtent l="0" t="63500" r="0" b="6921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865760" cy="1671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-1017520</wp:posOffset>
                </wp:positionH>
                <wp:positionV relativeFrom="paragraph">
                  <wp:posOffset>5300640</wp:posOffset>
                </wp:positionV>
                <wp:extent cx="4865760" cy="1671120"/>
                <wp:effectExtent l="0" t="63500" r="0" b="69215"/>
                <wp:wrapNone/>
                <wp:docPr id="17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nk 17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91400" cy="2426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-1224880</wp:posOffset>
                </wp:positionH>
                <wp:positionV relativeFrom="paragraph">
                  <wp:posOffset>5148360</wp:posOffset>
                </wp:positionV>
                <wp:extent cx="8914320" cy="1187280"/>
                <wp:effectExtent l="50800" t="63500" r="26670" b="7048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8914320" cy="1187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-1224880</wp:posOffset>
                </wp:positionH>
                <wp:positionV relativeFrom="paragraph">
                  <wp:posOffset>5148360</wp:posOffset>
                </wp:positionV>
                <wp:extent cx="8914320" cy="1187280"/>
                <wp:effectExtent l="50800" t="63500" r="26670" b="70485"/>
                <wp:wrapNone/>
                <wp:docPr id="15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nk 15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39960" cy="1942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-1089520</wp:posOffset>
                </wp:positionH>
                <wp:positionV relativeFrom="paragraph">
                  <wp:posOffset>5465880</wp:posOffset>
                </wp:positionV>
                <wp:extent cx="8871840" cy="1105200"/>
                <wp:effectExtent l="0" t="63500" r="0" b="635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871840" cy="1105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-1089520</wp:posOffset>
                </wp:positionH>
                <wp:positionV relativeFrom="paragraph">
                  <wp:posOffset>5465880</wp:posOffset>
                </wp:positionV>
                <wp:extent cx="8871840" cy="1105200"/>
                <wp:effectExtent l="0" t="63500" r="0" b="63500"/>
                <wp:wrapNone/>
                <wp:docPr id="14" name="Ink 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nk 14"/>
                        <pic:cNvPicPr/>
                      </pic:nvPicPr>
                      <pic:blipFill>
                        <a:blip r:embed="rId8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97480" cy="1860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-1012120</wp:posOffset>
                </wp:positionH>
                <wp:positionV relativeFrom="paragraph">
                  <wp:posOffset>5618160</wp:posOffset>
                </wp:positionV>
                <wp:extent cx="4848840" cy="826200"/>
                <wp:effectExtent l="0" t="63500" r="41275" b="6286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848840" cy="826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-1012120</wp:posOffset>
                </wp:positionH>
                <wp:positionV relativeFrom="paragraph">
                  <wp:posOffset>5618160</wp:posOffset>
                </wp:positionV>
                <wp:extent cx="4848840" cy="826200"/>
                <wp:effectExtent l="0" t="63500" r="41275" b="62865"/>
                <wp:wrapNone/>
                <wp:docPr id="13" name="Ink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nk 13"/>
                        <pic:cNvPicPr/>
                      </pic:nvPicPr>
                      <pic:blipFill>
                        <a:blip r:embed="rId8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74480" cy="1581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113960</wp:posOffset>
                </wp:positionH>
                <wp:positionV relativeFrom="paragraph">
                  <wp:posOffset>6024600</wp:posOffset>
                </wp:positionV>
                <wp:extent cx="2565720" cy="167760"/>
                <wp:effectExtent l="0" t="38100" r="25400" b="3556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65720" cy="167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113960</wp:posOffset>
                </wp:positionH>
                <wp:positionV relativeFrom="paragraph">
                  <wp:posOffset>6024600</wp:posOffset>
                </wp:positionV>
                <wp:extent cx="2565720" cy="167760"/>
                <wp:effectExtent l="0" t="38100" r="25400" b="35560"/>
                <wp:wrapNone/>
                <wp:docPr id="7" name="Ink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nk 7"/>
                        <pic:cNvPicPr/>
                      </pic:nvPicPr>
                      <pic:blipFill>
                        <a:blip r:embed="rId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3360" cy="275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-216160</wp:posOffset>
                </wp:positionH>
                <wp:positionV relativeFrom="paragraph">
                  <wp:posOffset>5834160</wp:posOffset>
                </wp:positionV>
                <wp:extent cx="4077000" cy="610200"/>
                <wp:effectExtent l="0" t="38100" r="38100" b="3810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077000" cy="610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-216160</wp:posOffset>
                </wp:positionH>
                <wp:positionV relativeFrom="paragraph">
                  <wp:posOffset>5834160</wp:posOffset>
                </wp:positionV>
                <wp:extent cx="4077000" cy="610200"/>
                <wp:effectExtent l="0" t="38100" r="38100" b="38100"/>
                <wp:wrapNone/>
                <wp:docPr id="6" name="Ink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nk 6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4640" cy="717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2351E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56360</wp:posOffset>
                </wp:positionH>
                <wp:positionV relativeFrom="paragraph">
                  <wp:posOffset>5999040</wp:posOffset>
                </wp:positionV>
                <wp:extent cx="3969720" cy="369720"/>
                <wp:effectExtent l="25400" t="38100" r="0" b="3683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969720" cy="369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56360</wp:posOffset>
                </wp:positionH>
                <wp:positionV relativeFrom="paragraph">
                  <wp:posOffset>5999040</wp:posOffset>
                </wp:positionV>
                <wp:extent cx="3969720" cy="369720"/>
                <wp:effectExtent l="25400" t="38100" r="0" b="36830"/>
                <wp:wrapNone/>
                <wp:docPr id="4" name="Ink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nk 4"/>
                        <pic:cNvPicPr/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87360" cy="477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4439C6" w:rsidRDefault="00887C02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6080280</wp:posOffset>
                </wp:positionH>
                <wp:positionV relativeFrom="paragraph">
                  <wp:posOffset>45180</wp:posOffset>
                </wp:positionV>
                <wp:extent cx="285480" cy="276840"/>
                <wp:effectExtent l="88900" t="139700" r="83185" b="14287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854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FF823" id="Ink 120" o:spid="_x0000_s1026" type="#_x0000_t75" style="position:absolute;margin-left:474.5pt;margin-top:-4.95pt;width:31pt;height:38.8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">
                <v:imagedata r:id="rId9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5954640</wp:posOffset>
                </wp:positionH>
                <wp:positionV relativeFrom="paragraph">
                  <wp:posOffset>-27180</wp:posOffset>
                </wp:positionV>
                <wp:extent cx="23040" cy="423720"/>
                <wp:effectExtent l="88900" t="139700" r="91440" b="13525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04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859A6" id="Ink 118" o:spid="_x0000_s1026" type="#_x0000_t75" style="position:absolute;margin-left:464.65pt;margin-top:-10.65pt;width:10.3pt;height:50.3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">
                <v:imagedata r:id="rId9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5380440</wp:posOffset>
                </wp:positionH>
                <wp:positionV relativeFrom="paragraph">
                  <wp:posOffset>14580</wp:posOffset>
                </wp:positionV>
                <wp:extent cx="532800" cy="38520"/>
                <wp:effectExtent l="88900" t="139700" r="89535" b="13970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328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FB81B" id="Ink 117" o:spid="_x0000_s1026" type="#_x0000_t75" style="position:absolute;margin-left:419.45pt;margin-top:-7.35pt;width:50.45pt;height:20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">
                <v:imagedata r:id="rId10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5304480</wp:posOffset>
                </wp:positionH>
                <wp:positionV relativeFrom="paragraph">
                  <wp:posOffset>98460</wp:posOffset>
                </wp:positionV>
                <wp:extent cx="32760" cy="297000"/>
                <wp:effectExtent l="88900" t="139700" r="81915" b="13525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27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DB90" id="Ink 116" o:spid="_x0000_s1026" type="#_x0000_t75" style="position:absolute;margin-left:413.5pt;margin-top:-.75pt;width:11.1pt;height:40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">
                <v:imagedata r:id="rId10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4509960</wp:posOffset>
                </wp:positionH>
                <wp:positionV relativeFrom="paragraph">
                  <wp:posOffset>79380</wp:posOffset>
                </wp:positionV>
                <wp:extent cx="360" cy="360"/>
                <wp:effectExtent l="88900" t="139700" r="88900" b="13970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1A060" id="Ink 114" o:spid="_x0000_s1026" type="#_x0000_t75" style="position:absolute;margin-left:350.85pt;margin-top:-2.25pt;width:8.55pt;height:17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">
                <v:imagedata r:id="rId4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4536600</wp:posOffset>
                </wp:positionH>
                <wp:positionV relativeFrom="paragraph">
                  <wp:posOffset>242820</wp:posOffset>
                </wp:positionV>
                <wp:extent cx="360" cy="360"/>
                <wp:effectExtent l="88900" t="139700" r="88900" b="13970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AB8EE" id="Ink 113" o:spid="_x0000_s1026" type="#_x0000_t75" style="position:absolute;margin-left:352.95pt;margin-top:10.6pt;width:8.55pt;height:17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">
                <v:imagedata r:id="rId4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4403040</wp:posOffset>
                </wp:positionH>
                <wp:positionV relativeFrom="paragraph">
                  <wp:posOffset>-163980</wp:posOffset>
                </wp:positionV>
                <wp:extent cx="510480" cy="658080"/>
                <wp:effectExtent l="88900" t="139700" r="86995" b="14224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510480" cy="6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22B1C" id="Ink 112" o:spid="_x0000_s1026" type="#_x0000_t75" style="position:absolute;margin-left:342.45pt;margin-top:-21.4pt;width:48.7pt;height:68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">
                <v:imagedata r:id="rId10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3707520</wp:posOffset>
                </wp:positionH>
                <wp:positionV relativeFrom="paragraph">
                  <wp:posOffset>-110700</wp:posOffset>
                </wp:positionV>
                <wp:extent cx="38520" cy="289440"/>
                <wp:effectExtent l="88900" t="139700" r="88900" b="14287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852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5BEAC" id="Ink 107" o:spid="_x0000_s1026" type="#_x0000_t75" style="position:absolute;margin-left:287.7pt;margin-top:-17.2pt;width:11.55pt;height:39.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">
                <v:imagedata r:id="rId10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3475680</wp:posOffset>
                </wp:positionH>
                <wp:positionV relativeFrom="paragraph">
                  <wp:posOffset>-80460</wp:posOffset>
                </wp:positionV>
                <wp:extent cx="126000" cy="211680"/>
                <wp:effectExtent l="88900" t="139700" r="90170" b="14414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260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5E13B" id="Ink 106" o:spid="_x0000_s1026" type="#_x0000_t75" style="position:absolute;margin-left:269.45pt;margin-top:-14.85pt;width:18.4pt;height:33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">
                <v:imagedata r:id="rId11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3433560</wp:posOffset>
                </wp:positionH>
                <wp:positionV relativeFrom="paragraph">
                  <wp:posOffset>56340</wp:posOffset>
                </wp:positionV>
                <wp:extent cx="38520" cy="80280"/>
                <wp:effectExtent l="88900" t="139700" r="88900" b="13589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85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AA717" id="Ink 105" o:spid="_x0000_s1026" type="#_x0000_t75" style="position:absolute;margin-left:266.15pt;margin-top:-4.05pt;width:11.55pt;height:23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">
                <v:imagedata r:id="rId11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1315680</wp:posOffset>
                </wp:positionH>
                <wp:positionV relativeFrom="paragraph">
                  <wp:posOffset>-84060</wp:posOffset>
                </wp:positionV>
                <wp:extent cx="133560" cy="281880"/>
                <wp:effectExtent l="88900" t="139700" r="82550" b="13779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335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34E27" id="Ink 100" o:spid="_x0000_s1026" type="#_x0000_t75" style="position:absolute;margin-left:99.4pt;margin-top:-15.1pt;width:19pt;height:39.2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">
                <v:imagedata r:id="rId114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1243680</wp:posOffset>
                </wp:positionH>
                <wp:positionV relativeFrom="paragraph">
                  <wp:posOffset>-34740</wp:posOffset>
                </wp:positionV>
                <wp:extent cx="65160" cy="258840"/>
                <wp:effectExtent l="88900" t="139700" r="87630" b="13525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516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F5055" id="Ink 99" o:spid="_x0000_s1026" type="#_x0000_t75" style="position:absolute;margin-left:93.7pt;margin-top:-11.25pt;width:13.65pt;height:37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">
                <v:imagedata r:id="rId11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2566680</wp:posOffset>
                </wp:positionH>
                <wp:positionV relativeFrom="paragraph">
                  <wp:posOffset>242820</wp:posOffset>
                </wp:positionV>
                <wp:extent cx="171360" cy="46080"/>
                <wp:effectExtent l="88900" t="139700" r="83185" b="14478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713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3F3B5" id="Ink 97" o:spid="_x0000_s1026" type="#_x0000_t75" style="position:absolute;margin-left:197.9pt;margin-top:10.6pt;width:22pt;height:20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">
                <v:imagedata r:id="rId11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840480</wp:posOffset>
                </wp:positionH>
                <wp:positionV relativeFrom="paragraph">
                  <wp:posOffset>204660</wp:posOffset>
                </wp:positionV>
                <wp:extent cx="285840" cy="102960"/>
                <wp:effectExtent l="88900" t="139700" r="82550" b="13843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858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498E9" id="Ink 92" o:spid="_x0000_s1026" type="#_x0000_t75" style="position:absolute;margin-left:62pt;margin-top:7.6pt;width:31pt;height:25.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">
                <v:imagedata r:id="rId120" o:title=""/>
              </v:shape>
            </w:pict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12356840</wp:posOffset>
                </wp:positionH>
                <wp:positionV relativeFrom="paragraph">
                  <wp:posOffset>6067800</wp:posOffset>
                </wp:positionV>
                <wp:extent cx="360" cy="360"/>
                <wp:effectExtent l="50800" t="63500" r="12700" b="635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12356840</wp:posOffset>
                </wp:positionH>
                <wp:positionV relativeFrom="paragraph">
                  <wp:posOffset>6067800</wp:posOffset>
                </wp:positionV>
                <wp:extent cx="360" cy="360"/>
                <wp:effectExtent l="50800" t="63500" r="12700" b="63500"/>
                <wp:wrapNone/>
                <wp:docPr id="26" name="Ink 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nk 26"/>
                        <pic:cNvPicPr/>
                      </pic:nvPicPr>
                      <pic:blipFill>
                        <a:blip r:embed="rId1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0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-1483360</wp:posOffset>
                </wp:positionH>
                <wp:positionV relativeFrom="paragraph">
                  <wp:posOffset>5314320</wp:posOffset>
                </wp:positionV>
                <wp:extent cx="8472600" cy="1271520"/>
                <wp:effectExtent l="38100" t="63500" r="11430" b="622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472600" cy="1271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-1483360</wp:posOffset>
                </wp:positionH>
                <wp:positionV relativeFrom="paragraph">
                  <wp:posOffset>5314320</wp:posOffset>
                </wp:positionV>
                <wp:extent cx="8472600" cy="1271520"/>
                <wp:effectExtent l="38100" t="63500" r="11430" b="62230"/>
                <wp:wrapNone/>
                <wp:docPr id="23" name="Ink 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Ink 23"/>
                        <pic:cNvPicPr/>
                      </pic:nvPicPr>
                      <pic:blipFill>
                        <a:blip r:embed="rId1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98240" cy="2027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-1614400</wp:posOffset>
                </wp:positionH>
                <wp:positionV relativeFrom="paragraph">
                  <wp:posOffset>5521680</wp:posOffset>
                </wp:positionV>
                <wp:extent cx="5652000" cy="1143360"/>
                <wp:effectExtent l="0" t="63500" r="0" b="635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652000" cy="1143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-1614400</wp:posOffset>
                </wp:positionH>
                <wp:positionV relativeFrom="paragraph">
                  <wp:posOffset>5521680</wp:posOffset>
                </wp:positionV>
                <wp:extent cx="5652000" cy="1143360"/>
                <wp:effectExtent l="0" t="63500" r="0" b="63500"/>
                <wp:wrapNone/>
                <wp:docPr id="16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nk 16"/>
                        <pic:cNvPicPr/>
                      </pic:nvPicPr>
                      <pic:blipFill>
                        <a:blip r:embed="rId1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77640" cy="189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-266920</wp:posOffset>
                </wp:positionH>
                <wp:positionV relativeFrom="paragraph">
                  <wp:posOffset>5497200</wp:posOffset>
                </wp:positionV>
                <wp:extent cx="4065840" cy="1035360"/>
                <wp:effectExtent l="12700" t="38100" r="36830" b="317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4065840" cy="1035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-266920</wp:posOffset>
                </wp:positionH>
                <wp:positionV relativeFrom="paragraph">
                  <wp:posOffset>5497200</wp:posOffset>
                </wp:positionV>
                <wp:extent cx="4065840" cy="1035360"/>
                <wp:effectExtent l="12700" t="38100" r="36830" b="31750"/>
                <wp:wrapNone/>
                <wp:docPr id="12" name="Ink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nk 12"/>
                        <pic:cNvPicPr/>
                      </pic:nvPicPr>
                      <pic:blipFill>
                        <a:blip r:embed="rId1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3480" cy="1143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-388240</wp:posOffset>
                </wp:positionH>
                <wp:positionV relativeFrom="paragraph">
                  <wp:posOffset>5520960</wp:posOffset>
                </wp:positionV>
                <wp:extent cx="4871520" cy="935280"/>
                <wp:effectExtent l="38100" t="38100" r="43815" b="3048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871520" cy="935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-388240</wp:posOffset>
                </wp:positionH>
                <wp:positionV relativeFrom="paragraph">
                  <wp:posOffset>5520960</wp:posOffset>
                </wp:positionV>
                <wp:extent cx="4871520" cy="935280"/>
                <wp:effectExtent l="38100" t="38100" r="43815" b="30480"/>
                <wp:wrapNone/>
                <wp:docPr id="11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nk 11"/>
                        <pic:cNvPicPr/>
                      </pic:nvPicPr>
                      <pic:blipFill>
                        <a:blip r:embed="rId1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89160" cy="1042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2351E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-163960</wp:posOffset>
                </wp:positionH>
                <wp:positionV relativeFrom="paragraph">
                  <wp:posOffset>5755680</wp:posOffset>
                </wp:positionV>
                <wp:extent cx="3581640" cy="851760"/>
                <wp:effectExtent l="0" t="38100" r="0" b="3746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581640" cy="851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-163960</wp:posOffset>
                </wp:positionH>
                <wp:positionV relativeFrom="paragraph">
                  <wp:posOffset>5755680</wp:posOffset>
                </wp:positionV>
                <wp:extent cx="3581640" cy="851760"/>
                <wp:effectExtent l="0" t="38100" r="0" b="37465"/>
                <wp:wrapNone/>
                <wp:docPr id="5" name="Ink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nk 5"/>
                        <pic:cNvPicPr/>
                      </pic:nvPicPr>
                      <pic:blipFill>
                        <a:blip r:embed="rId1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9280" cy="959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4439C6" w:rsidRDefault="00887C02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3665760</wp:posOffset>
                </wp:positionH>
                <wp:positionV relativeFrom="paragraph">
                  <wp:posOffset>-1260</wp:posOffset>
                </wp:positionV>
                <wp:extent cx="80280" cy="148680"/>
                <wp:effectExtent l="88900" t="139700" r="85090" b="14351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802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9878C" id="Ink 104" o:spid="_x0000_s1026" type="#_x0000_t75" style="position:absolute;margin-left:284.4pt;margin-top:-8.6pt;width:14.8pt;height:28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">
                <v:imagedata r:id="rId134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3764400</wp:posOffset>
                </wp:positionH>
                <wp:positionV relativeFrom="paragraph">
                  <wp:posOffset>-23940</wp:posOffset>
                </wp:positionV>
                <wp:extent cx="198000" cy="285480"/>
                <wp:effectExtent l="76200" t="139700" r="81915" b="13398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9800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1BA88" id="Ink 103" o:spid="_x0000_s1026" type="#_x0000_t75" style="position:absolute;margin-left:292.2pt;margin-top:-10.4pt;width:24.1pt;height:39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">
                <v:imagedata r:id="rId13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3365160</wp:posOffset>
                </wp:positionH>
                <wp:positionV relativeFrom="paragraph">
                  <wp:posOffset>6660</wp:posOffset>
                </wp:positionV>
                <wp:extent cx="228600" cy="289440"/>
                <wp:effectExtent l="88900" t="139700" r="88900" b="14287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86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D153B" id="Ink 102" o:spid="_x0000_s1026" type="#_x0000_t75" style="position:absolute;margin-left:260.75pt;margin-top:-8pt;width:26.5pt;height:39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">
                <v:imagedata r:id="rId13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2867280</wp:posOffset>
                </wp:positionH>
                <wp:positionV relativeFrom="paragraph">
                  <wp:posOffset>36900</wp:posOffset>
                </wp:positionV>
                <wp:extent cx="360" cy="360"/>
                <wp:effectExtent l="88900" t="139700" r="88900" b="13970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2AC99" id="Ink 98" o:spid="_x0000_s1026" type="#_x0000_t75" style="position:absolute;margin-left:221.5pt;margin-top:-5.6pt;width:8.55pt;height:17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">
                <v:imagedata r:id="rId4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2756760</wp:posOffset>
                </wp:positionH>
                <wp:positionV relativeFrom="paragraph">
                  <wp:posOffset>-206460</wp:posOffset>
                </wp:positionV>
                <wp:extent cx="42120" cy="460440"/>
                <wp:effectExtent l="88900" t="139700" r="85090" b="13652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212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F9B22" id="Ink 96" o:spid="_x0000_s1026" type="#_x0000_t75" style="position:absolute;margin-left:212.85pt;margin-top:-24.75pt;width:11.8pt;height:53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">
                <v:imagedata r:id="rId141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775680</wp:posOffset>
                </wp:positionH>
                <wp:positionV relativeFrom="paragraph">
                  <wp:posOffset>261180</wp:posOffset>
                </wp:positionV>
                <wp:extent cx="360" cy="360"/>
                <wp:effectExtent l="88900" t="139700" r="88900" b="13970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A59D4" id="Ink 94" o:spid="_x0000_s1026" type="#_x0000_t75" style="position:absolute;margin-left:56.9pt;margin-top:12.05pt;width:8.55pt;height:17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">
                <v:imagedata r:id="rId4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612240</wp:posOffset>
                </wp:positionH>
                <wp:positionV relativeFrom="paragraph">
                  <wp:posOffset>44460</wp:posOffset>
                </wp:positionV>
                <wp:extent cx="360" cy="360"/>
                <wp:effectExtent l="88900" t="139700" r="88900" b="13970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1E298" id="Ink 93" o:spid="_x0000_s1026" type="#_x0000_t75" style="position:absolute;margin-left:44pt;margin-top:-5pt;width:8.55pt;height:17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">
                <v:imagedata r:id="rId4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749400</wp:posOffset>
                </wp:positionH>
                <wp:positionV relativeFrom="paragraph">
                  <wp:posOffset>-160740</wp:posOffset>
                </wp:positionV>
                <wp:extent cx="49680" cy="460440"/>
                <wp:effectExtent l="88900" t="139700" r="90170" b="13652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968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521F2" id="Ink 91" o:spid="_x0000_s1026" type="#_x0000_t75" style="position:absolute;margin-left:54.75pt;margin-top:-21.15pt;width:12.4pt;height:53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">
                <v:imagedata r:id="rId145" o:title=""/>
              </v:shape>
            </w:pict>
          </mc:Fallback>
        </mc:AlternateContent>
      </w:r>
      <w:r w:rsidR="00D51091"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-1760220</wp:posOffset>
                </wp:positionH>
                <wp:positionV relativeFrom="paragraph">
                  <wp:posOffset>-15240</wp:posOffset>
                </wp:positionV>
                <wp:extent cx="7071360" cy="510540"/>
                <wp:effectExtent l="0" t="63500" r="0" b="609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7071360" cy="5105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-1760220</wp:posOffset>
                </wp:positionH>
                <wp:positionV relativeFrom="paragraph">
                  <wp:posOffset>-15240</wp:posOffset>
                </wp:positionV>
                <wp:extent cx="7071360" cy="510540"/>
                <wp:effectExtent l="0" t="63500" r="0" b="60960"/>
                <wp:wrapNone/>
                <wp:docPr id="21" name="Ink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nk 21"/>
                        <pic:cNvPicPr/>
                      </pic:nvPicPr>
                      <pic:blipFill>
                        <a:blip r:embed="rId1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96991" cy="12657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:rsidR="004439C6" w:rsidRDefault="002E2DC9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6426240</wp:posOffset>
                </wp:positionH>
                <wp:positionV relativeFrom="paragraph">
                  <wp:posOffset>599220</wp:posOffset>
                </wp:positionV>
                <wp:extent cx="15480" cy="251280"/>
                <wp:effectExtent l="50800" t="38100" r="22860" b="4127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5480" cy="251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6426240</wp:posOffset>
                </wp:positionH>
                <wp:positionV relativeFrom="paragraph">
                  <wp:posOffset>599220</wp:posOffset>
                </wp:positionV>
                <wp:extent cx="15480" cy="251280"/>
                <wp:effectExtent l="50800" t="38100" r="22860" b="41275"/>
                <wp:wrapNone/>
                <wp:docPr id="172" name="Ink 1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" name="Ink 172"/>
                        <pic:cNvPicPr/>
                      </pic:nvPicPr>
                      <pic:blipFill>
                        <a:blip r:embed="rId1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120" cy="682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6342720</wp:posOffset>
                </wp:positionH>
                <wp:positionV relativeFrom="paragraph">
                  <wp:posOffset>698220</wp:posOffset>
                </wp:positionV>
                <wp:extent cx="235800" cy="235440"/>
                <wp:effectExtent l="50800" t="50800" r="31115" b="5715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5800" cy="235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6342720</wp:posOffset>
                </wp:positionH>
                <wp:positionV relativeFrom="paragraph">
                  <wp:posOffset>698220</wp:posOffset>
                </wp:positionV>
                <wp:extent cx="235800" cy="235440"/>
                <wp:effectExtent l="50800" t="50800" r="31115" b="57150"/>
                <wp:wrapNone/>
                <wp:docPr id="171" name="Ink 1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" name="Ink 171"/>
                        <pic:cNvPicPr/>
                      </pic:nvPicPr>
                      <pic:blipFill>
                        <a:blip r:embed="rId1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440" cy="667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6034560</wp:posOffset>
                </wp:positionH>
                <wp:positionV relativeFrom="paragraph">
                  <wp:posOffset>716940</wp:posOffset>
                </wp:positionV>
                <wp:extent cx="152280" cy="205200"/>
                <wp:effectExtent l="50800" t="38100" r="38735" b="4889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52280" cy="205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6034560</wp:posOffset>
                </wp:positionH>
                <wp:positionV relativeFrom="paragraph">
                  <wp:posOffset>716940</wp:posOffset>
                </wp:positionV>
                <wp:extent cx="152280" cy="205200"/>
                <wp:effectExtent l="50800" t="38100" r="38735" b="48895"/>
                <wp:wrapNone/>
                <wp:docPr id="170" name="Ink 1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" name="Ink 170"/>
                        <pic:cNvPicPr/>
                      </pic:nvPicPr>
                      <pic:blipFill>
                        <a:blip r:embed="rId1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920" cy="636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5787240</wp:posOffset>
                </wp:positionH>
                <wp:positionV relativeFrom="paragraph">
                  <wp:posOffset>557460</wp:posOffset>
                </wp:positionV>
                <wp:extent cx="360" cy="360"/>
                <wp:effectExtent l="38100" t="25400" r="38100" b="5080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5787240</wp:posOffset>
                </wp:positionH>
                <wp:positionV relativeFrom="paragraph">
                  <wp:posOffset>557460</wp:posOffset>
                </wp:positionV>
                <wp:extent cx="360" cy="360"/>
                <wp:effectExtent l="38100" t="25400" r="38100" b="50800"/>
                <wp:wrapNone/>
                <wp:docPr id="169" name="Ink 1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" name="Ink 169"/>
                        <pic:cNvPicPr/>
                      </pic:nvPicPr>
                      <pic:blipFill>
                        <a:blip r:embed="rId1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5673480</wp:posOffset>
                </wp:positionH>
                <wp:positionV relativeFrom="paragraph">
                  <wp:posOffset>675180</wp:posOffset>
                </wp:positionV>
                <wp:extent cx="157320" cy="293040"/>
                <wp:effectExtent l="50800" t="38100" r="33655" b="5016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57320" cy="293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5673480</wp:posOffset>
                </wp:positionH>
                <wp:positionV relativeFrom="paragraph">
                  <wp:posOffset>675180</wp:posOffset>
                </wp:positionV>
                <wp:extent cx="157320" cy="293040"/>
                <wp:effectExtent l="50800" t="38100" r="33655" b="50165"/>
                <wp:wrapNone/>
                <wp:docPr id="168" name="Ink 16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" name="Ink 168"/>
                        <pic:cNvPicPr/>
                      </pic:nvPicPr>
                      <pic:blipFill>
                        <a:blip r:embed="rId1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960" cy="724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6072720</wp:posOffset>
                </wp:positionH>
                <wp:positionV relativeFrom="paragraph">
                  <wp:posOffset>215100</wp:posOffset>
                </wp:positionV>
                <wp:extent cx="213120" cy="83880"/>
                <wp:effectExtent l="38100" t="50800" r="28575" b="4318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13120" cy="83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6072720</wp:posOffset>
                </wp:positionH>
                <wp:positionV relativeFrom="paragraph">
                  <wp:posOffset>215100</wp:posOffset>
                </wp:positionV>
                <wp:extent cx="213120" cy="83880"/>
                <wp:effectExtent l="38100" t="50800" r="28575" b="43180"/>
                <wp:wrapNone/>
                <wp:docPr id="167" name="Ink 1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" name="Ink 167"/>
                        <pic:cNvPicPr/>
                      </pic:nvPicPr>
                      <pic:blipFill>
                        <a:blip r:embed="rId1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760" cy="515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6639000</wp:posOffset>
                </wp:positionH>
                <wp:positionV relativeFrom="paragraph">
                  <wp:posOffset>108540</wp:posOffset>
                </wp:positionV>
                <wp:extent cx="255240" cy="68760"/>
                <wp:effectExtent l="38100" t="38100" r="0" b="4572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55240" cy="68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6639000</wp:posOffset>
                </wp:positionH>
                <wp:positionV relativeFrom="paragraph">
                  <wp:posOffset>108540</wp:posOffset>
                </wp:positionV>
                <wp:extent cx="255240" cy="68760"/>
                <wp:effectExtent l="38100" t="38100" r="0" b="45720"/>
                <wp:wrapNone/>
                <wp:docPr id="166" name="Ink 16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" name="Ink 166"/>
                        <pic:cNvPicPr/>
                      </pic:nvPicPr>
                      <pic:blipFill>
                        <a:blip r:embed="rId1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880" cy="50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6757080</wp:posOffset>
                </wp:positionH>
                <wp:positionV relativeFrom="paragraph">
                  <wp:posOffset>-10620</wp:posOffset>
                </wp:positionV>
                <wp:extent cx="37800" cy="488160"/>
                <wp:effectExtent l="50800" t="25400" r="26035" b="3302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7800" cy="488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6757080</wp:posOffset>
                </wp:positionH>
                <wp:positionV relativeFrom="paragraph">
                  <wp:posOffset>-10620</wp:posOffset>
                </wp:positionV>
                <wp:extent cx="37800" cy="488160"/>
                <wp:effectExtent l="50800" t="25400" r="26035" b="33020"/>
                <wp:wrapNone/>
                <wp:docPr id="165" name="Ink 16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" name="Ink 165"/>
                        <pic:cNvPicPr/>
                      </pic:nvPicPr>
                      <pic:blipFill>
                        <a:blip r:embed="rId1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440" cy="919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6287280</wp:posOffset>
                </wp:positionH>
                <wp:positionV relativeFrom="paragraph">
                  <wp:posOffset>241740</wp:posOffset>
                </wp:positionV>
                <wp:extent cx="386640" cy="160200"/>
                <wp:effectExtent l="12700" t="38100" r="0" b="5588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6640" cy="160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6287280</wp:posOffset>
                </wp:positionH>
                <wp:positionV relativeFrom="paragraph">
                  <wp:posOffset>241740</wp:posOffset>
                </wp:positionV>
                <wp:extent cx="386640" cy="160200"/>
                <wp:effectExtent l="12700" t="38100" r="0" b="55880"/>
                <wp:wrapNone/>
                <wp:docPr id="164" name="Ink 16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" name="Ink 164"/>
                        <pic:cNvPicPr/>
                      </pic:nvPicPr>
                      <pic:blipFill>
                        <a:blip r:embed="rId1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280" cy="591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6042120</wp:posOffset>
                </wp:positionH>
                <wp:positionV relativeFrom="paragraph">
                  <wp:posOffset>116100</wp:posOffset>
                </wp:positionV>
                <wp:extent cx="212040" cy="358200"/>
                <wp:effectExtent l="50800" t="50800" r="17145" b="4826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2040" cy="358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6042120</wp:posOffset>
                </wp:positionH>
                <wp:positionV relativeFrom="paragraph">
                  <wp:posOffset>116100</wp:posOffset>
                </wp:positionV>
                <wp:extent cx="212040" cy="358200"/>
                <wp:effectExtent l="50800" t="50800" r="17145" b="48260"/>
                <wp:wrapNone/>
                <wp:docPr id="163" name="Ink 1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" name="Ink 163"/>
                        <pic:cNvPicPr/>
                      </pic:nvPicPr>
                      <pic:blipFill>
                        <a:blip r:embed="rId1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3680" cy="789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5829360</wp:posOffset>
                </wp:positionH>
                <wp:positionV relativeFrom="paragraph">
                  <wp:posOffset>47700</wp:posOffset>
                </wp:positionV>
                <wp:extent cx="205560" cy="322560"/>
                <wp:effectExtent l="50800" t="50800" r="0" b="4635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05560" cy="322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5829360</wp:posOffset>
                </wp:positionH>
                <wp:positionV relativeFrom="paragraph">
                  <wp:posOffset>47700</wp:posOffset>
                </wp:positionV>
                <wp:extent cx="205560" cy="322560"/>
                <wp:effectExtent l="50800" t="50800" r="0" b="46355"/>
                <wp:wrapNone/>
                <wp:docPr id="162" name="Ink 1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" name="Ink 162"/>
                        <pic:cNvPicPr/>
                      </pic:nvPicPr>
                      <pic:blipFill>
                        <a:blip r:embed="rId1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7200" cy="754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aink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5384760</wp:posOffset>
                </wp:positionH>
                <wp:positionV relativeFrom="paragraph">
                  <wp:posOffset>93060</wp:posOffset>
                </wp:positionV>
                <wp:extent cx="380160" cy="607680"/>
                <wp:effectExtent l="50800" t="50800" r="0" b="5334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80160" cy="607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5384760</wp:posOffset>
                </wp:positionH>
                <wp:positionV relativeFrom="paragraph">
                  <wp:posOffset>93060</wp:posOffset>
                </wp:positionV>
                <wp:extent cx="380160" cy="607680"/>
                <wp:effectExtent l="50800" t="50800" r="0" b="53340"/>
                <wp:wrapNone/>
                <wp:docPr id="161" name="Ink 1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" name="Ink 161"/>
                        <pic:cNvPicPr/>
                      </pic:nvPicPr>
                      <pic:blipFill>
                        <a:blip r:embed="rId1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1800" cy="1039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3597360</wp:posOffset>
                </wp:positionH>
                <wp:positionV relativeFrom="paragraph">
                  <wp:posOffset>218700</wp:posOffset>
                </wp:positionV>
                <wp:extent cx="346320" cy="322200"/>
                <wp:effectExtent l="63500" t="101600" r="73025" b="10985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4632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FECA7" id="Ink 150" o:spid="_x0000_s1026" type="#_x0000_t75" style="position:absolute;margin-left:280.4pt;margin-top:11.55pt;width:32.9pt;height:36.7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">
                <v:imagedata r:id="rId173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3224760</wp:posOffset>
                </wp:positionH>
                <wp:positionV relativeFrom="paragraph">
                  <wp:posOffset>390060</wp:posOffset>
                </wp:positionV>
                <wp:extent cx="141120" cy="34560"/>
                <wp:effectExtent l="63500" t="101600" r="11430" b="10541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41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A7DB8" id="Ink 149" o:spid="_x0000_s1026" type="#_x0000_t75" style="position:absolute;margin-left:251.05pt;margin-top:25.05pt;width:16.75pt;height:14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">
                <v:imagedata r:id="rId175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3137280</wp:posOffset>
                </wp:positionH>
                <wp:positionV relativeFrom="paragraph">
                  <wp:posOffset>286020</wp:posOffset>
                </wp:positionV>
                <wp:extent cx="243720" cy="207000"/>
                <wp:effectExtent l="63500" t="101600" r="61595" b="9842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437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A6A24" id="Ink 148" o:spid="_x0000_s1026" type="#_x0000_t75" style="position:absolute;margin-left:244.2pt;margin-top:16.85pt;width:24.9pt;height:27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">
                <v:imagedata r:id="rId177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2746680</wp:posOffset>
                </wp:positionH>
                <wp:positionV relativeFrom="paragraph">
                  <wp:posOffset>283860</wp:posOffset>
                </wp:positionV>
                <wp:extent cx="272880" cy="266040"/>
                <wp:effectExtent l="63500" t="101600" r="32385" b="10287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7288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489CC" id="Ink 147" o:spid="_x0000_s1026" type="#_x0000_t75" style="position:absolute;margin-left:213.45pt;margin-top:16.7pt;width:27.2pt;height:32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">
                <v:imagedata r:id="rId179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2502240</wp:posOffset>
                </wp:positionH>
                <wp:positionV relativeFrom="paragraph">
                  <wp:posOffset>260820</wp:posOffset>
                </wp:positionV>
                <wp:extent cx="190440" cy="295200"/>
                <wp:effectExtent l="63500" t="101600" r="64135" b="9906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904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898BA" id="Ink 146" o:spid="_x0000_s1026" type="#_x0000_t75" style="position:absolute;margin-left:194.2pt;margin-top:14.9pt;width:20.7pt;height:34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">
                <v:imagedata r:id="rId181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1570560</wp:posOffset>
                </wp:positionH>
                <wp:positionV relativeFrom="paragraph">
                  <wp:posOffset>249660</wp:posOffset>
                </wp:positionV>
                <wp:extent cx="232200" cy="3600"/>
                <wp:effectExtent l="63500" t="101600" r="73025" b="9842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32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CE84" id="Ink 145" o:spid="_x0000_s1026" type="#_x0000_t75" style="position:absolute;margin-left:120.8pt;margin-top:14pt;width:23.95pt;height:11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">
                <v:imagedata r:id="rId183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1589640</wp:posOffset>
                </wp:positionH>
                <wp:positionV relativeFrom="paragraph">
                  <wp:posOffset>139140</wp:posOffset>
                </wp:positionV>
                <wp:extent cx="93600" cy="338760"/>
                <wp:effectExtent l="63500" t="101600" r="71755" b="10604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9360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AB103" id="Ink 144" o:spid="_x0000_s1026" type="#_x0000_t75" style="position:absolute;margin-left:122.3pt;margin-top:5.3pt;width:13pt;height:3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">
                <v:imagedata r:id="rId185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1453920</wp:posOffset>
                </wp:positionH>
                <wp:positionV relativeFrom="paragraph">
                  <wp:posOffset>317700</wp:posOffset>
                </wp:positionV>
                <wp:extent cx="67680" cy="201960"/>
                <wp:effectExtent l="63500" t="101600" r="72390" b="10287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676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D99CC" id="Ink 143" o:spid="_x0000_s1026" type="#_x0000_t75" style="position:absolute;margin-left:111.7pt;margin-top:19.35pt;width:11pt;height:27.2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">
                <v:imagedata r:id="rId187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1243680</wp:posOffset>
                </wp:positionH>
                <wp:positionV relativeFrom="paragraph">
                  <wp:posOffset>298620</wp:posOffset>
                </wp:positionV>
                <wp:extent cx="141120" cy="182880"/>
                <wp:effectExtent l="63500" t="101600" r="62230" b="1092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411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CFB5B" id="Ink 142" o:spid="_x0000_s1026" type="#_x0000_t75" style="position:absolute;margin-left:95.1pt;margin-top:17.85pt;width:16.75pt;height:25.7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">
                <v:imagedata r:id="rId189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1068720</wp:posOffset>
                </wp:positionH>
                <wp:positionV relativeFrom="paragraph">
                  <wp:posOffset>279540</wp:posOffset>
                </wp:positionV>
                <wp:extent cx="122040" cy="211320"/>
                <wp:effectExtent l="50800" t="101600" r="68580" b="10668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220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794A1" id="Ink 141" o:spid="_x0000_s1026" type="#_x0000_t75" style="position:absolute;margin-left:81.3pt;margin-top:16.35pt;width:15.25pt;height:2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">
                <v:imagedata r:id="rId191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855600</wp:posOffset>
                </wp:positionH>
                <wp:positionV relativeFrom="paragraph">
                  <wp:posOffset>241740</wp:posOffset>
                </wp:positionV>
                <wp:extent cx="122040" cy="247680"/>
                <wp:effectExtent l="63500" t="101600" r="68580" b="10795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04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59C58" id="Ink 140" o:spid="_x0000_s1026" type="#_x0000_t75" style="position:absolute;margin-left:64.55pt;margin-top:13.4pt;width:15.25pt;height:30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">
                <v:imagedata r:id="rId193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593520</wp:posOffset>
                </wp:positionH>
                <wp:positionV relativeFrom="paragraph">
                  <wp:posOffset>279540</wp:posOffset>
                </wp:positionV>
                <wp:extent cx="167760" cy="260280"/>
                <wp:effectExtent l="63500" t="101600" r="60960" b="10858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6776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0AB8A" id="Ink 139" o:spid="_x0000_s1026" type="#_x0000_t75" style="position:absolute;margin-left:43.9pt;margin-top:16.35pt;width:18.85pt;height:31.8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">
                <v:imagedata r:id="rId195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285360</wp:posOffset>
                </wp:positionH>
                <wp:positionV relativeFrom="paragraph">
                  <wp:posOffset>241740</wp:posOffset>
                </wp:positionV>
                <wp:extent cx="213120" cy="297000"/>
                <wp:effectExtent l="63500" t="101600" r="66675" b="10985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131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F98A" id="Ink 138" o:spid="_x0000_s1026" type="#_x0000_t75" style="position:absolute;margin-left:19.6pt;margin-top:13.4pt;width:22.45pt;height:34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">
                <v:imagedata r:id="rId197" o:title=""/>
              </v:shape>
            </w:pict>
          </mc:Fallback>
        </mc:AlternateContent>
      </w:r>
      <w:r w:rsidR="00024FC9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-132960</wp:posOffset>
                </wp:positionH>
                <wp:positionV relativeFrom="paragraph">
                  <wp:posOffset>256860</wp:posOffset>
                </wp:positionV>
                <wp:extent cx="251280" cy="228600"/>
                <wp:effectExtent l="63500" t="101600" r="79375" b="10160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512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F047" id="Ink 137" o:spid="_x0000_s1026" type="#_x0000_t75" style="position:absolute;margin-left:-13.25pt;margin-top:14.6pt;width:25.5pt;height:29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">
                <v:imagedata r:id="rId199" o:title=""/>
              </v:shape>
            </w:pict>
          </mc:Fallback>
        </mc:AlternateContent>
      </w:r>
      <w:r w:rsidR="00EA387F">
        <w:rPr>
          <w:rFonts w:ascii="Sanskrit Text" w:hAnsi="Sanskrit Text" w:cs="Sanskrit Text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960120</wp:posOffset>
            </wp:positionV>
            <wp:extent cx="5118100" cy="4417060"/>
            <wp:effectExtent l="0" t="0" r="0" b="254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39C6" w:rsidRDefault="00C600F4" w:rsidP="00512886">
      <w:pPr>
        <w:pStyle w:val="NoSpacing"/>
        <w:rPr>
          <w:rFonts w:ascii="Sanskrit Text" w:hAnsi="Sanskrit Text" w:cs="Sanskrit Text"/>
          <w:sz w:val="114"/>
          <w:szCs w:val="114"/>
        </w:rPr>
      </w:pPr>
      <w:r>
        <w:rPr>
          <w:rFonts w:ascii="Sanskrit Text" w:hAnsi="Sanskrit Text" w:cs="Sanskrit Text"/>
          <w:noProof/>
          <w:sz w:val="114"/>
          <w:szCs w:val="114"/>
        </w:rPr>
        <w:lastRenderedPageBreak/>
        <w:drawing>
          <wp:anchor distT="0" distB="0" distL="114300" distR="114300" simplePos="0" relativeHeight="2518353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2225040</wp:posOffset>
            </wp:positionV>
            <wp:extent cx="3102610" cy="1653540"/>
            <wp:effectExtent l="0" t="0" r="0" b="0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287">
        <w:rPr>
          <w:rFonts w:ascii="Sanskrit Text" w:hAnsi="Sanskrit Text" w:cs="Sanskrit Text"/>
          <w:noProof/>
          <w:sz w:val="114"/>
          <w:szCs w:val="114"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6793760</wp:posOffset>
                </wp:positionH>
                <wp:positionV relativeFrom="paragraph">
                  <wp:posOffset>-912120</wp:posOffset>
                </wp:positionV>
                <wp:extent cx="305640" cy="2223000"/>
                <wp:effectExtent l="38100" t="25400" r="37465" b="381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05640" cy="2223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6793760</wp:posOffset>
                </wp:positionH>
                <wp:positionV relativeFrom="paragraph">
                  <wp:posOffset>-912120</wp:posOffset>
                </wp:positionV>
                <wp:extent cx="305640" cy="2223000"/>
                <wp:effectExtent l="38100" t="25400" r="37465" b="38100"/>
                <wp:wrapNone/>
                <wp:docPr id="10" name="Ink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nk 10"/>
                        <pic:cNvPicPr/>
                      </pic:nvPicPr>
                      <pic:blipFill>
                        <a:blip r:embed="rId2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3280" cy="2330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114"/>
          <w:szCs w:val="114"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-4401520</wp:posOffset>
                </wp:positionH>
                <wp:positionV relativeFrom="paragraph">
                  <wp:posOffset>269040</wp:posOffset>
                </wp:positionV>
                <wp:extent cx="1772640" cy="2806920"/>
                <wp:effectExtent l="0" t="38100" r="31115" b="381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772640" cy="2806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-4401520</wp:posOffset>
                </wp:positionH>
                <wp:positionV relativeFrom="paragraph">
                  <wp:posOffset>269040</wp:posOffset>
                </wp:positionV>
                <wp:extent cx="1772640" cy="2806920"/>
                <wp:effectExtent l="0" t="38100" r="31115" b="38100"/>
                <wp:wrapNone/>
                <wp:docPr id="9" name="Ink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nk 9"/>
                        <pic:cNvPicPr/>
                      </pic:nvPicPr>
                      <pic:blipFill>
                        <a:blip r:embed="rId2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0280" cy="2914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114"/>
          <w:szCs w:val="114"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-3835600</wp:posOffset>
                </wp:positionH>
                <wp:positionV relativeFrom="paragraph">
                  <wp:posOffset>141960</wp:posOffset>
                </wp:positionV>
                <wp:extent cx="1130760" cy="1511640"/>
                <wp:effectExtent l="38100" t="25400" r="25400" b="381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30760" cy="1511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-3835600</wp:posOffset>
                </wp:positionH>
                <wp:positionV relativeFrom="paragraph">
                  <wp:posOffset>141960</wp:posOffset>
                </wp:positionV>
                <wp:extent cx="1130760" cy="1511640"/>
                <wp:effectExtent l="38100" t="25400" r="25400" b="38100"/>
                <wp:wrapNone/>
                <wp:docPr id="8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nk 8"/>
                        <pic:cNvPicPr/>
                      </pic:nvPicPr>
                      <pic:blipFill>
                        <a:blip r:embed="rId2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8400" cy="1619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439C6" w:rsidRPr="004439C6">
        <w:rPr>
          <w:rFonts w:ascii="Sanskrit Text" w:hAnsi="Sanskrit Text" w:cs="Sanskrit Text"/>
          <w:sz w:val="114"/>
          <w:szCs w:val="114"/>
        </w:rPr>
        <w:t>Wireframe</w:t>
      </w:r>
      <w:bookmarkStart w:id="0" w:name="_GoBack"/>
      <w:bookmarkEnd w:id="0"/>
    </w:p>
    <w:p w:rsidR="00C600F4" w:rsidRDefault="00C600F4" w:rsidP="00512886">
      <w:pPr>
        <w:pStyle w:val="NoSpacing"/>
        <w:rPr>
          <w:rFonts w:ascii="Sanskrit Text" w:hAnsi="Sanskrit Text" w:cs="Sanskrit Text"/>
          <w:sz w:val="114"/>
          <w:szCs w:val="114"/>
        </w:rPr>
      </w:pPr>
    </w:p>
    <w:p w:rsidR="00834E9F" w:rsidRPr="0063502E" w:rsidRDefault="0063502E" w:rsidP="00512886">
      <w:pPr>
        <w:pStyle w:val="NoSpacing"/>
        <w:rPr>
          <w:rFonts w:ascii="Sanskrit Text" w:hAnsi="Sanskrit Text" w:cs="Sanskrit Text"/>
          <w:sz w:val="58"/>
          <w:szCs w:val="58"/>
        </w:rPr>
      </w:pPr>
      <w:r>
        <w:rPr>
          <w:rFonts w:ascii="Sanskrit Text" w:hAnsi="Sanskrit Text" w:cs="Sanskrit Text"/>
          <w:sz w:val="58"/>
          <w:szCs w:val="58"/>
        </w:rPr>
        <w:t xml:space="preserve">Sign up and it sets to Auto on, sound on, </w:t>
      </w:r>
      <w:r w:rsidR="003A6963">
        <w:rPr>
          <w:rFonts w:ascii="Sanskrit Text" w:hAnsi="Sanskrit Text" w:cs="Sanskrit Text"/>
          <w:sz w:val="58"/>
          <w:szCs w:val="58"/>
        </w:rPr>
        <w:t>songs on and music lyrics on.  Latin, hip hop</w:t>
      </w:r>
      <w:r w:rsidR="009734F2">
        <w:rPr>
          <w:rFonts w:ascii="Sanskrit Text" w:hAnsi="Sanskrit Text" w:cs="Sanskrit Text"/>
          <w:sz w:val="58"/>
          <w:szCs w:val="58"/>
        </w:rPr>
        <w:t>, and pop</w:t>
      </w:r>
      <w:r w:rsidR="0095538E">
        <w:rPr>
          <w:rFonts w:ascii="Sanskrit Text" w:hAnsi="Sanskrit Text" w:cs="Sanskrit Text"/>
          <w:sz w:val="58"/>
          <w:szCs w:val="58"/>
        </w:rPr>
        <w:t xml:space="preserve">.  Ages 2 + </w:t>
      </w:r>
      <w:r w:rsidR="0023235A">
        <w:rPr>
          <w:rFonts w:ascii="Sanskrit Text" w:hAnsi="Sanskrit Text" w:cs="Sanskrit Text"/>
          <w:sz w:val="58"/>
          <w:szCs w:val="58"/>
        </w:rPr>
        <w:t>Get app and download software,  Android devices.</w:t>
      </w:r>
    </w:p>
    <w:p w:rsidR="00625936" w:rsidRDefault="00812F09" w:rsidP="00512886">
      <w:pPr>
        <w:pStyle w:val="NoSpacing"/>
        <w:rPr>
          <w:rFonts w:ascii="Sanskrit Text" w:hAnsi="Sanskrit Text" w:cs="Sanskrit Text"/>
          <w:sz w:val="98"/>
          <w:szCs w:val="98"/>
        </w:rPr>
      </w:pPr>
      <w:r w:rsidRPr="003529E7">
        <w:rPr>
          <w:rFonts w:ascii="Sanskrit Text" w:hAnsi="Sanskrit Text" w:cs="Sanskrit Text"/>
          <w:noProof/>
          <w:sz w:val="98"/>
          <w:szCs w:val="9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274320</wp:posOffset>
            </wp:positionV>
            <wp:extent cx="3155950" cy="4610100"/>
            <wp:effectExtent l="0" t="0" r="635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287">
        <w:rPr>
          <w:rFonts w:ascii="Sanskrit Text" w:hAnsi="Sanskrit Text" w:cs="Sanskrit Text"/>
          <w:noProof/>
          <w:sz w:val="98"/>
          <w:szCs w:val="98"/>
        </w:rPr>
        <mc:AlternateContent>
          <mc:Choice Requires="aink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6484880</wp:posOffset>
                </wp:positionH>
                <wp:positionV relativeFrom="paragraph">
                  <wp:posOffset>-2108520</wp:posOffset>
                </wp:positionV>
                <wp:extent cx="1224360" cy="2756160"/>
                <wp:effectExtent l="63500" t="50800" r="20320" b="635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224360" cy="2756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6484880</wp:posOffset>
                </wp:positionH>
                <wp:positionV relativeFrom="paragraph">
                  <wp:posOffset>-2108520</wp:posOffset>
                </wp:positionV>
                <wp:extent cx="1224360" cy="2756160"/>
                <wp:effectExtent l="63500" t="50800" r="20320" b="63500"/>
                <wp:wrapNone/>
                <wp:docPr id="25" name="Ink 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Ink 25"/>
                        <pic:cNvPicPr/>
                      </pic:nvPicPr>
                      <pic:blipFill>
                        <a:blip r:embed="rId2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0000" cy="351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94287">
        <w:rPr>
          <w:rFonts w:ascii="Sanskrit Text" w:hAnsi="Sanskrit Text" w:cs="Sanskrit Text"/>
          <w:noProof/>
          <w:sz w:val="98"/>
          <w:szCs w:val="98"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7521680</wp:posOffset>
                </wp:positionH>
                <wp:positionV relativeFrom="paragraph">
                  <wp:posOffset>-559080</wp:posOffset>
                </wp:positionV>
                <wp:extent cx="517680" cy="2908800"/>
                <wp:effectExtent l="63500" t="63500" r="41275" b="508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17680" cy="2908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7521680</wp:posOffset>
                </wp:positionH>
                <wp:positionV relativeFrom="paragraph">
                  <wp:posOffset>-559080</wp:posOffset>
                </wp:positionV>
                <wp:extent cx="517680" cy="2908800"/>
                <wp:effectExtent l="63500" t="63500" r="41275" b="50800"/>
                <wp:wrapNone/>
                <wp:docPr id="24" name="Ink 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nk 24"/>
                        <pic:cNvPicPr/>
                      </pic:nvPicPr>
                      <pic:blipFill>
                        <a:blip r:embed="rId2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3407" cy="366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7628B" w:rsidRPr="003529E7">
        <w:rPr>
          <w:rFonts w:ascii="Sanskrit Text" w:hAnsi="Sanskrit Text" w:cs="Sanskrit Text"/>
          <w:sz w:val="98"/>
          <w:szCs w:val="98"/>
        </w:rPr>
        <w:t xml:space="preserve">Android prototype </w:t>
      </w:r>
    </w:p>
    <w:p w:rsidR="009734F2" w:rsidRPr="009734F2" w:rsidRDefault="009734F2" w:rsidP="00512886">
      <w:pPr>
        <w:pStyle w:val="NoSpacing"/>
        <w:rPr>
          <w:rFonts w:ascii="Sanskrit Text" w:hAnsi="Sanskrit Text" w:cs="Sanskrit Text"/>
          <w:b w:val="0"/>
          <w:sz w:val="62"/>
          <w:szCs w:val="62"/>
        </w:rPr>
      </w:pPr>
      <w:r>
        <w:rPr>
          <w:rFonts w:ascii="Sanskrit Text" w:hAnsi="Sanskrit Text" w:cs="Sanskrit Text"/>
          <w:b w:val="0"/>
          <w:sz w:val="62"/>
          <w:szCs w:val="62"/>
        </w:rPr>
        <w:t xml:space="preserve">Two player opponent both avatars 2D animated.  </w:t>
      </w:r>
      <w:r w:rsidR="0065707A">
        <w:rPr>
          <w:rFonts w:ascii="Sanskrit Text" w:hAnsi="Sanskrit Text" w:cs="Sanskrit Text"/>
          <w:b w:val="0"/>
          <w:sz w:val="62"/>
          <w:szCs w:val="62"/>
        </w:rPr>
        <w:t>Profile on user</w:t>
      </w:r>
      <w:r w:rsidR="00E31546">
        <w:rPr>
          <w:rFonts w:ascii="Sanskrit Text" w:hAnsi="Sanskrit Text" w:cs="Sanskrit Text"/>
          <w:b w:val="0"/>
          <w:sz w:val="62"/>
          <w:szCs w:val="62"/>
        </w:rPr>
        <w:t>.  Developer Boo Hurley</w:t>
      </w:r>
      <w:r w:rsidR="004D0CA1">
        <w:rPr>
          <w:rFonts w:ascii="Sanskrit Text" w:hAnsi="Sanskrit Text" w:cs="Sanskrit Text"/>
          <w:b w:val="0"/>
          <w:sz w:val="62"/>
          <w:szCs w:val="62"/>
        </w:rPr>
        <w:t xml:space="preserve">.  Trophies, awards, stickers, increase energy to throw ball.  Based on distance, math, balance, </w:t>
      </w:r>
      <w:r w:rsidR="004D0CA1">
        <w:rPr>
          <w:rFonts w:ascii="Sanskrit Text" w:hAnsi="Sanskrit Text" w:cs="Sanskrit Text"/>
          <w:b w:val="0"/>
          <w:sz w:val="62"/>
          <w:szCs w:val="62"/>
        </w:rPr>
        <w:lastRenderedPageBreak/>
        <w:t>digital, how far can you throw a cupcake. Cupcake piles up.  Put in can, mixed</w:t>
      </w:r>
      <w:r w:rsidR="00762C7F">
        <w:rPr>
          <w:rFonts w:ascii="Sanskrit Text" w:hAnsi="Sanskrit Text" w:cs="Sanskrit Text"/>
          <w:b w:val="0"/>
          <w:sz w:val="62"/>
          <w:szCs w:val="62"/>
        </w:rPr>
        <w:t xml:space="preserve"> </w:t>
      </w:r>
      <w:r w:rsidR="00207457">
        <w:rPr>
          <w:rFonts w:ascii="Sanskrit Text" w:hAnsi="Sanskrit Text" w:cs="Sanskrit Text"/>
          <w:b w:val="0"/>
          <w:sz w:val="62"/>
          <w:szCs w:val="62"/>
        </w:rPr>
        <w:t>with milk, chicken,</w:t>
      </w:r>
      <w:r w:rsidR="00145812">
        <w:rPr>
          <w:rFonts w:ascii="Sanskrit Text" w:hAnsi="Sanskrit Text" w:cs="Sanskrit Text"/>
          <w:b w:val="0"/>
          <w:sz w:val="62"/>
          <w:szCs w:val="62"/>
        </w:rPr>
        <w:t xml:space="preserve"> and chips. </w:t>
      </w:r>
      <w:r w:rsidR="00207457">
        <w:rPr>
          <w:rFonts w:ascii="Sanskrit Text" w:hAnsi="Sanskrit Text" w:cs="Sanskrit Text"/>
          <w:b w:val="0"/>
          <w:sz w:val="62"/>
          <w:szCs w:val="62"/>
        </w:rPr>
        <w:t xml:space="preserve"> </w:t>
      </w:r>
      <w:r w:rsidR="004D0CA1">
        <w:rPr>
          <w:rFonts w:ascii="Sanskrit Text" w:hAnsi="Sanskrit Text" w:cs="Sanskrit Text"/>
          <w:b w:val="0"/>
          <w:sz w:val="62"/>
          <w:szCs w:val="62"/>
        </w:rPr>
        <w:t xml:space="preserve">and winner eats </w:t>
      </w:r>
      <w:r w:rsidR="00762C7F">
        <w:rPr>
          <w:rFonts w:ascii="Sanskrit Text" w:hAnsi="Sanskrit Text" w:cs="Sanskrit Text"/>
          <w:b w:val="0"/>
          <w:sz w:val="62"/>
          <w:szCs w:val="62"/>
        </w:rPr>
        <w:t>at table.</w:t>
      </w:r>
    </w:p>
    <w:p w:rsidR="00174FE1" w:rsidRDefault="00812F09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-198120</wp:posOffset>
            </wp:positionH>
            <wp:positionV relativeFrom="paragraph">
              <wp:posOffset>426720</wp:posOffset>
            </wp:positionV>
            <wp:extent cx="1845945" cy="349758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7D2F">
        <w:rPr>
          <w:rFonts w:ascii="Sanskrit Text" w:hAnsi="Sanskrit Text" w:cs="Sanskrit Text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2423160</wp:posOffset>
            </wp:positionH>
            <wp:positionV relativeFrom="paragraph">
              <wp:posOffset>701040</wp:posOffset>
            </wp:positionV>
            <wp:extent cx="2220595" cy="3223260"/>
            <wp:effectExtent l="0" t="0" r="1905" b="254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0F5">
        <w:rPr>
          <w:rFonts w:ascii="Sanskrit Text" w:hAnsi="Sanskrit Text" w:cs="Sanskrit Text"/>
          <w:sz w:val="28"/>
          <w:szCs w:val="28"/>
        </w:rPr>
        <w:t>Android phone</w:t>
      </w:r>
    </w:p>
    <w:p w:rsidR="004F20F5" w:rsidRDefault="004F20F5" w:rsidP="00512886">
      <w:pPr>
        <w:pStyle w:val="NoSpacing"/>
        <w:rPr>
          <w:rFonts w:ascii="Sanskrit Text" w:hAnsi="Sanskrit Text" w:cs="Sanskrit Text"/>
          <w:sz w:val="28"/>
          <w:szCs w:val="28"/>
        </w:rPr>
      </w:pPr>
    </w:p>
    <w:p w:rsidR="00174FE1" w:rsidRDefault="00174FE1" w:rsidP="00512886">
      <w:pPr>
        <w:pStyle w:val="NoSpacing"/>
        <w:rPr>
          <w:rFonts w:ascii="Sanskrit Text" w:hAnsi="Sanskrit Text" w:cs="Sanskrit Text"/>
          <w:sz w:val="28"/>
          <w:szCs w:val="28"/>
        </w:rPr>
      </w:pPr>
    </w:p>
    <w:p w:rsidR="00174FE1" w:rsidRDefault="00B548C4" w:rsidP="00512886">
      <w:pPr>
        <w:pStyle w:val="NoSpacing"/>
        <w:rPr>
          <w:rFonts w:ascii="Sanskrit Text" w:hAnsi="Sanskrit Text" w:cs="Sanskrit Text"/>
          <w:sz w:val="40"/>
          <w:szCs w:val="40"/>
        </w:rPr>
      </w:pP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4966080</wp:posOffset>
                </wp:positionH>
                <wp:positionV relativeFrom="paragraph">
                  <wp:posOffset>651150</wp:posOffset>
                </wp:positionV>
                <wp:extent cx="360" cy="360"/>
                <wp:effectExtent l="38100" t="38100" r="38100" b="5080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6FF5F" id="Ink 30" o:spid="_x0000_s1026" type="#_x0000_t75" style="position:absolute;margin-left:390.35pt;margin-top:50.55pt;width:1.45pt;height: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">
                <v:imagedata r:id="rId21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5171280</wp:posOffset>
                </wp:positionH>
                <wp:positionV relativeFrom="paragraph">
                  <wp:posOffset>757350</wp:posOffset>
                </wp:positionV>
                <wp:extent cx="360" cy="360"/>
                <wp:effectExtent l="38100" t="38100" r="38100" b="5080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FB536" id="Ink 29" o:spid="_x0000_s1026" type="#_x0000_t75" style="position:absolute;margin-left:406.5pt;margin-top:58.95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">
                <v:imagedata r:id="rId21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5171280</wp:posOffset>
                </wp:positionH>
                <wp:positionV relativeFrom="paragraph">
                  <wp:posOffset>677790</wp:posOffset>
                </wp:positionV>
                <wp:extent cx="360" cy="360"/>
                <wp:effectExtent l="38100" t="38100" r="38100" b="5080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D0F23" id="Ink 28" o:spid="_x0000_s1026" type="#_x0000_t75" style="position:absolute;margin-left:406.5pt;margin-top:52.65pt;width:1.45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">
                <v:imagedata r:id="rId216" o:title=""/>
              </v:shape>
            </w:pict>
          </mc:Fallback>
        </mc:AlternateContent>
      </w:r>
      <w:r w:rsidR="00B67662">
        <w:rPr>
          <w:rFonts w:ascii="Sanskrit Text" w:hAnsi="Sanskrit Text" w:cs="Sanskrit Text"/>
          <w:sz w:val="40"/>
          <w:szCs w:val="40"/>
        </w:rPr>
        <w:t xml:space="preserve">Profile avatar animated 2D </w:t>
      </w:r>
      <w:r w:rsidR="00A03B83">
        <w:rPr>
          <w:rFonts w:ascii="Sanskrit Text" w:hAnsi="Sanskrit Text" w:cs="Sanskrit Text"/>
          <w:sz w:val="40"/>
          <w:szCs w:val="40"/>
        </w:rPr>
        <w:t xml:space="preserve">on one and opponent is a guest, user or robot.  </w:t>
      </w:r>
      <w:r w:rsidR="00D30C5F">
        <w:rPr>
          <w:rFonts w:ascii="Sanskrit Text" w:hAnsi="Sanskrit Text" w:cs="Sanskrit Text"/>
          <w:sz w:val="40"/>
          <w:szCs w:val="40"/>
        </w:rPr>
        <w:t>All ready data configured.</w:t>
      </w:r>
    </w:p>
    <w:p w:rsidR="00DD6975" w:rsidRDefault="00DD6975" w:rsidP="00512886">
      <w:pPr>
        <w:pStyle w:val="NoSpacing"/>
        <w:rPr>
          <w:rFonts w:ascii="Sanskrit Text" w:hAnsi="Sanskrit Text" w:cs="Sanskrit Text"/>
          <w:sz w:val="40"/>
          <w:szCs w:val="40"/>
        </w:rPr>
      </w:pPr>
    </w:p>
    <w:p w:rsidR="00DD6975" w:rsidRDefault="001B175B" w:rsidP="00512886">
      <w:pPr>
        <w:pStyle w:val="NoSpacing"/>
        <w:rPr>
          <w:rFonts w:ascii="Sanskrit Text" w:hAnsi="Sanskrit Text" w:cs="Sanskrit Text"/>
          <w:sz w:val="40"/>
          <w:szCs w:val="40"/>
        </w:rPr>
      </w:pPr>
      <w:r>
        <w:rPr>
          <w:rFonts w:ascii="Sanskrit Text" w:hAnsi="Sanskrit Text" w:cs="Sanskrit Text"/>
          <w:sz w:val="40"/>
          <w:szCs w:val="40"/>
        </w:rPr>
        <w:t>Avatars for opponent are trends, fashion, economy</w:t>
      </w:r>
    </w:p>
    <w:p w:rsidR="001B175B" w:rsidRDefault="001B175B" w:rsidP="00512886">
      <w:pPr>
        <w:pStyle w:val="NoSpacing"/>
        <w:rPr>
          <w:rFonts w:ascii="Sanskrit Text" w:hAnsi="Sanskrit Text" w:cs="Sanskrit Text"/>
          <w:sz w:val="40"/>
          <w:szCs w:val="40"/>
        </w:rPr>
      </w:pPr>
      <w:r>
        <w:rPr>
          <w:rFonts w:ascii="Sanskrit Text" w:hAnsi="Sanskrit Text" w:cs="Sanskrit Text"/>
          <w:sz w:val="40"/>
          <w:szCs w:val="40"/>
        </w:rPr>
        <w:t xml:space="preserve">Avatar user profile </w:t>
      </w:r>
      <w:r w:rsidR="008D7B3C">
        <w:rPr>
          <w:rFonts w:ascii="Sanskrit Text" w:hAnsi="Sanskrit Text" w:cs="Sanskrit Text"/>
          <w:sz w:val="40"/>
          <w:szCs w:val="40"/>
        </w:rPr>
        <w:t xml:space="preserve">are on </w:t>
      </w:r>
      <w:r w:rsidR="00C73143">
        <w:rPr>
          <w:rFonts w:ascii="Sanskrit Text" w:hAnsi="Sanskrit Text" w:cs="Sanskrit Text"/>
          <w:sz w:val="40"/>
          <w:szCs w:val="40"/>
        </w:rPr>
        <w:t xml:space="preserve">career, jobs and profession.  The avatars are dressed up 100 Avatars, random selection for </w:t>
      </w:r>
      <w:r w:rsidR="00C73143">
        <w:rPr>
          <w:rFonts w:ascii="Sanskrit Text" w:hAnsi="Sanskrit Text" w:cs="Sanskrit Text"/>
          <w:sz w:val="40"/>
          <w:szCs w:val="40"/>
        </w:rPr>
        <w:lastRenderedPageBreak/>
        <w:t xml:space="preserve">robot.  Selection for opponent, guest and friends.  Shared app on app sign up and Facebook, optional.  </w:t>
      </w:r>
    </w:p>
    <w:p w:rsidR="00D30C5F" w:rsidRDefault="00435813" w:rsidP="00512886">
      <w:pPr>
        <w:pStyle w:val="NoSpacing"/>
        <w:rPr>
          <w:rFonts w:ascii="Sanskrit Text" w:hAnsi="Sanskrit Text" w:cs="Sanskrit Text"/>
          <w:sz w:val="40"/>
          <w:szCs w:val="40"/>
        </w:rPr>
      </w:pP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6669600</wp:posOffset>
                </wp:positionH>
                <wp:positionV relativeFrom="paragraph">
                  <wp:posOffset>243760</wp:posOffset>
                </wp:positionV>
                <wp:extent cx="221040" cy="99360"/>
                <wp:effectExtent l="38100" t="38100" r="45720" b="4064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210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0C6E6" id="Ink 56" o:spid="_x0000_s1026" type="#_x0000_t75" style="position:absolute;margin-left:524.45pt;margin-top:18.5pt;width:18.8pt;height:9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">
                <v:imagedata r:id="rId22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6422280</wp:posOffset>
                </wp:positionH>
                <wp:positionV relativeFrom="paragraph">
                  <wp:posOffset>285520</wp:posOffset>
                </wp:positionV>
                <wp:extent cx="102960" cy="148680"/>
                <wp:effectExtent l="38100" t="38100" r="36830" b="4191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029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2F7E3" id="Ink 55" o:spid="_x0000_s1026" type="#_x0000_t75" style="position:absolute;margin-left:505pt;margin-top:21.8pt;width:9.5pt;height:13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">
                <v:imagedata r:id="rId22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6034560</wp:posOffset>
                </wp:positionH>
                <wp:positionV relativeFrom="paragraph">
                  <wp:posOffset>342760</wp:posOffset>
                </wp:positionV>
                <wp:extent cx="312120" cy="19440"/>
                <wp:effectExtent l="38100" t="38100" r="43815" b="444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3121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C7161" id="Ink 54" o:spid="_x0000_s1026" type="#_x0000_t75" style="position:absolute;margin-left:474.45pt;margin-top:26.3pt;width:26pt;height:2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">
                <v:imagedata r:id="rId224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6178920</wp:posOffset>
                </wp:positionH>
                <wp:positionV relativeFrom="paragraph">
                  <wp:posOffset>228640</wp:posOffset>
                </wp:positionV>
                <wp:extent cx="23040" cy="258840"/>
                <wp:effectExtent l="38100" t="38100" r="40640" b="463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30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5F867" id="Ink 53" o:spid="_x0000_s1026" type="#_x0000_t75" style="position:absolute;margin-left:485.85pt;margin-top:17.3pt;width:3.2pt;height:21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">
                <v:imagedata r:id="rId226" o:title=""/>
              </v:shape>
            </w:pict>
          </mc:Fallback>
        </mc:AlternateContent>
      </w:r>
    </w:p>
    <w:p w:rsidR="00D30C5F" w:rsidRDefault="00435813" w:rsidP="00512886">
      <w:pPr>
        <w:pStyle w:val="NoSpacing"/>
        <w:rPr>
          <w:rFonts w:ascii="Sanskrit Text" w:hAnsi="Sanskrit Text" w:cs="Sanskrit Text"/>
          <w:sz w:val="40"/>
          <w:szCs w:val="40"/>
        </w:rPr>
      </w:pP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6441360</wp:posOffset>
                </wp:positionH>
                <wp:positionV relativeFrom="paragraph">
                  <wp:posOffset>186130</wp:posOffset>
                </wp:positionV>
                <wp:extent cx="217080" cy="186840"/>
                <wp:effectExtent l="38100" t="38100" r="50165" b="419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170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E3BE2" id="Ink 60" o:spid="_x0000_s1026" type="#_x0000_t75" style="position:absolute;margin-left:506.5pt;margin-top:13.95pt;width:18.55pt;height:16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">
                <v:imagedata r:id="rId22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6395640</wp:posOffset>
                </wp:positionH>
                <wp:positionV relativeFrom="paragraph">
                  <wp:posOffset>227890</wp:posOffset>
                </wp:positionV>
                <wp:extent cx="266400" cy="110520"/>
                <wp:effectExtent l="38100" t="38100" r="38735" b="4191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66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F99F4" id="Ink 59" o:spid="_x0000_s1026" type="#_x0000_t75" style="position:absolute;margin-left:502.9pt;margin-top:17.25pt;width:22.4pt;height:10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">
                <v:imagedata r:id="rId23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6034560</wp:posOffset>
                </wp:positionH>
                <wp:positionV relativeFrom="paragraph">
                  <wp:posOffset>178570</wp:posOffset>
                </wp:positionV>
                <wp:extent cx="243720" cy="198000"/>
                <wp:effectExtent l="38100" t="38100" r="48895" b="4381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437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DB31" id="Ink 58" o:spid="_x0000_s1026" type="#_x0000_t75" style="position:absolute;margin-left:474.45pt;margin-top:13.35pt;width:20.65pt;height:17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">
                <v:imagedata r:id="rId23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6722880</wp:posOffset>
                </wp:positionH>
                <wp:positionV relativeFrom="paragraph">
                  <wp:posOffset>-118070</wp:posOffset>
                </wp:positionV>
                <wp:extent cx="65160" cy="334800"/>
                <wp:effectExtent l="38100" t="38100" r="36830" b="4635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6516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E5CE1" id="Ink 57" o:spid="_x0000_s1026" type="#_x0000_t75" style="position:absolute;margin-left:528.65pt;margin-top:-10pt;width:6.55pt;height:27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">
                <v:imagedata r:id="rId234" o:title=""/>
              </v:shape>
            </w:pict>
          </mc:Fallback>
        </mc:AlternateContent>
      </w:r>
      <w:r w:rsidR="00F83738"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3977520</wp:posOffset>
                </wp:positionH>
                <wp:positionV relativeFrom="paragraph">
                  <wp:posOffset>231490</wp:posOffset>
                </wp:positionV>
                <wp:extent cx="1643040" cy="255240"/>
                <wp:effectExtent l="38100" t="38100" r="33655" b="5016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6430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42970" id="Ink 49" o:spid="_x0000_s1026" type="#_x0000_t75" style="position:absolute;margin-left:312.5pt;margin-top:17.55pt;width:130.75pt;height:21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">
                <v:imagedata r:id="rId236" o:title=""/>
              </v:shape>
            </w:pict>
          </mc:Fallback>
        </mc:AlternateContent>
      </w:r>
      <w:r w:rsidR="00CA49ED">
        <w:rPr>
          <w:rFonts w:ascii="Sanskrit Text" w:hAnsi="Sanskrit Text" w:cs="Sanskrit Text"/>
          <w:sz w:val="40"/>
          <w:szCs w:val="40"/>
        </w:rPr>
        <w:t>Data, graphs and charts</w:t>
      </w:r>
    </w:p>
    <w:p w:rsidR="00CA49ED" w:rsidRPr="00B67662" w:rsidRDefault="00435813" w:rsidP="00512886">
      <w:pPr>
        <w:pStyle w:val="NoSpacing"/>
        <w:rPr>
          <w:rFonts w:ascii="Sanskrit Text" w:hAnsi="Sanskrit Text" w:cs="Sanskrit Text"/>
          <w:sz w:val="40"/>
          <w:szCs w:val="40"/>
        </w:rPr>
      </w:pP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7019520</wp:posOffset>
                </wp:positionH>
                <wp:positionV relativeFrom="paragraph">
                  <wp:posOffset>296175</wp:posOffset>
                </wp:positionV>
                <wp:extent cx="224640" cy="273960"/>
                <wp:effectExtent l="38100" t="38100" r="42545" b="4381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2464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2BCE5" id="Ink 68" o:spid="_x0000_s1026" type="#_x0000_t75" style="position:absolute;margin-left:552pt;margin-top:22.6pt;width:19.15pt;height:22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">
                <v:imagedata r:id="rId23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6883080</wp:posOffset>
                </wp:positionH>
                <wp:positionV relativeFrom="paragraph">
                  <wp:posOffset>265575</wp:posOffset>
                </wp:positionV>
                <wp:extent cx="215280" cy="281160"/>
                <wp:effectExtent l="38100" t="38100" r="38735" b="495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1528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4C6D4" id="Ink 67" o:spid="_x0000_s1026" type="#_x0000_t75" style="position:absolute;margin-left:541.25pt;margin-top:20.2pt;width:18.35pt;height:23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">
                <v:imagedata r:id="rId24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6517320</wp:posOffset>
                </wp:positionH>
                <wp:positionV relativeFrom="paragraph">
                  <wp:posOffset>323175</wp:posOffset>
                </wp:positionV>
                <wp:extent cx="395640" cy="11520"/>
                <wp:effectExtent l="38100" t="38100" r="48895" b="3937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95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57F6C" id="Ink 66" o:spid="_x0000_s1026" type="#_x0000_t75" style="position:absolute;margin-left:512.45pt;margin-top:24.75pt;width:32.55pt;height:2.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">
                <v:imagedata r:id="rId24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6753120</wp:posOffset>
                </wp:positionH>
                <wp:positionV relativeFrom="paragraph">
                  <wp:posOffset>193575</wp:posOffset>
                </wp:positionV>
                <wp:extent cx="30600" cy="258840"/>
                <wp:effectExtent l="38100" t="38100" r="45720" b="4635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060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156BD" id="Ink 65" o:spid="_x0000_s1026" type="#_x0000_t75" style="position:absolute;margin-left:531.05pt;margin-top:14.55pt;width:3.8pt;height:21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">
                <v:imagedata r:id="rId244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6593640</wp:posOffset>
                </wp:positionH>
                <wp:positionV relativeFrom="paragraph">
                  <wp:posOffset>178455</wp:posOffset>
                </wp:positionV>
                <wp:extent cx="15480" cy="365400"/>
                <wp:effectExtent l="38100" t="38100" r="35560" b="4127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548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62314" id="Ink 64" o:spid="_x0000_s1026" type="#_x0000_t75" style="position:absolute;margin-left:518.5pt;margin-top:13.35pt;width:2.6pt;height:30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">
                <v:imagedata r:id="rId24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6262800</wp:posOffset>
                </wp:positionH>
                <wp:positionV relativeFrom="paragraph">
                  <wp:posOffset>250455</wp:posOffset>
                </wp:positionV>
                <wp:extent cx="194400" cy="273600"/>
                <wp:effectExtent l="38100" t="38100" r="21590" b="444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9440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A62D1" id="Ink 63" o:spid="_x0000_s1026" type="#_x0000_t75" style="position:absolute;margin-left:492.45pt;margin-top:19pt;width:16.7pt;height:2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">
                <v:imagedata r:id="rId24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6019440</wp:posOffset>
                </wp:positionH>
                <wp:positionV relativeFrom="paragraph">
                  <wp:posOffset>125175</wp:posOffset>
                </wp:positionV>
                <wp:extent cx="15480" cy="323640"/>
                <wp:effectExtent l="38100" t="38100" r="48260" b="4508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548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7EC31" id="Ink 62" o:spid="_x0000_s1026" type="#_x0000_t75" style="position:absolute;margin-left:473.25pt;margin-top:9.15pt;width:2.6pt;height:26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">
                <v:imagedata r:id="rId250" o:title=""/>
              </v:shape>
            </w:pict>
          </mc:Fallback>
        </mc:AlternateContent>
      </w:r>
      <w:r w:rsidR="00F83738"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5318160</wp:posOffset>
                </wp:positionH>
                <wp:positionV relativeFrom="paragraph">
                  <wp:posOffset>376095</wp:posOffset>
                </wp:positionV>
                <wp:extent cx="232200" cy="27000"/>
                <wp:effectExtent l="0" t="38100" r="47625" b="495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322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A3127" id="Ink 52" o:spid="_x0000_s1026" type="#_x0000_t75" style="position:absolute;margin-left:418.05pt;margin-top:28.9pt;width:19.7pt;height:3.5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">
                <v:imagedata r:id="rId252" o:title=""/>
              </v:shape>
            </w:pict>
          </mc:Fallback>
        </mc:AlternateContent>
      </w:r>
      <w:r w:rsidR="00F83738"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4623000</wp:posOffset>
                </wp:positionH>
                <wp:positionV relativeFrom="paragraph">
                  <wp:posOffset>281055</wp:posOffset>
                </wp:positionV>
                <wp:extent cx="156960" cy="11880"/>
                <wp:effectExtent l="38100" t="38100" r="46355" b="393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56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D4BB7" id="Ink 51" o:spid="_x0000_s1026" type="#_x0000_t75" style="position:absolute;margin-left:363.3pt;margin-top:21.45pt;width:13.75pt;height:2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">
                <v:imagedata r:id="rId254" o:title=""/>
              </v:shape>
            </w:pict>
          </mc:Fallback>
        </mc:AlternateContent>
      </w:r>
      <w:r w:rsidR="007C06B0"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5114400</wp:posOffset>
                </wp:positionH>
                <wp:positionV relativeFrom="paragraph">
                  <wp:posOffset>-426345</wp:posOffset>
                </wp:positionV>
                <wp:extent cx="46080" cy="1175400"/>
                <wp:effectExtent l="38100" t="38100" r="43180" b="4381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46080" cy="11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D151E" id="Ink 46" o:spid="_x0000_s1026" type="#_x0000_t75" style="position:absolute;margin-left:402pt;margin-top:-34.25pt;width:5.05pt;height:93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">
                <v:imagedata r:id="rId256" o:title=""/>
              </v:shape>
            </w:pict>
          </mc:Fallback>
        </mc:AlternateContent>
      </w:r>
      <w:r w:rsidR="007C06B0"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4430040</wp:posOffset>
                </wp:positionH>
                <wp:positionV relativeFrom="paragraph">
                  <wp:posOffset>-380625</wp:posOffset>
                </wp:positionV>
                <wp:extent cx="53640" cy="986760"/>
                <wp:effectExtent l="38100" t="38100" r="35560" b="425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53640" cy="9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D9E08" id="Ink 45" o:spid="_x0000_s1026" type="#_x0000_t75" style="position:absolute;margin-left:348.1pt;margin-top:-30.65pt;width:5.6pt;height:79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">
                <v:imagedata r:id="rId258" o:title=""/>
              </v:shape>
            </w:pict>
          </mc:Fallback>
        </mc:AlternateContent>
      </w:r>
      <w:r w:rsidR="007C06B0"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3943320</wp:posOffset>
                </wp:positionH>
                <wp:positionV relativeFrom="paragraph">
                  <wp:posOffset>-8025</wp:posOffset>
                </wp:positionV>
                <wp:extent cx="1913040" cy="163440"/>
                <wp:effectExtent l="38100" t="38100" r="43180" b="4000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9130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A9898" id="Ink 44" o:spid="_x0000_s1026" type="#_x0000_t75" style="position:absolute;margin-left:309.8pt;margin-top:-1.35pt;width:152.05pt;height:14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">
                <v:imagedata r:id="rId260" o:title=""/>
              </v:shape>
            </w:pict>
          </mc:Fallback>
        </mc:AlternateContent>
      </w:r>
      <w:r w:rsidR="007C06B0"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3989040</wp:posOffset>
                </wp:positionH>
                <wp:positionV relativeFrom="paragraph">
                  <wp:posOffset>-487185</wp:posOffset>
                </wp:positionV>
                <wp:extent cx="1886400" cy="1411200"/>
                <wp:effectExtent l="38100" t="38100" r="44450" b="4953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886400" cy="14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35982" id="Ink 43" o:spid="_x0000_s1026" type="#_x0000_t75" style="position:absolute;margin-left:313.4pt;margin-top:-39.05pt;width:149.95pt;height:112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">
                <v:imagedata r:id="rId262" o:title=""/>
              </v:shape>
            </w:pict>
          </mc:Fallback>
        </mc:AlternateContent>
      </w:r>
      <w:r w:rsidR="007C06B0"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3962400</wp:posOffset>
                </wp:positionH>
                <wp:positionV relativeFrom="paragraph">
                  <wp:posOffset>-384585</wp:posOffset>
                </wp:positionV>
                <wp:extent cx="68760" cy="1064880"/>
                <wp:effectExtent l="38100" t="38100" r="45720" b="4064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8760" cy="10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06901" id="Ink 42" o:spid="_x0000_s1026" type="#_x0000_t75" style="position:absolute;margin-left:311.3pt;margin-top:-31pt;width:6.8pt;height:85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">
                <v:imagedata r:id="rId264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2247360</wp:posOffset>
                </wp:positionH>
                <wp:positionV relativeFrom="paragraph">
                  <wp:posOffset>201135</wp:posOffset>
                </wp:positionV>
                <wp:extent cx="205560" cy="342720"/>
                <wp:effectExtent l="38100" t="38100" r="48895" b="3873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0556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BC375" id="Ink 35" o:spid="_x0000_s1026" type="#_x0000_t75" style="position:absolute;margin-left:176.25pt;margin-top:15.15pt;width:17.6pt;height:28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">
                <v:imagedata r:id="rId266" o:title=""/>
              </v:shape>
            </w:pict>
          </mc:Fallback>
        </mc:AlternateContent>
      </w:r>
    </w:p>
    <w:p w:rsidR="00174FE1" w:rsidRPr="00443235" w:rsidRDefault="00A32B8E" w:rsidP="00512886">
      <w:pPr>
        <w:pStyle w:val="NoSpacing"/>
        <w:rPr>
          <w:rFonts w:ascii="Sanskrit Text" w:hAnsi="Sanskrit Text" w:cs="Sanskrit Text"/>
          <w:sz w:val="28"/>
          <w:szCs w:val="28"/>
        </w:rPr>
      </w:pP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6890280</wp:posOffset>
                </wp:positionH>
                <wp:positionV relativeFrom="paragraph">
                  <wp:posOffset>851180</wp:posOffset>
                </wp:positionV>
                <wp:extent cx="289440" cy="289440"/>
                <wp:effectExtent l="38100" t="38100" r="28575" b="4127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894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7FD4B" id="Ink 88" o:spid="_x0000_s1026" type="#_x0000_t75" style="position:absolute;margin-left:541.85pt;margin-top:66.3pt;width:24.25pt;height:24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">
                <v:imagedata r:id="rId26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6597240</wp:posOffset>
                </wp:positionH>
                <wp:positionV relativeFrom="paragraph">
                  <wp:posOffset>931100</wp:posOffset>
                </wp:positionV>
                <wp:extent cx="346320" cy="53640"/>
                <wp:effectExtent l="38100" t="38100" r="47625" b="4826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463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EA524" id="Ink 87" o:spid="_x0000_s1026" type="#_x0000_t75" style="position:absolute;margin-left:518.75pt;margin-top:72.6pt;width:28.65pt;height:5.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">
                <v:imagedata r:id="rId27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6692280</wp:posOffset>
                </wp:positionH>
                <wp:positionV relativeFrom="paragraph">
                  <wp:posOffset>794300</wp:posOffset>
                </wp:positionV>
                <wp:extent cx="87840" cy="361440"/>
                <wp:effectExtent l="38100" t="38100" r="39370" b="4508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8784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3576D" id="Ink 86" o:spid="_x0000_s1026" type="#_x0000_t75" style="position:absolute;margin-left:526.25pt;margin-top:61.85pt;width:8.3pt;height:29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">
                <v:imagedata r:id="rId27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6460440</wp:posOffset>
                </wp:positionH>
                <wp:positionV relativeFrom="paragraph">
                  <wp:posOffset>813020</wp:posOffset>
                </wp:positionV>
                <wp:extent cx="360" cy="360"/>
                <wp:effectExtent l="50800" t="38100" r="38100" b="5080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917B6" id="Ink 85" o:spid="_x0000_s1026" type="#_x0000_t75" style="position:absolute;margin-left:508pt;margin-top:63.3pt;width:1.45pt;height:1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">
                <v:imagedata r:id="rId21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6445320</wp:posOffset>
                </wp:positionH>
                <wp:positionV relativeFrom="paragraph">
                  <wp:posOffset>1014620</wp:posOffset>
                </wp:positionV>
                <wp:extent cx="61200" cy="144720"/>
                <wp:effectExtent l="38100" t="38100" r="40640" b="4635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61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8F5F2" id="Ink 84" o:spid="_x0000_s1026" type="#_x0000_t75" style="position:absolute;margin-left:506.8pt;margin-top:79.2pt;width:6.2pt;height:12.8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">
                <v:imagedata r:id="rId275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6137520</wp:posOffset>
                </wp:positionH>
                <wp:positionV relativeFrom="paragraph">
                  <wp:posOffset>929660</wp:posOffset>
                </wp:positionV>
                <wp:extent cx="266040" cy="313560"/>
                <wp:effectExtent l="38100" t="38100" r="13970" b="4254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6604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2BCC4" id="Ink 83" o:spid="_x0000_s1026" type="#_x0000_t75" style="position:absolute;margin-left:482.55pt;margin-top:72.5pt;width:22.4pt;height:26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">
                <v:imagedata r:id="rId277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6118080</wp:posOffset>
                </wp:positionH>
                <wp:positionV relativeFrom="paragraph">
                  <wp:posOffset>794300</wp:posOffset>
                </wp:positionV>
                <wp:extent cx="360" cy="360"/>
                <wp:effectExtent l="38100" t="38100" r="38100" b="5080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765E2" id="Ink 82" o:spid="_x0000_s1026" type="#_x0000_t75" style="position:absolute;margin-left:481.05pt;margin-top:61.85pt;width:1.45pt;height:1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">
                <v:imagedata r:id="rId21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6065160</wp:posOffset>
                </wp:positionH>
                <wp:positionV relativeFrom="paragraph">
                  <wp:posOffset>961340</wp:posOffset>
                </wp:positionV>
                <wp:extent cx="23040" cy="186840"/>
                <wp:effectExtent l="38100" t="38100" r="40640" b="4191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30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A0B20" id="Ink 81" o:spid="_x0000_s1026" type="#_x0000_t75" style="position:absolute;margin-left:476.85pt;margin-top:75pt;width:3.2pt;height:16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">
                <v:imagedata r:id="rId28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5844480</wp:posOffset>
                </wp:positionH>
                <wp:positionV relativeFrom="paragraph">
                  <wp:posOffset>790340</wp:posOffset>
                </wp:positionV>
                <wp:extent cx="99360" cy="392040"/>
                <wp:effectExtent l="38100" t="38100" r="40640" b="4000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936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5CE4C" id="Ink 80" o:spid="_x0000_s1026" type="#_x0000_t75" style="position:absolute;margin-left:459.5pt;margin-top:61.55pt;width:9.2pt;height:32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">
                <v:imagedata r:id="rId28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5692200</wp:posOffset>
                </wp:positionH>
                <wp:positionV relativeFrom="paragraph">
                  <wp:posOffset>965660</wp:posOffset>
                </wp:positionV>
                <wp:extent cx="201960" cy="167400"/>
                <wp:effectExtent l="38100" t="38100" r="0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2019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EDE70" id="Ink 79" o:spid="_x0000_s1026" type="#_x0000_t75" style="position:absolute;margin-left:447.5pt;margin-top:75.35pt;width:17.3pt;height:14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">
                <v:imagedata r:id="rId284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6468000</wp:posOffset>
                </wp:positionH>
                <wp:positionV relativeFrom="paragraph">
                  <wp:posOffset>512780</wp:posOffset>
                </wp:positionV>
                <wp:extent cx="61200" cy="407160"/>
                <wp:effectExtent l="38100" t="38100" r="40640" b="3746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61200" cy="40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1DC3C" id="Ink 78" o:spid="_x0000_s1026" type="#_x0000_t75" style="position:absolute;margin-left:508.6pt;margin-top:39.7pt;width:6.2pt;height:33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">
                <v:imagedata r:id="rId28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6331200</wp:posOffset>
                </wp:positionH>
                <wp:positionV relativeFrom="paragraph">
                  <wp:posOffset>527900</wp:posOffset>
                </wp:positionV>
                <wp:extent cx="224640" cy="80280"/>
                <wp:effectExtent l="38100" t="38100" r="0" b="469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246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D06D0" id="Ink 77" o:spid="_x0000_s1026" type="#_x0000_t75" style="position:absolute;margin-left:497.8pt;margin-top:40.85pt;width:19.15pt;height:7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">
                <v:imagedata r:id="rId28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5867160</wp:posOffset>
                </wp:positionH>
                <wp:positionV relativeFrom="paragraph">
                  <wp:posOffset>717980</wp:posOffset>
                </wp:positionV>
                <wp:extent cx="293040" cy="57240"/>
                <wp:effectExtent l="38100" t="38100" r="50165" b="444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2930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257C3" id="Ink 76" o:spid="_x0000_s1026" type="#_x0000_t75" style="position:absolute;margin-left:461.3pt;margin-top:55.85pt;width:24.45pt;height:5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">
                <v:imagedata r:id="rId29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5749440</wp:posOffset>
                </wp:positionH>
                <wp:positionV relativeFrom="paragraph">
                  <wp:posOffset>668660</wp:posOffset>
                </wp:positionV>
                <wp:extent cx="95400" cy="283680"/>
                <wp:effectExtent l="38100" t="38100" r="44450" b="4699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9540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F9932" id="Ink 75" o:spid="_x0000_s1026" type="#_x0000_t75" style="position:absolute;margin-left:452pt;margin-top:51.95pt;width:8.9pt;height:23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">
                <v:imagedata r:id="rId292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3867360</wp:posOffset>
                </wp:positionH>
                <wp:positionV relativeFrom="paragraph">
                  <wp:posOffset>809420</wp:posOffset>
                </wp:positionV>
                <wp:extent cx="1692360" cy="144720"/>
                <wp:effectExtent l="38100" t="38100" r="47625" b="4635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6923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D8E50" id="Ink 74" o:spid="_x0000_s1026" type="#_x0000_t75" style="position:absolute;margin-left:303.8pt;margin-top:63.05pt;width:134.65pt;height:12.8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">
                <v:imagedata r:id="rId294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4772040</wp:posOffset>
                </wp:positionH>
                <wp:positionV relativeFrom="paragraph">
                  <wp:posOffset>778820</wp:posOffset>
                </wp:positionV>
                <wp:extent cx="102960" cy="357840"/>
                <wp:effectExtent l="38100" t="38100" r="49530" b="4889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0296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BCFAA" id="Ink 73" o:spid="_x0000_s1026" type="#_x0000_t75" style="position:absolute;margin-left:375.05pt;margin-top:60.6pt;width:9.5pt;height:29.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">
                <v:imagedata r:id="rId296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4293240</wp:posOffset>
                </wp:positionH>
                <wp:positionV relativeFrom="paragraph">
                  <wp:posOffset>714380</wp:posOffset>
                </wp:positionV>
                <wp:extent cx="76320" cy="415800"/>
                <wp:effectExtent l="38100" t="38100" r="38100" b="4191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7632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89F8C" id="Ink 72" o:spid="_x0000_s1026" type="#_x0000_t75" style="position:absolute;margin-left:337.35pt;margin-top:55.55pt;width:7.4pt;height:34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">
                <v:imagedata r:id="rId298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3859440</wp:posOffset>
                </wp:positionH>
                <wp:positionV relativeFrom="paragraph">
                  <wp:posOffset>737060</wp:posOffset>
                </wp:positionV>
                <wp:extent cx="1760760" cy="433800"/>
                <wp:effectExtent l="38100" t="38100" r="30480" b="4889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760760" cy="43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64BA2" id="Ink 71" o:spid="_x0000_s1026" type="#_x0000_t75" style="position:absolute;margin-left:303.2pt;margin-top:57.35pt;width:140.1pt;height:35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">
                <v:imagedata r:id="rId300" o:title=""/>
              </v:shape>
            </w:pict>
          </mc:Fallback>
        </mc:AlternateContent>
      </w:r>
      <w:r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3848280</wp:posOffset>
                </wp:positionH>
                <wp:positionV relativeFrom="paragraph">
                  <wp:posOffset>649580</wp:posOffset>
                </wp:positionV>
                <wp:extent cx="38520" cy="473040"/>
                <wp:effectExtent l="38100" t="38100" r="38100" b="4826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3852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D5622" id="Ink 70" o:spid="_x0000_s1026" type="#_x0000_t75" style="position:absolute;margin-left:302.3pt;margin-top:50.45pt;width:4.45pt;height:38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">
                <v:imagedata r:id="rId302" o:title=""/>
              </v:shape>
            </w:pict>
          </mc:Fallback>
        </mc:AlternateContent>
      </w:r>
      <w:r w:rsidR="00435813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6019440</wp:posOffset>
                </wp:positionH>
                <wp:positionV relativeFrom="paragraph">
                  <wp:posOffset>37580</wp:posOffset>
                </wp:positionV>
                <wp:extent cx="360" cy="360"/>
                <wp:effectExtent l="50800" t="38100" r="38100" b="5080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8E730" id="Ink 69" o:spid="_x0000_s1026" type="#_x0000_t75" style="position:absolute;margin-left:473.25pt;margin-top:2.25pt;width:1.45pt;height: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">
                <v:imagedata r:id="rId216" o:title=""/>
              </v:shape>
            </w:pict>
          </mc:Fallback>
        </mc:AlternateContent>
      </w:r>
      <w:r w:rsidR="00435813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5988840</wp:posOffset>
                </wp:positionH>
                <wp:positionV relativeFrom="paragraph">
                  <wp:posOffset>-30820</wp:posOffset>
                </wp:positionV>
                <wp:extent cx="235800" cy="208800"/>
                <wp:effectExtent l="25400" t="38100" r="0" b="4572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358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B9DC6" id="Ink 61" o:spid="_x0000_s1026" type="#_x0000_t75" style="position:absolute;margin-left:470.85pt;margin-top:-3.15pt;width:19.95pt;height:17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">
                <v:imagedata r:id="rId305" o:title=""/>
              </v:shape>
            </w:pict>
          </mc:Fallback>
        </mc:AlternateContent>
      </w:r>
      <w:r w:rsidR="00F83738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4049880</wp:posOffset>
                </wp:positionH>
                <wp:positionV relativeFrom="paragraph">
                  <wp:posOffset>67820</wp:posOffset>
                </wp:positionV>
                <wp:extent cx="190440" cy="46080"/>
                <wp:effectExtent l="38100" t="38100" r="51435" b="4318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904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201B6" id="Ink 50" o:spid="_x0000_s1026" type="#_x0000_t75" style="position:absolute;margin-left:318.2pt;margin-top:4.65pt;width:16.45pt;height:5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">
                <v:imagedata r:id="rId307" o:title=""/>
              </v:shape>
            </w:pict>
          </mc:Fallback>
        </mc:AlternateContent>
      </w:r>
      <w:r w:rsidR="007C06B0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5125920</wp:posOffset>
                </wp:positionH>
                <wp:positionV relativeFrom="paragraph">
                  <wp:posOffset>177980</wp:posOffset>
                </wp:positionV>
                <wp:extent cx="30600" cy="258840"/>
                <wp:effectExtent l="38100" t="38100" r="45720" b="4635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060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000B0" id="Ink 48" o:spid="_x0000_s1026" type="#_x0000_t75" style="position:absolute;margin-left:402.9pt;margin-top:13.3pt;width:3.8pt;height:21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">
                <v:imagedata r:id="rId309" o:title=""/>
              </v:shape>
            </w:pict>
          </mc:Fallback>
        </mc:AlternateContent>
      </w:r>
      <w:r w:rsidR="007C06B0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4475760</wp:posOffset>
                </wp:positionH>
                <wp:positionV relativeFrom="paragraph">
                  <wp:posOffset>94460</wp:posOffset>
                </wp:positionV>
                <wp:extent cx="19440" cy="327240"/>
                <wp:effectExtent l="38100" t="38100" r="44450" b="412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944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9E8F7" id="Ink 47" o:spid="_x0000_s1026" type="#_x0000_t75" style="position:absolute;margin-left:351.7pt;margin-top:6.75pt;width:2.95pt;height:27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">
                <v:imagedata r:id="rId311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1015440</wp:posOffset>
                </wp:positionH>
                <wp:positionV relativeFrom="paragraph">
                  <wp:posOffset>474620</wp:posOffset>
                </wp:positionV>
                <wp:extent cx="217080" cy="4320"/>
                <wp:effectExtent l="38100" t="38100" r="37465" b="4699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217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08C83" id="Ink 40" o:spid="_x0000_s1026" type="#_x0000_t75" style="position:absolute;margin-left:79.25pt;margin-top:36.65pt;width:18.55pt;height:1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">
                <v:imagedata r:id="rId313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2669280</wp:posOffset>
                </wp:positionH>
                <wp:positionV relativeFrom="paragraph">
                  <wp:posOffset>714380</wp:posOffset>
                </wp:positionV>
                <wp:extent cx="692280" cy="38520"/>
                <wp:effectExtent l="38100" t="38100" r="44450" b="381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6922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09B1D" id="Ink 39" o:spid="_x0000_s1026" type="#_x0000_t75" style="position:absolute;margin-left:209.5pt;margin-top:55.55pt;width:55.9pt;height:4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">
                <v:imagedata r:id="rId315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1213080</wp:posOffset>
                </wp:positionH>
                <wp:positionV relativeFrom="paragraph">
                  <wp:posOffset>282380</wp:posOffset>
                </wp:positionV>
                <wp:extent cx="1992960" cy="234360"/>
                <wp:effectExtent l="38100" t="38100" r="13970" b="4508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9929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91927" id="Ink 38" o:spid="_x0000_s1026" type="#_x0000_t75" style="position:absolute;margin-left:94.8pt;margin-top:21.55pt;width:158.35pt;height:19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">
                <v:imagedata r:id="rId317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1091400</wp:posOffset>
                </wp:positionH>
                <wp:positionV relativeFrom="paragraph">
                  <wp:posOffset>683780</wp:posOffset>
                </wp:positionV>
                <wp:extent cx="1658160" cy="178920"/>
                <wp:effectExtent l="38100" t="38100" r="43815" b="5016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6581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6DFFB" id="Ink 37" o:spid="_x0000_s1026" type="#_x0000_t75" style="position:absolute;margin-left:85.25pt;margin-top:53.15pt;width:131.95pt;height:15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">
                <v:imagedata r:id="rId319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1049640</wp:posOffset>
                </wp:positionH>
                <wp:positionV relativeFrom="paragraph">
                  <wp:posOffset>341780</wp:posOffset>
                </wp:positionV>
                <wp:extent cx="91440" cy="586440"/>
                <wp:effectExtent l="38100" t="38100" r="48260" b="4889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91440" cy="58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05499" id="Ink 36" o:spid="_x0000_s1026" type="#_x0000_t75" style="position:absolute;margin-left:81.95pt;margin-top:26.2pt;width:8.6pt;height:47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">
                <v:imagedata r:id="rId321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1867200</wp:posOffset>
                </wp:positionH>
                <wp:positionV relativeFrom="paragraph">
                  <wp:posOffset>-61420</wp:posOffset>
                </wp:positionV>
                <wp:extent cx="167760" cy="353880"/>
                <wp:effectExtent l="38100" t="38100" r="35560" b="4000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6776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3D115" id="Ink 34" o:spid="_x0000_s1026" type="#_x0000_t75" style="position:absolute;margin-left:146.3pt;margin-top:-5.55pt;width:14.6pt;height:29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">
                <v:imagedata r:id="rId323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1236480</wp:posOffset>
                </wp:positionH>
                <wp:positionV relativeFrom="paragraph">
                  <wp:posOffset>-4540</wp:posOffset>
                </wp:positionV>
                <wp:extent cx="421920" cy="194400"/>
                <wp:effectExtent l="38100" t="38100" r="35560" b="469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4219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7A6F5" id="Ink 33" o:spid="_x0000_s1026" type="#_x0000_t75" style="position:absolute;margin-left:96.65pt;margin-top:-1.05pt;width:34.6pt;height:16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">
                <v:imagedata r:id="rId325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886200</wp:posOffset>
                </wp:positionH>
                <wp:positionV relativeFrom="paragraph">
                  <wp:posOffset>102020</wp:posOffset>
                </wp:positionV>
                <wp:extent cx="186840" cy="99360"/>
                <wp:effectExtent l="38100" t="38100" r="29210" b="4064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868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5161F" id="Ink 32" o:spid="_x0000_s1026" type="#_x0000_t75" style="position:absolute;margin-left:69.1pt;margin-top:7.35pt;width:16.1pt;height:9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">
                <v:imagedata r:id="rId327" o:title=""/>
              </v:shape>
            </w:pict>
          </mc:Fallback>
        </mc:AlternateContent>
      </w:r>
      <w:r w:rsidR="00437D6D">
        <w:rPr>
          <w:rFonts w:ascii="Sanskrit Text" w:hAnsi="Sanskrit Text" w:cs="Sanskrit Text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395520</wp:posOffset>
                </wp:positionH>
                <wp:positionV relativeFrom="paragraph">
                  <wp:posOffset>-110020</wp:posOffset>
                </wp:positionV>
                <wp:extent cx="471960" cy="349200"/>
                <wp:effectExtent l="38100" t="38100" r="0" b="450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47196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5C7AD" id="Ink 31" o:spid="_x0000_s1026" type="#_x0000_t75" style="position:absolute;margin-left:30.45pt;margin-top:-9.35pt;width:38.55pt;height:28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">
                <v:imagedata r:id="rId329" o:title=""/>
              </v:shape>
            </w:pict>
          </mc:Fallback>
        </mc:AlternateContent>
      </w:r>
    </w:p>
    <w:sectPr w:rsidR="00174FE1" w:rsidRPr="00443235">
      <w:pgSz w:w="12240" w:h="15840"/>
      <w:pgMar w:top="720" w:right="720" w:bottom="288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E8ADF9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852255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64C8F2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634EEA4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4ECB6E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768624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63A565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82FFF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13ACE9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CF0DA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B5C"/>
    <w:rsid w:val="00024FC9"/>
    <w:rsid w:val="00034DD7"/>
    <w:rsid w:val="000513E5"/>
    <w:rsid w:val="000715F3"/>
    <w:rsid w:val="000D42E4"/>
    <w:rsid w:val="00105C29"/>
    <w:rsid w:val="00107C92"/>
    <w:rsid w:val="00145812"/>
    <w:rsid w:val="00174FE1"/>
    <w:rsid w:val="00195839"/>
    <w:rsid w:val="001B175B"/>
    <w:rsid w:val="00207457"/>
    <w:rsid w:val="0023235A"/>
    <w:rsid w:val="002E2DC9"/>
    <w:rsid w:val="002F1019"/>
    <w:rsid w:val="002F4D4D"/>
    <w:rsid w:val="003529E7"/>
    <w:rsid w:val="003A6963"/>
    <w:rsid w:val="00435813"/>
    <w:rsid w:val="00437D6D"/>
    <w:rsid w:val="00443235"/>
    <w:rsid w:val="004439C6"/>
    <w:rsid w:val="00487D2F"/>
    <w:rsid w:val="00494287"/>
    <w:rsid w:val="004A7348"/>
    <w:rsid w:val="004B4252"/>
    <w:rsid w:val="004B5371"/>
    <w:rsid w:val="004D0CA1"/>
    <w:rsid w:val="004F20F5"/>
    <w:rsid w:val="00512886"/>
    <w:rsid w:val="005228D8"/>
    <w:rsid w:val="00571782"/>
    <w:rsid w:val="005D55BB"/>
    <w:rsid w:val="0062351E"/>
    <w:rsid w:val="00625936"/>
    <w:rsid w:val="006333C0"/>
    <w:rsid w:val="0063502E"/>
    <w:rsid w:val="0065707A"/>
    <w:rsid w:val="00680B5C"/>
    <w:rsid w:val="006C27E9"/>
    <w:rsid w:val="006C2C93"/>
    <w:rsid w:val="00757429"/>
    <w:rsid w:val="00762C7F"/>
    <w:rsid w:val="00762E0B"/>
    <w:rsid w:val="00781100"/>
    <w:rsid w:val="007C06B0"/>
    <w:rsid w:val="00812F09"/>
    <w:rsid w:val="00834E9F"/>
    <w:rsid w:val="00837319"/>
    <w:rsid w:val="00866E2D"/>
    <w:rsid w:val="00887C02"/>
    <w:rsid w:val="008D7B3C"/>
    <w:rsid w:val="00916ED7"/>
    <w:rsid w:val="0095538E"/>
    <w:rsid w:val="009734F2"/>
    <w:rsid w:val="00A03B83"/>
    <w:rsid w:val="00A32B8E"/>
    <w:rsid w:val="00B548C4"/>
    <w:rsid w:val="00B67662"/>
    <w:rsid w:val="00BA0276"/>
    <w:rsid w:val="00C600F4"/>
    <w:rsid w:val="00C73143"/>
    <w:rsid w:val="00C75E48"/>
    <w:rsid w:val="00CA49ED"/>
    <w:rsid w:val="00D30C5F"/>
    <w:rsid w:val="00D51091"/>
    <w:rsid w:val="00D54800"/>
    <w:rsid w:val="00DA1B23"/>
    <w:rsid w:val="00DA3389"/>
    <w:rsid w:val="00DD5648"/>
    <w:rsid w:val="00DD6975"/>
    <w:rsid w:val="00DF126D"/>
    <w:rsid w:val="00E114BD"/>
    <w:rsid w:val="00E31546"/>
    <w:rsid w:val="00E7628B"/>
    <w:rsid w:val="00E80F5E"/>
    <w:rsid w:val="00EA387F"/>
    <w:rsid w:val="00F63691"/>
    <w:rsid w:val="00F83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DB90D0"/>
  <w15:chartTrackingRefBased/>
  <w15:docId w15:val="{EB966ED6-4B84-0945-A506-59B0E0E0B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2A585C" w:themeColor="accent1" w:themeShade="80"/>
        <w:sz w:val="24"/>
        <w:szCs w:val="24"/>
        <w:lang w:val="en-US" w:eastAsia="en-US" w:bidi="ar-SA"/>
      </w:rPr>
    </w:rPrDefault>
    <w:pPrDefault>
      <w:pPr>
        <w:spacing w:before="80" w:after="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next w:val="ContactInfo"/>
    <w:qFormat/>
    <w:rsid w:val="000513E5"/>
    <w:rPr>
      <w:b/>
    </w:rPr>
  </w:style>
  <w:style w:type="paragraph" w:styleId="Heading1">
    <w:name w:val="heading 1"/>
    <w:basedOn w:val="Normal"/>
    <w:next w:val="Heading2"/>
    <w:link w:val="Heading1Char"/>
    <w:uiPriority w:val="4"/>
    <w:qFormat/>
    <w:rsid w:val="00512886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6C2C93"/>
    <w:pPr>
      <w:keepNext/>
      <w:keepLines/>
      <w:spacing w:before="0" w:after="120"/>
      <w:outlineLvl w:val="1"/>
    </w:pPr>
    <w:rPr>
      <w:rFonts w:asciiTheme="majorHAnsi" w:eastAsiaTheme="majorEastAsia" w:hAnsiTheme="majorHAnsi" w:cstheme="majorBidi"/>
      <w:color w:val="595959" w:themeColor="text1" w:themeTint="A6"/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4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sz w:val="22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22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 w:val="0"/>
      <w:iCs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4"/>
    <w:rsid w:val="00512886"/>
    <w:rPr>
      <w:rFonts w:asciiTheme="majorHAnsi" w:eastAsiaTheme="majorEastAsia" w:hAnsiTheme="majorHAnsi" w:cstheme="majorBidi"/>
      <w:b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6C2C93"/>
    <w:rPr>
      <w:rFonts w:asciiTheme="majorHAnsi" w:eastAsiaTheme="majorEastAsia" w:hAnsiTheme="majorHAnsi" w:cstheme="majorBidi"/>
      <w:b/>
      <w:color w:val="595959" w:themeColor="text1" w:themeTint="A6"/>
      <w:sz w:val="28"/>
      <w:szCs w:val="26"/>
    </w:rPr>
  </w:style>
  <w:style w:type="character" w:customStyle="1" w:styleId="Heading5Char">
    <w:name w:val="Heading 5 Char"/>
    <w:basedOn w:val="DefaultParagraphFont"/>
    <w:link w:val="Heading5"/>
    <w:uiPriority w:val="4"/>
    <w:semiHidden/>
    <w:rsid w:val="00512886"/>
    <w:rPr>
      <w:rFonts w:asciiTheme="majorHAnsi" w:eastAsiaTheme="majorEastAsia" w:hAnsiTheme="majorHAnsi" w:cstheme="majorBidi"/>
      <w:b/>
    </w:rPr>
  </w:style>
  <w:style w:type="character" w:customStyle="1" w:styleId="Heading6Char">
    <w:name w:val="Heading 6 Char"/>
    <w:basedOn w:val="DefaultParagraphFont"/>
    <w:link w:val="Heading6"/>
    <w:uiPriority w:val="4"/>
    <w:semiHidden/>
    <w:rsid w:val="00512886"/>
    <w:rPr>
      <w:rFonts w:asciiTheme="majorHAnsi" w:eastAsiaTheme="majorEastAsia" w:hAnsiTheme="majorHAnsi" w:cstheme="majorBidi"/>
      <w:b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4"/>
    <w:semiHidden/>
    <w:rsid w:val="00512886"/>
    <w:rPr>
      <w:rFonts w:asciiTheme="majorHAnsi" w:eastAsiaTheme="majorEastAsia" w:hAnsiTheme="majorHAnsi" w:cstheme="majorBidi"/>
      <w:b/>
      <w:i/>
      <w:iCs/>
      <w:sz w:val="22"/>
    </w:rPr>
  </w:style>
  <w:style w:type="character" w:customStyle="1" w:styleId="Heading8Char">
    <w:name w:val="Heading 8 Char"/>
    <w:basedOn w:val="DefaultParagraphFont"/>
    <w:link w:val="Heading8"/>
    <w:uiPriority w:val="4"/>
    <w:semiHidden/>
    <w:rsid w:val="00512886"/>
    <w:rPr>
      <w:rFonts w:asciiTheme="majorHAnsi" w:eastAsiaTheme="majorEastAsia" w:hAnsiTheme="majorHAnsi" w:cstheme="majorBidi"/>
      <w:b/>
      <w:i/>
      <w:color w:val="595959" w:themeColor="text1" w:themeTint="A6"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4"/>
    <w:semiHidden/>
    <w:rsid w:val="00512886"/>
    <w:rPr>
      <w:rFonts w:asciiTheme="majorHAnsi" w:eastAsiaTheme="majorEastAsia" w:hAnsiTheme="majorHAnsi" w:cstheme="majorBidi"/>
      <w:iCs/>
      <w:sz w:val="22"/>
      <w:szCs w:val="21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42E4"/>
    <w:pPr>
      <w:spacing w:before="0" w:after="0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42E4"/>
    <w:rPr>
      <w:rFonts w:ascii="Segoe UI" w:hAnsi="Segoe UI" w:cs="Segoe UI"/>
      <w:b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0D42E4"/>
  </w:style>
  <w:style w:type="paragraph" w:styleId="BlockText">
    <w:name w:val="Block Text"/>
    <w:basedOn w:val="Normal"/>
    <w:uiPriority w:val="99"/>
    <w:semiHidden/>
    <w:unhideWhenUsed/>
    <w:rsid w:val="000D42E4"/>
    <w:pPr>
      <w:pBdr>
        <w:top w:val="single" w:sz="2" w:space="10" w:color="58ACB3" w:themeColor="accent1" w:shadow="1" w:frame="1"/>
        <w:left w:val="single" w:sz="2" w:space="10" w:color="58ACB3" w:themeColor="accent1" w:shadow="1" w:frame="1"/>
        <w:bottom w:val="single" w:sz="2" w:space="10" w:color="58ACB3" w:themeColor="accent1" w:shadow="1" w:frame="1"/>
        <w:right w:val="single" w:sz="2" w:space="10" w:color="58ACB3" w:themeColor="accent1" w:shadow="1" w:frame="1"/>
      </w:pBdr>
      <w:ind w:left="1152" w:right="1152"/>
    </w:pPr>
    <w:rPr>
      <w:rFonts w:eastAsiaTheme="minorEastAsia"/>
      <w:i/>
      <w:iCs/>
    </w:rPr>
  </w:style>
  <w:style w:type="paragraph" w:styleId="BodyText">
    <w:name w:val="Body Text"/>
    <w:basedOn w:val="Normal"/>
    <w:link w:val="BodyTextChar"/>
    <w:uiPriority w:val="99"/>
    <w:semiHidden/>
    <w:unhideWhenUsed/>
    <w:rsid w:val="000D42E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D42E4"/>
    <w:rPr>
      <w:b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0D42E4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0D42E4"/>
    <w:rPr>
      <w:b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0D42E4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0D42E4"/>
    <w:rPr>
      <w:b/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0D42E4"/>
    <w:pPr>
      <w:spacing w:after="8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0D42E4"/>
    <w:rPr>
      <w:b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D42E4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D42E4"/>
    <w:rPr>
      <w:b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0D42E4"/>
    <w:pPr>
      <w:spacing w:after="8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0D42E4"/>
    <w:rPr>
      <w:b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0D42E4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0D42E4"/>
    <w:rPr>
      <w:b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0D42E4"/>
    <w:pPr>
      <w:spacing w:after="120"/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0D42E4"/>
    <w:rPr>
      <w:b/>
      <w:sz w:val="22"/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0D42E4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D42E4"/>
    <w:pPr>
      <w:spacing w:before="0" w:after="200"/>
    </w:pPr>
    <w:rPr>
      <w:i/>
      <w:iCs/>
      <w:color w:val="231F20" w:themeColor="text2"/>
      <w:sz w:val="2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0D42E4"/>
    <w:pPr>
      <w:spacing w:before="0" w:after="0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0D42E4"/>
    <w:rPr>
      <w:b/>
    </w:rPr>
  </w:style>
  <w:style w:type="table" w:styleId="ColorfulGrid">
    <w:name w:val="Colorful Grid"/>
    <w:basedOn w:val="TableNormal"/>
    <w:uiPriority w:val="73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EEEF" w:themeFill="accent1" w:themeFillTint="33"/>
    </w:tcPr>
    <w:tblStylePr w:type="firstRow">
      <w:rPr>
        <w:b/>
        <w:bCs/>
      </w:rPr>
      <w:tblPr/>
      <w:tcPr>
        <w:shd w:val="clear" w:color="auto" w:fill="BCDDE0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DDE0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E8389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E8389" w:themeFill="accent1" w:themeFillShade="BF"/>
      </w:tcPr>
    </w:tblStylePr>
    <w:tblStylePr w:type="band1Vert">
      <w:tblPr/>
      <w:tcPr>
        <w:shd w:val="clear" w:color="auto" w:fill="ABD5D9" w:themeFill="accent1" w:themeFillTint="7F"/>
      </w:tcPr>
    </w:tblStylePr>
    <w:tblStylePr w:type="band1Horz">
      <w:tblPr/>
      <w:tcPr>
        <w:shd w:val="clear" w:color="auto" w:fill="ABD5D9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DDDD" w:themeFill="accent2" w:themeFillTint="33"/>
    </w:tcPr>
    <w:tblStylePr w:type="firstRow">
      <w:rPr>
        <w:b/>
        <w:bCs/>
      </w:rPr>
      <w:tblPr/>
      <w:tcPr>
        <w:shd w:val="clear" w:color="auto" w:fill="EFBDBB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BDB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6302B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6302B" w:themeFill="accent2" w:themeFillShade="BF"/>
      </w:tcPr>
    </w:tblStylePr>
    <w:tblStylePr w:type="band1Vert">
      <w:tblPr/>
      <w:tcPr>
        <w:shd w:val="clear" w:color="auto" w:fill="EBACAA" w:themeFill="accent2" w:themeFillTint="7F"/>
      </w:tcPr>
    </w:tblStylePr>
    <w:tblStylePr w:type="band1Horz">
      <w:tblPr/>
      <w:tcPr>
        <w:shd w:val="clear" w:color="auto" w:fill="EBACAA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F3DD" w:themeFill="accent3" w:themeFillTint="33"/>
    </w:tcPr>
    <w:tblStylePr w:type="firstRow">
      <w:rPr>
        <w:b/>
        <w:bCs/>
      </w:rPr>
      <w:tblPr/>
      <w:tcPr>
        <w:shd w:val="clear" w:color="auto" w:fill="F2E7B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2E7B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2A225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2A225" w:themeFill="accent3" w:themeFillShade="BF"/>
      </w:tcPr>
    </w:tblStylePr>
    <w:tblStylePr w:type="band1Vert">
      <w:tblPr/>
      <w:tcPr>
        <w:shd w:val="clear" w:color="auto" w:fill="EFE1AA" w:themeFill="accent3" w:themeFillTint="7F"/>
      </w:tcPr>
    </w:tblStylePr>
    <w:tblStylePr w:type="band1Horz">
      <w:tblPr/>
      <w:tcPr>
        <w:shd w:val="clear" w:color="auto" w:fill="EFE1AA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E9DA" w:themeFill="accent4" w:themeFillTint="33"/>
    </w:tcPr>
    <w:tblStylePr w:type="firstRow">
      <w:rPr>
        <w:b/>
        <w:bCs/>
      </w:rPr>
      <w:tblPr/>
      <w:tcPr>
        <w:shd w:val="clear" w:color="auto" w:fill="F6D3B5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6D3B5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CB6A18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CB6A18" w:themeFill="accent4" w:themeFillShade="BF"/>
      </w:tcPr>
    </w:tblStylePr>
    <w:tblStylePr w:type="band1Vert">
      <w:tblPr/>
      <w:tcPr>
        <w:shd w:val="clear" w:color="auto" w:fill="F4C8A3" w:themeFill="accent4" w:themeFillTint="7F"/>
      </w:tcPr>
    </w:tblStylePr>
    <w:tblStylePr w:type="band1Horz">
      <w:tblPr/>
      <w:tcPr>
        <w:shd w:val="clear" w:color="auto" w:fill="F4C8A3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BF2E8" w:themeFill="accent5" w:themeFillTint="33"/>
    </w:tcPr>
    <w:tblStylePr w:type="firstRow">
      <w:rPr>
        <w:b/>
        <w:bCs/>
      </w:rPr>
      <w:tblPr/>
      <w:tcPr>
        <w:shd w:val="clear" w:color="auto" w:fill="98E5D1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8E5D1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1C70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1C705B" w:themeFill="accent5" w:themeFillShade="BF"/>
      </w:tcPr>
    </w:tblStylePr>
    <w:tblStylePr w:type="band1Vert">
      <w:tblPr/>
      <w:tcPr>
        <w:shd w:val="clear" w:color="auto" w:fill="7EDEC6" w:themeFill="accent5" w:themeFillTint="7F"/>
      </w:tcPr>
    </w:tblStylePr>
    <w:tblStylePr w:type="band1Horz">
      <w:tblPr/>
      <w:tcPr>
        <w:shd w:val="clear" w:color="auto" w:fill="7EDEC6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1DFE8" w:themeFill="accent6" w:themeFillTint="33"/>
    </w:tcPr>
    <w:tblStylePr w:type="firstRow">
      <w:rPr>
        <w:b/>
        <w:bCs/>
      </w:rPr>
      <w:tblPr/>
      <w:tcPr>
        <w:shd w:val="clear" w:color="auto" w:fill="C3BFD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3BFD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04A66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04A66" w:themeFill="accent6" w:themeFillShade="BF"/>
      </w:tcPr>
    </w:tblStylePr>
    <w:tblStylePr w:type="band1Vert">
      <w:tblPr/>
      <w:tcPr>
        <w:shd w:val="clear" w:color="auto" w:fill="B4AFC5" w:themeFill="accent6" w:themeFillTint="7F"/>
      </w:tcPr>
    </w:tblStylePr>
    <w:tblStylePr w:type="band1Horz">
      <w:tblPr/>
      <w:tcPr>
        <w:shd w:val="clear" w:color="auto" w:fill="B4AFC5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2332E" w:themeFill="accent2" w:themeFillShade="CC"/>
      </w:tcPr>
    </w:tblStylePr>
    <w:tblStylePr w:type="lastRow">
      <w:rPr>
        <w:b/>
        <w:bCs/>
        <w:color w:val="C2332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6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2332E" w:themeFill="accent2" w:themeFillShade="CC"/>
      </w:tcPr>
    </w:tblStylePr>
    <w:tblStylePr w:type="lastRow">
      <w:rPr>
        <w:b/>
        <w:bCs/>
        <w:color w:val="C2332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AEC" w:themeFill="accent1" w:themeFillTint="3F"/>
      </w:tcPr>
    </w:tblStylePr>
    <w:tblStylePr w:type="band1Horz">
      <w:tblPr/>
      <w:tcPr>
        <w:shd w:val="clear" w:color="auto" w:fill="DDEEEF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BEEEE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2332E" w:themeFill="accent2" w:themeFillShade="CC"/>
      </w:tcPr>
    </w:tblStylePr>
    <w:tblStylePr w:type="lastRow">
      <w:rPr>
        <w:b/>
        <w:bCs/>
        <w:color w:val="C2332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6D5" w:themeFill="accent2" w:themeFillTint="3F"/>
      </w:tcPr>
    </w:tblStylePr>
    <w:tblStylePr w:type="band1Horz">
      <w:tblPr/>
      <w:tcPr>
        <w:shd w:val="clear" w:color="auto" w:fill="F7DDDD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BF9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9721A" w:themeFill="accent4" w:themeFillShade="CC"/>
      </w:tcPr>
    </w:tblStylePr>
    <w:tblStylePr w:type="lastRow">
      <w:rPr>
        <w:b/>
        <w:bCs/>
        <w:color w:val="D9721A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F0D5" w:themeFill="accent3" w:themeFillTint="3F"/>
      </w:tcPr>
    </w:tblStylePr>
    <w:tblStylePr w:type="band1Horz">
      <w:tblPr/>
      <w:tcPr>
        <w:shd w:val="clear" w:color="auto" w:fill="F8F3D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CF4EC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FAD27" w:themeFill="accent3" w:themeFillShade="CC"/>
      </w:tcPr>
    </w:tblStylePr>
    <w:tblStylePr w:type="lastRow">
      <w:rPr>
        <w:b/>
        <w:bCs/>
        <w:color w:val="CFAD27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4D1" w:themeFill="accent4" w:themeFillTint="3F"/>
      </w:tcPr>
    </w:tblStylePr>
    <w:tblStylePr w:type="band1Horz">
      <w:tblPr/>
      <w:tcPr>
        <w:shd w:val="clear" w:color="auto" w:fill="FAE9DA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5F8F3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64F6D" w:themeFill="accent6" w:themeFillShade="CC"/>
      </w:tcPr>
    </w:tblStylePr>
    <w:tblStylePr w:type="lastRow">
      <w:rPr>
        <w:b/>
        <w:bCs/>
        <w:color w:val="564F6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EFE3" w:themeFill="accent5" w:themeFillTint="3F"/>
      </w:tcPr>
    </w:tblStylePr>
    <w:tblStylePr w:type="band1Horz">
      <w:tblPr/>
      <w:tcPr>
        <w:shd w:val="clear" w:color="auto" w:fill="CBF2E8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0EF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7761" w:themeFill="accent5" w:themeFillShade="CC"/>
      </w:tcPr>
    </w:tblStylePr>
    <w:tblStylePr w:type="lastRow">
      <w:rPr>
        <w:b/>
        <w:bCs/>
        <w:color w:val="1E776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D7E2" w:themeFill="accent6" w:themeFillTint="3F"/>
      </w:tcPr>
    </w:tblStylePr>
    <w:tblStylePr w:type="band1Horz">
      <w:tblPr/>
      <w:tcPr>
        <w:shd w:val="clear" w:color="auto" w:fill="E1DFE8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D75B5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75B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D75B56" w:themeColor="accent2"/>
        <w:left w:val="single" w:sz="4" w:space="0" w:color="58ACB3" w:themeColor="accent1"/>
        <w:bottom w:val="single" w:sz="4" w:space="0" w:color="58ACB3" w:themeColor="accent1"/>
        <w:right w:val="single" w:sz="4" w:space="0" w:color="58ACB3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6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75B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269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2696D" w:themeColor="accent1" w:themeShade="99"/>
          <w:insideV w:val="nil"/>
        </w:tcBorders>
        <w:shd w:val="clear" w:color="auto" w:fill="3269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2696D" w:themeFill="accent1" w:themeFillShade="99"/>
      </w:tcPr>
    </w:tblStylePr>
    <w:tblStylePr w:type="band1Vert">
      <w:tblPr/>
      <w:tcPr>
        <w:shd w:val="clear" w:color="auto" w:fill="BCDDE0" w:themeFill="accent1" w:themeFillTint="66"/>
      </w:tcPr>
    </w:tblStylePr>
    <w:tblStylePr w:type="band1Horz">
      <w:tblPr/>
      <w:tcPr>
        <w:shd w:val="clear" w:color="auto" w:fill="ABD5D9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D75B56" w:themeColor="accent2"/>
        <w:left w:val="single" w:sz="4" w:space="0" w:color="D75B56" w:themeColor="accent2"/>
        <w:bottom w:val="single" w:sz="4" w:space="0" w:color="D75B56" w:themeColor="accent2"/>
        <w:right w:val="single" w:sz="4" w:space="0" w:color="D75B5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EEE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75B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12622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12622" w:themeColor="accent2" w:themeShade="99"/>
          <w:insideV w:val="nil"/>
        </w:tcBorders>
        <w:shd w:val="clear" w:color="auto" w:fill="912622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2622" w:themeFill="accent2" w:themeFillShade="99"/>
      </w:tcPr>
    </w:tblStylePr>
    <w:tblStylePr w:type="band1Vert">
      <w:tblPr/>
      <w:tcPr>
        <w:shd w:val="clear" w:color="auto" w:fill="EFBDBB" w:themeFill="accent2" w:themeFillTint="66"/>
      </w:tcPr>
    </w:tblStylePr>
    <w:tblStylePr w:type="band1Horz">
      <w:tblPr/>
      <w:tcPr>
        <w:shd w:val="clear" w:color="auto" w:fill="EBACAA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99248" w:themeColor="accent4"/>
        <w:left w:val="single" w:sz="4" w:space="0" w:color="DFC456" w:themeColor="accent3"/>
        <w:bottom w:val="single" w:sz="4" w:space="0" w:color="DFC456" w:themeColor="accent3"/>
        <w:right w:val="single" w:sz="4" w:space="0" w:color="DFC456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9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9248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B821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821D" w:themeColor="accent3" w:themeShade="99"/>
          <w:insideV w:val="nil"/>
        </w:tcBorders>
        <w:shd w:val="clear" w:color="auto" w:fill="9B821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B821D" w:themeFill="accent3" w:themeFillShade="99"/>
      </w:tcPr>
    </w:tblStylePr>
    <w:tblStylePr w:type="band1Vert">
      <w:tblPr/>
      <w:tcPr>
        <w:shd w:val="clear" w:color="auto" w:fill="F2E7BB" w:themeFill="accent3" w:themeFillTint="66"/>
      </w:tcPr>
    </w:tblStylePr>
    <w:tblStylePr w:type="band1Horz">
      <w:tblPr/>
      <w:tcPr>
        <w:shd w:val="clear" w:color="auto" w:fill="EFE1AA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DFC456" w:themeColor="accent3"/>
        <w:left w:val="single" w:sz="4" w:space="0" w:color="E99248" w:themeColor="accent4"/>
        <w:bottom w:val="single" w:sz="4" w:space="0" w:color="E99248" w:themeColor="accent4"/>
        <w:right w:val="single" w:sz="4" w:space="0" w:color="E99248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4EC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FC45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35513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35513" w:themeColor="accent4" w:themeShade="99"/>
          <w:insideV w:val="nil"/>
        </w:tcBorders>
        <w:shd w:val="clear" w:color="auto" w:fill="A35513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35513" w:themeFill="accent4" w:themeFillShade="99"/>
      </w:tcPr>
    </w:tblStylePr>
    <w:tblStylePr w:type="band1Vert">
      <w:tblPr/>
      <w:tcPr>
        <w:shd w:val="clear" w:color="auto" w:fill="F6D3B5" w:themeFill="accent4" w:themeFillTint="66"/>
      </w:tcPr>
    </w:tblStylePr>
    <w:tblStylePr w:type="band1Horz">
      <w:tblPr/>
      <w:tcPr>
        <w:shd w:val="clear" w:color="auto" w:fill="F4C8A3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6C6389" w:themeColor="accent6"/>
        <w:left w:val="single" w:sz="4" w:space="0" w:color="26967A" w:themeColor="accent5"/>
        <w:bottom w:val="single" w:sz="4" w:space="0" w:color="26967A" w:themeColor="accent5"/>
        <w:right w:val="single" w:sz="4" w:space="0" w:color="26967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F8F3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C638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659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65949" w:themeColor="accent5" w:themeShade="99"/>
          <w:insideV w:val="nil"/>
        </w:tcBorders>
        <w:shd w:val="clear" w:color="auto" w:fill="1659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5949" w:themeFill="accent5" w:themeFillShade="99"/>
      </w:tcPr>
    </w:tblStylePr>
    <w:tblStylePr w:type="band1Vert">
      <w:tblPr/>
      <w:tcPr>
        <w:shd w:val="clear" w:color="auto" w:fill="98E5D1" w:themeFill="accent5" w:themeFillTint="66"/>
      </w:tcPr>
    </w:tblStylePr>
    <w:tblStylePr w:type="band1Horz">
      <w:tblPr/>
      <w:tcPr>
        <w:shd w:val="clear" w:color="auto" w:fill="7EDEC6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26967A" w:themeColor="accent5"/>
        <w:left w:val="single" w:sz="4" w:space="0" w:color="6C6389" w:themeColor="accent6"/>
        <w:bottom w:val="single" w:sz="4" w:space="0" w:color="6C6389" w:themeColor="accent6"/>
        <w:right w:val="single" w:sz="4" w:space="0" w:color="6C638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EF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967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03B52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03B52" w:themeColor="accent6" w:themeShade="99"/>
          <w:insideV w:val="nil"/>
        </w:tcBorders>
        <w:shd w:val="clear" w:color="auto" w:fill="403B52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03B52" w:themeFill="accent6" w:themeFillShade="99"/>
      </w:tcPr>
    </w:tblStylePr>
    <w:tblStylePr w:type="band1Vert">
      <w:tblPr/>
      <w:tcPr>
        <w:shd w:val="clear" w:color="auto" w:fill="C3BFD1" w:themeFill="accent6" w:themeFillTint="66"/>
      </w:tcPr>
    </w:tblStylePr>
    <w:tblStylePr w:type="band1Horz">
      <w:tblPr/>
      <w:tcPr>
        <w:shd w:val="clear" w:color="auto" w:fill="B4AFC5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0D42E4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D42E4"/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D42E4"/>
    <w:rPr>
      <w:b/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42E4"/>
    <w:rPr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42E4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0D42E4"/>
    <w:pPr>
      <w:spacing w:before="0"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0D42E4"/>
    <w:pPr>
      <w:spacing w:before="0"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8ACB3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9575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E8389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E8389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E8389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E8389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0D42E4"/>
    <w:pPr>
      <w:spacing w:before="0"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D75B5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91F1C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6302B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6302B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302B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302B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0D42E4"/>
    <w:pPr>
      <w:spacing w:before="0"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DFC456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16C1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2A225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2A225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A225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A225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0D42E4"/>
    <w:pPr>
      <w:spacing w:before="0"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99248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7461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B6A18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B6A18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6A18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6A18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0D42E4"/>
    <w:pPr>
      <w:spacing w:before="0"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26967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34A3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C70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C70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70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705B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0D42E4"/>
    <w:pPr>
      <w:spacing w:before="0"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6C638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53144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04A66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04A66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04A66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04A66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D42E4"/>
  </w:style>
  <w:style w:type="character" w:customStyle="1" w:styleId="DateChar">
    <w:name w:val="Date Char"/>
    <w:basedOn w:val="DefaultParagraphFont"/>
    <w:link w:val="Date"/>
    <w:uiPriority w:val="99"/>
    <w:semiHidden/>
    <w:rsid w:val="000D42E4"/>
    <w:rPr>
      <w:b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0D42E4"/>
    <w:pPr>
      <w:spacing w:before="0" w:after="0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0D42E4"/>
    <w:rPr>
      <w:rFonts w:ascii="Segoe UI" w:hAnsi="Segoe UI" w:cs="Segoe UI"/>
      <w:b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0D42E4"/>
    <w:pPr>
      <w:spacing w:before="0" w:after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0D42E4"/>
    <w:rPr>
      <w:b/>
    </w:rPr>
  </w:style>
  <w:style w:type="character" w:styleId="Emphasis">
    <w:name w:val="Emphasis"/>
    <w:basedOn w:val="DefaultParagraphFont"/>
    <w:uiPriority w:val="20"/>
    <w:semiHidden/>
    <w:unhideWhenUsed/>
    <w:qFormat/>
    <w:rsid w:val="000D42E4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0D42E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D42E4"/>
    <w:pPr>
      <w:spacing w:before="0" w:after="0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D42E4"/>
    <w:rPr>
      <w:b/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0D42E4"/>
    <w:pPr>
      <w:framePr w:w="7920" w:h="1980" w:hRule="exact" w:hSpace="180" w:wrap="auto" w:hAnchor="page" w:xAlign="center" w:yAlign="bottom"/>
      <w:spacing w:before="0" w:after="0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D42E4"/>
    <w:rPr>
      <w:color w:val="7B70AA" w:themeColor="followedHyperlink"/>
      <w:u w:val="single"/>
    </w:rPr>
  </w:style>
  <w:style w:type="paragraph" w:styleId="Footer">
    <w:name w:val="footer"/>
    <w:basedOn w:val="Normal"/>
    <w:link w:val="FooterChar"/>
    <w:uiPriority w:val="99"/>
    <w:semiHidden/>
    <w:unhideWhenUsed/>
    <w:rsid w:val="00571782"/>
    <w:pPr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71782"/>
    <w:rPr>
      <w:b/>
    </w:rPr>
  </w:style>
  <w:style w:type="character" w:styleId="FootnoteReference">
    <w:name w:val="footnote reference"/>
    <w:basedOn w:val="DefaultParagraphFont"/>
    <w:uiPriority w:val="99"/>
    <w:semiHidden/>
    <w:unhideWhenUsed/>
    <w:rsid w:val="000D42E4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D42E4"/>
    <w:pPr>
      <w:spacing w:before="0" w:after="0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D42E4"/>
    <w:rPr>
      <w:b/>
      <w:sz w:val="22"/>
      <w:szCs w:val="20"/>
    </w:rPr>
  </w:style>
  <w:style w:type="table" w:styleId="GridTable1Light">
    <w:name w:val="Grid Table 1 Light"/>
    <w:basedOn w:val="TableNormal"/>
    <w:uiPriority w:val="46"/>
    <w:rsid w:val="000D42E4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D42E4"/>
    <w:pPr>
      <w:spacing w:after="0"/>
    </w:pPr>
    <w:tblPr>
      <w:tblStyleRowBandSize w:val="1"/>
      <w:tblStyleColBandSize w:val="1"/>
      <w:tblBorders>
        <w:top w:val="single" w:sz="4" w:space="0" w:color="BCDDE0" w:themeColor="accent1" w:themeTint="66"/>
        <w:left w:val="single" w:sz="4" w:space="0" w:color="BCDDE0" w:themeColor="accent1" w:themeTint="66"/>
        <w:bottom w:val="single" w:sz="4" w:space="0" w:color="BCDDE0" w:themeColor="accent1" w:themeTint="66"/>
        <w:right w:val="single" w:sz="4" w:space="0" w:color="BCDDE0" w:themeColor="accent1" w:themeTint="66"/>
        <w:insideH w:val="single" w:sz="4" w:space="0" w:color="BCDDE0" w:themeColor="accent1" w:themeTint="66"/>
        <w:insideV w:val="single" w:sz="4" w:space="0" w:color="BCDDE0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ACDD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ACD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D42E4"/>
    <w:pPr>
      <w:spacing w:after="0"/>
    </w:pPr>
    <w:tblPr>
      <w:tblStyleRowBandSize w:val="1"/>
      <w:tblStyleColBandSize w:val="1"/>
      <w:tblBorders>
        <w:top w:val="single" w:sz="4" w:space="0" w:color="EFBDBB" w:themeColor="accent2" w:themeTint="66"/>
        <w:left w:val="single" w:sz="4" w:space="0" w:color="EFBDBB" w:themeColor="accent2" w:themeTint="66"/>
        <w:bottom w:val="single" w:sz="4" w:space="0" w:color="EFBDBB" w:themeColor="accent2" w:themeTint="66"/>
        <w:right w:val="single" w:sz="4" w:space="0" w:color="EFBDBB" w:themeColor="accent2" w:themeTint="66"/>
        <w:insideH w:val="single" w:sz="4" w:space="0" w:color="EFBDBB" w:themeColor="accent2" w:themeTint="66"/>
        <w:insideV w:val="single" w:sz="4" w:space="0" w:color="EFBDB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79C99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9C99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D42E4"/>
    <w:pPr>
      <w:spacing w:after="0"/>
    </w:pPr>
    <w:tblPr>
      <w:tblStyleRowBandSize w:val="1"/>
      <w:tblStyleColBandSize w:val="1"/>
      <w:tblBorders>
        <w:top w:val="single" w:sz="4" w:space="0" w:color="F2E7BB" w:themeColor="accent3" w:themeTint="66"/>
        <w:left w:val="single" w:sz="4" w:space="0" w:color="F2E7BB" w:themeColor="accent3" w:themeTint="66"/>
        <w:bottom w:val="single" w:sz="4" w:space="0" w:color="F2E7BB" w:themeColor="accent3" w:themeTint="66"/>
        <w:right w:val="single" w:sz="4" w:space="0" w:color="F2E7BB" w:themeColor="accent3" w:themeTint="66"/>
        <w:insideH w:val="single" w:sz="4" w:space="0" w:color="F2E7BB" w:themeColor="accent3" w:themeTint="66"/>
        <w:insideV w:val="single" w:sz="4" w:space="0" w:color="F2E7B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BDB9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DB9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D42E4"/>
    <w:pPr>
      <w:spacing w:after="0"/>
    </w:pPr>
    <w:tblPr>
      <w:tblStyleRowBandSize w:val="1"/>
      <w:tblStyleColBandSize w:val="1"/>
      <w:tblBorders>
        <w:top w:val="single" w:sz="4" w:space="0" w:color="F6D3B5" w:themeColor="accent4" w:themeTint="66"/>
        <w:left w:val="single" w:sz="4" w:space="0" w:color="F6D3B5" w:themeColor="accent4" w:themeTint="66"/>
        <w:bottom w:val="single" w:sz="4" w:space="0" w:color="F6D3B5" w:themeColor="accent4" w:themeTint="66"/>
        <w:right w:val="single" w:sz="4" w:space="0" w:color="F6D3B5" w:themeColor="accent4" w:themeTint="66"/>
        <w:insideH w:val="single" w:sz="4" w:space="0" w:color="F6D3B5" w:themeColor="accent4" w:themeTint="66"/>
        <w:insideV w:val="single" w:sz="4" w:space="0" w:color="F6D3B5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1BD91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BD91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D42E4"/>
    <w:pPr>
      <w:spacing w:after="0"/>
    </w:pPr>
    <w:tblPr>
      <w:tblStyleRowBandSize w:val="1"/>
      <w:tblStyleColBandSize w:val="1"/>
      <w:tblBorders>
        <w:top w:val="single" w:sz="4" w:space="0" w:color="98E5D1" w:themeColor="accent5" w:themeTint="66"/>
        <w:left w:val="single" w:sz="4" w:space="0" w:color="98E5D1" w:themeColor="accent5" w:themeTint="66"/>
        <w:bottom w:val="single" w:sz="4" w:space="0" w:color="98E5D1" w:themeColor="accent5" w:themeTint="66"/>
        <w:right w:val="single" w:sz="4" w:space="0" w:color="98E5D1" w:themeColor="accent5" w:themeTint="66"/>
        <w:insideH w:val="single" w:sz="4" w:space="0" w:color="98E5D1" w:themeColor="accent5" w:themeTint="66"/>
        <w:insideV w:val="single" w:sz="4" w:space="0" w:color="98E5D1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4D8B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4D8B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0D42E4"/>
    <w:pPr>
      <w:spacing w:after="0"/>
    </w:pPr>
    <w:tblPr>
      <w:tblStyleRowBandSize w:val="1"/>
      <w:tblStyleColBandSize w:val="1"/>
      <w:tblBorders>
        <w:top w:val="single" w:sz="4" w:space="0" w:color="C3BFD1" w:themeColor="accent6" w:themeTint="66"/>
        <w:left w:val="single" w:sz="4" w:space="0" w:color="C3BFD1" w:themeColor="accent6" w:themeTint="66"/>
        <w:bottom w:val="single" w:sz="4" w:space="0" w:color="C3BFD1" w:themeColor="accent6" w:themeTint="66"/>
        <w:right w:val="single" w:sz="4" w:space="0" w:color="C3BFD1" w:themeColor="accent6" w:themeTint="66"/>
        <w:insideH w:val="single" w:sz="4" w:space="0" w:color="C3BFD1" w:themeColor="accent6" w:themeTint="66"/>
        <w:insideV w:val="single" w:sz="4" w:space="0" w:color="C3BFD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59F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59F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2" w:space="0" w:color="9ACDD1" w:themeColor="accent1" w:themeTint="99"/>
        <w:bottom w:val="single" w:sz="2" w:space="0" w:color="9ACDD1" w:themeColor="accent1" w:themeTint="99"/>
        <w:insideH w:val="single" w:sz="2" w:space="0" w:color="9ACDD1" w:themeColor="accent1" w:themeTint="99"/>
        <w:insideV w:val="single" w:sz="2" w:space="0" w:color="9ACDD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ACDD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ACDD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2" w:space="0" w:color="E79C99" w:themeColor="accent2" w:themeTint="99"/>
        <w:bottom w:val="single" w:sz="2" w:space="0" w:color="E79C99" w:themeColor="accent2" w:themeTint="99"/>
        <w:insideH w:val="single" w:sz="2" w:space="0" w:color="E79C99" w:themeColor="accent2" w:themeTint="99"/>
        <w:insideV w:val="single" w:sz="2" w:space="0" w:color="E79C99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79C99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9C99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2" w:space="0" w:color="EBDB99" w:themeColor="accent3" w:themeTint="99"/>
        <w:bottom w:val="single" w:sz="2" w:space="0" w:color="EBDB99" w:themeColor="accent3" w:themeTint="99"/>
        <w:insideH w:val="single" w:sz="2" w:space="0" w:color="EBDB99" w:themeColor="accent3" w:themeTint="99"/>
        <w:insideV w:val="single" w:sz="2" w:space="0" w:color="EBDB9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BDB9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DB9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2" w:space="0" w:color="F1BD91" w:themeColor="accent4" w:themeTint="99"/>
        <w:bottom w:val="single" w:sz="2" w:space="0" w:color="F1BD91" w:themeColor="accent4" w:themeTint="99"/>
        <w:insideH w:val="single" w:sz="2" w:space="0" w:color="F1BD91" w:themeColor="accent4" w:themeTint="99"/>
        <w:insideV w:val="single" w:sz="2" w:space="0" w:color="F1BD91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BD91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BD91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2" w:space="0" w:color="64D8BB" w:themeColor="accent5" w:themeTint="99"/>
        <w:bottom w:val="single" w:sz="2" w:space="0" w:color="64D8BB" w:themeColor="accent5" w:themeTint="99"/>
        <w:insideH w:val="single" w:sz="2" w:space="0" w:color="64D8BB" w:themeColor="accent5" w:themeTint="99"/>
        <w:insideV w:val="single" w:sz="2" w:space="0" w:color="64D8B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4D8B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4D8B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2" w:space="0" w:color="A59FBA" w:themeColor="accent6" w:themeTint="99"/>
        <w:bottom w:val="single" w:sz="2" w:space="0" w:color="A59FBA" w:themeColor="accent6" w:themeTint="99"/>
        <w:insideH w:val="single" w:sz="2" w:space="0" w:color="A59FBA" w:themeColor="accent6" w:themeTint="99"/>
        <w:insideV w:val="single" w:sz="2" w:space="0" w:color="A59FBA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59FBA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59FBA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</w:style>
  <w:style w:type="table" w:styleId="GridTable3">
    <w:name w:val="Grid Table 3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9ACDD1" w:themeColor="accent1" w:themeTint="99"/>
        <w:left w:val="single" w:sz="4" w:space="0" w:color="9ACDD1" w:themeColor="accent1" w:themeTint="99"/>
        <w:bottom w:val="single" w:sz="4" w:space="0" w:color="9ACDD1" w:themeColor="accent1" w:themeTint="99"/>
        <w:right w:val="single" w:sz="4" w:space="0" w:color="9ACDD1" w:themeColor="accent1" w:themeTint="99"/>
        <w:insideH w:val="single" w:sz="4" w:space="0" w:color="9ACDD1" w:themeColor="accent1" w:themeTint="99"/>
        <w:insideV w:val="single" w:sz="4" w:space="0" w:color="9ACDD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  <w:tblStylePr w:type="neCell">
      <w:tblPr/>
      <w:tcPr>
        <w:tcBorders>
          <w:bottom w:val="single" w:sz="4" w:space="0" w:color="9ACDD1" w:themeColor="accent1" w:themeTint="99"/>
        </w:tcBorders>
      </w:tcPr>
    </w:tblStylePr>
    <w:tblStylePr w:type="nwCell">
      <w:tblPr/>
      <w:tcPr>
        <w:tcBorders>
          <w:bottom w:val="single" w:sz="4" w:space="0" w:color="9ACDD1" w:themeColor="accent1" w:themeTint="99"/>
        </w:tcBorders>
      </w:tcPr>
    </w:tblStylePr>
    <w:tblStylePr w:type="seCell">
      <w:tblPr/>
      <w:tcPr>
        <w:tcBorders>
          <w:top w:val="single" w:sz="4" w:space="0" w:color="9ACDD1" w:themeColor="accent1" w:themeTint="99"/>
        </w:tcBorders>
      </w:tcPr>
    </w:tblStylePr>
    <w:tblStylePr w:type="swCell">
      <w:tblPr/>
      <w:tcPr>
        <w:tcBorders>
          <w:top w:val="single" w:sz="4" w:space="0" w:color="9ACDD1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E79C99" w:themeColor="accent2" w:themeTint="99"/>
        <w:left w:val="single" w:sz="4" w:space="0" w:color="E79C99" w:themeColor="accent2" w:themeTint="99"/>
        <w:bottom w:val="single" w:sz="4" w:space="0" w:color="E79C99" w:themeColor="accent2" w:themeTint="99"/>
        <w:right w:val="single" w:sz="4" w:space="0" w:color="E79C99" w:themeColor="accent2" w:themeTint="99"/>
        <w:insideH w:val="single" w:sz="4" w:space="0" w:color="E79C99" w:themeColor="accent2" w:themeTint="99"/>
        <w:insideV w:val="single" w:sz="4" w:space="0" w:color="E79C99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  <w:tblStylePr w:type="neCell">
      <w:tblPr/>
      <w:tcPr>
        <w:tcBorders>
          <w:bottom w:val="single" w:sz="4" w:space="0" w:color="E79C99" w:themeColor="accent2" w:themeTint="99"/>
        </w:tcBorders>
      </w:tcPr>
    </w:tblStylePr>
    <w:tblStylePr w:type="nwCell">
      <w:tblPr/>
      <w:tcPr>
        <w:tcBorders>
          <w:bottom w:val="single" w:sz="4" w:space="0" w:color="E79C99" w:themeColor="accent2" w:themeTint="99"/>
        </w:tcBorders>
      </w:tcPr>
    </w:tblStylePr>
    <w:tblStylePr w:type="seCell">
      <w:tblPr/>
      <w:tcPr>
        <w:tcBorders>
          <w:top w:val="single" w:sz="4" w:space="0" w:color="E79C99" w:themeColor="accent2" w:themeTint="99"/>
        </w:tcBorders>
      </w:tcPr>
    </w:tblStylePr>
    <w:tblStylePr w:type="swCell">
      <w:tblPr/>
      <w:tcPr>
        <w:tcBorders>
          <w:top w:val="single" w:sz="4" w:space="0" w:color="E79C99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EBDB99" w:themeColor="accent3" w:themeTint="99"/>
        <w:left w:val="single" w:sz="4" w:space="0" w:color="EBDB99" w:themeColor="accent3" w:themeTint="99"/>
        <w:bottom w:val="single" w:sz="4" w:space="0" w:color="EBDB99" w:themeColor="accent3" w:themeTint="99"/>
        <w:right w:val="single" w:sz="4" w:space="0" w:color="EBDB99" w:themeColor="accent3" w:themeTint="99"/>
        <w:insideH w:val="single" w:sz="4" w:space="0" w:color="EBDB99" w:themeColor="accent3" w:themeTint="99"/>
        <w:insideV w:val="single" w:sz="4" w:space="0" w:color="EBDB9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  <w:tblStylePr w:type="neCell">
      <w:tblPr/>
      <w:tcPr>
        <w:tcBorders>
          <w:bottom w:val="single" w:sz="4" w:space="0" w:color="EBDB99" w:themeColor="accent3" w:themeTint="99"/>
        </w:tcBorders>
      </w:tcPr>
    </w:tblStylePr>
    <w:tblStylePr w:type="nwCell">
      <w:tblPr/>
      <w:tcPr>
        <w:tcBorders>
          <w:bottom w:val="single" w:sz="4" w:space="0" w:color="EBDB99" w:themeColor="accent3" w:themeTint="99"/>
        </w:tcBorders>
      </w:tcPr>
    </w:tblStylePr>
    <w:tblStylePr w:type="seCell">
      <w:tblPr/>
      <w:tcPr>
        <w:tcBorders>
          <w:top w:val="single" w:sz="4" w:space="0" w:color="EBDB99" w:themeColor="accent3" w:themeTint="99"/>
        </w:tcBorders>
      </w:tcPr>
    </w:tblStylePr>
    <w:tblStylePr w:type="swCell">
      <w:tblPr/>
      <w:tcPr>
        <w:tcBorders>
          <w:top w:val="single" w:sz="4" w:space="0" w:color="EBDB9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F1BD91" w:themeColor="accent4" w:themeTint="99"/>
        <w:left w:val="single" w:sz="4" w:space="0" w:color="F1BD91" w:themeColor="accent4" w:themeTint="99"/>
        <w:bottom w:val="single" w:sz="4" w:space="0" w:color="F1BD91" w:themeColor="accent4" w:themeTint="99"/>
        <w:right w:val="single" w:sz="4" w:space="0" w:color="F1BD91" w:themeColor="accent4" w:themeTint="99"/>
        <w:insideH w:val="single" w:sz="4" w:space="0" w:color="F1BD91" w:themeColor="accent4" w:themeTint="99"/>
        <w:insideV w:val="single" w:sz="4" w:space="0" w:color="F1BD91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  <w:tblStylePr w:type="neCell">
      <w:tblPr/>
      <w:tcPr>
        <w:tcBorders>
          <w:bottom w:val="single" w:sz="4" w:space="0" w:color="F1BD91" w:themeColor="accent4" w:themeTint="99"/>
        </w:tcBorders>
      </w:tcPr>
    </w:tblStylePr>
    <w:tblStylePr w:type="nwCell">
      <w:tblPr/>
      <w:tcPr>
        <w:tcBorders>
          <w:bottom w:val="single" w:sz="4" w:space="0" w:color="F1BD91" w:themeColor="accent4" w:themeTint="99"/>
        </w:tcBorders>
      </w:tcPr>
    </w:tblStylePr>
    <w:tblStylePr w:type="seCell">
      <w:tblPr/>
      <w:tcPr>
        <w:tcBorders>
          <w:top w:val="single" w:sz="4" w:space="0" w:color="F1BD91" w:themeColor="accent4" w:themeTint="99"/>
        </w:tcBorders>
      </w:tcPr>
    </w:tblStylePr>
    <w:tblStylePr w:type="swCell">
      <w:tblPr/>
      <w:tcPr>
        <w:tcBorders>
          <w:top w:val="single" w:sz="4" w:space="0" w:color="F1BD91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64D8BB" w:themeColor="accent5" w:themeTint="99"/>
        <w:left w:val="single" w:sz="4" w:space="0" w:color="64D8BB" w:themeColor="accent5" w:themeTint="99"/>
        <w:bottom w:val="single" w:sz="4" w:space="0" w:color="64D8BB" w:themeColor="accent5" w:themeTint="99"/>
        <w:right w:val="single" w:sz="4" w:space="0" w:color="64D8BB" w:themeColor="accent5" w:themeTint="99"/>
        <w:insideH w:val="single" w:sz="4" w:space="0" w:color="64D8BB" w:themeColor="accent5" w:themeTint="99"/>
        <w:insideV w:val="single" w:sz="4" w:space="0" w:color="64D8B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  <w:tblStylePr w:type="neCell">
      <w:tblPr/>
      <w:tcPr>
        <w:tcBorders>
          <w:bottom w:val="single" w:sz="4" w:space="0" w:color="64D8BB" w:themeColor="accent5" w:themeTint="99"/>
        </w:tcBorders>
      </w:tcPr>
    </w:tblStylePr>
    <w:tblStylePr w:type="nwCell">
      <w:tblPr/>
      <w:tcPr>
        <w:tcBorders>
          <w:bottom w:val="single" w:sz="4" w:space="0" w:color="64D8BB" w:themeColor="accent5" w:themeTint="99"/>
        </w:tcBorders>
      </w:tcPr>
    </w:tblStylePr>
    <w:tblStylePr w:type="seCell">
      <w:tblPr/>
      <w:tcPr>
        <w:tcBorders>
          <w:top w:val="single" w:sz="4" w:space="0" w:color="64D8BB" w:themeColor="accent5" w:themeTint="99"/>
        </w:tcBorders>
      </w:tcPr>
    </w:tblStylePr>
    <w:tblStylePr w:type="swCell">
      <w:tblPr/>
      <w:tcPr>
        <w:tcBorders>
          <w:top w:val="single" w:sz="4" w:space="0" w:color="64D8BB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A59FBA" w:themeColor="accent6" w:themeTint="99"/>
        <w:left w:val="single" w:sz="4" w:space="0" w:color="A59FBA" w:themeColor="accent6" w:themeTint="99"/>
        <w:bottom w:val="single" w:sz="4" w:space="0" w:color="A59FBA" w:themeColor="accent6" w:themeTint="99"/>
        <w:right w:val="single" w:sz="4" w:space="0" w:color="A59FBA" w:themeColor="accent6" w:themeTint="99"/>
        <w:insideH w:val="single" w:sz="4" w:space="0" w:color="A59FBA" w:themeColor="accent6" w:themeTint="99"/>
        <w:insideV w:val="single" w:sz="4" w:space="0" w:color="A59F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  <w:tblStylePr w:type="neCell">
      <w:tblPr/>
      <w:tcPr>
        <w:tcBorders>
          <w:bottom w:val="single" w:sz="4" w:space="0" w:color="A59FBA" w:themeColor="accent6" w:themeTint="99"/>
        </w:tcBorders>
      </w:tcPr>
    </w:tblStylePr>
    <w:tblStylePr w:type="nwCell">
      <w:tblPr/>
      <w:tcPr>
        <w:tcBorders>
          <w:bottom w:val="single" w:sz="4" w:space="0" w:color="A59FBA" w:themeColor="accent6" w:themeTint="99"/>
        </w:tcBorders>
      </w:tcPr>
    </w:tblStylePr>
    <w:tblStylePr w:type="seCell">
      <w:tblPr/>
      <w:tcPr>
        <w:tcBorders>
          <w:top w:val="single" w:sz="4" w:space="0" w:color="A59FBA" w:themeColor="accent6" w:themeTint="99"/>
        </w:tcBorders>
      </w:tcPr>
    </w:tblStylePr>
    <w:tblStylePr w:type="swCell">
      <w:tblPr/>
      <w:tcPr>
        <w:tcBorders>
          <w:top w:val="single" w:sz="4" w:space="0" w:color="A59FBA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9ACDD1" w:themeColor="accent1" w:themeTint="99"/>
        <w:left w:val="single" w:sz="4" w:space="0" w:color="9ACDD1" w:themeColor="accent1" w:themeTint="99"/>
        <w:bottom w:val="single" w:sz="4" w:space="0" w:color="9ACDD1" w:themeColor="accent1" w:themeTint="99"/>
        <w:right w:val="single" w:sz="4" w:space="0" w:color="9ACDD1" w:themeColor="accent1" w:themeTint="99"/>
        <w:insideH w:val="single" w:sz="4" w:space="0" w:color="9ACDD1" w:themeColor="accent1" w:themeTint="99"/>
        <w:insideV w:val="single" w:sz="4" w:space="0" w:color="9ACDD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8ACB3" w:themeColor="accent1"/>
          <w:left w:val="single" w:sz="4" w:space="0" w:color="58ACB3" w:themeColor="accent1"/>
          <w:bottom w:val="single" w:sz="4" w:space="0" w:color="58ACB3" w:themeColor="accent1"/>
          <w:right w:val="single" w:sz="4" w:space="0" w:color="58ACB3" w:themeColor="accent1"/>
          <w:insideH w:val="nil"/>
          <w:insideV w:val="nil"/>
        </w:tcBorders>
        <w:shd w:val="clear" w:color="auto" w:fill="58ACB3" w:themeFill="accent1"/>
      </w:tcPr>
    </w:tblStylePr>
    <w:tblStylePr w:type="lastRow">
      <w:rPr>
        <w:b/>
        <w:bCs/>
      </w:rPr>
      <w:tblPr/>
      <w:tcPr>
        <w:tcBorders>
          <w:top w:val="double" w:sz="4" w:space="0" w:color="58AC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E79C99" w:themeColor="accent2" w:themeTint="99"/>
        <w:left w:val="single" w:sz="4" w:space="0" w:color="E79C99" w:themeColor="accent2" w:themeTint="99"/>
        <w:bottom w:val="single" w:sz="4" w:space="0" w:color="E79C99" w:themeColor="accent2" w:themeTint="99"/>
        <w:right w:val="single" w:sz="4" w:space="0" w:color="E79C99" w:themeColor="accent2" w:themeTint="99"/>
        <w:insideH w:val="single" w:sz="4" w:space="0" w:color="E79C99" w:themeColor="accent2" w:themeTint="99"/>
        <w:insideV w:val="single" w:sz="4" w:space="0" w:color="E79C99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75B56" w:themeColor="accent2"/>
          <w:left w:val="single" w:sz="4" w:space="0" w:color="D75B56" w:themeColor="accent2"/>
          <w:bottom w:val="single" w:sz="4" w:space="0" w:color="D75B56" w:themeColor="accent2"/>
          <w:right w:val="single" w:sz="4" w:space="0" w:color="D75B56" w:themeColor="accent2"/>
          <w:insideH w:val="nil"/>
          <w:insideV w:val="nil"/>
        </w:tcBorders>
        <w:shd w:val="clear" w:color="auto" w:fill="D75B56" w:themeFill="accent2"/>
      </w:tcPr>
    </w:tblStylePr>
    <w:tblStylePr w:type="lastRow">
      <w:rPr>
        <w:b/>
        <w:bCs/>
      </w:rPr>
      <w:tblPr/>
      <w:tcPr>
        <w:tcBorders>
          <w:top w:val="double" w:sz="4" w:space="0" w:color="D75B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EBDB99" w:themeColor="accent3" w:themeTint="99"/>
        <w:left w:val="single" w:sz="4" w:space="0" w:color="EBDB99" w:themeColor="accent3" w:themeTint="99"/>
        <w:bottom w:val="single" w:sz="4" w:space="0" w:color="EBDB99" w:themeColor="accent3" w:themeTint="99"/>
        <w:right w:val="single" w:sz="4" w:space="0" w:color="EBDB99" w:themeColor="accent3" w:themeTint="99"/>
        <w:insideH w:val="single" w:sz="4" w:space="0" w:color="EBDB99" w:themeColor="accent3" w:themeTint="99"/>
        <w:insideV w:val="single" w:sz="4" w:space="0" w:color="EBDB9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FC456" w:themeColor="accent3"/>
          <w:left w:val="single" w:sz="4" w:space="0" w:color="DFC456" w:themeColor="accent3"/>
          <w:bottom w:val="single" w:sz="4" w:space="0" w:color="DFC456" w:themeColor="accent3"/>
          <w:right w:val="single" w:sz="4" w:space="0" w:color="DFC456" w:themeColor="accent3"/>
          <w:insideH w:val="nil"/>
          <w:insideV w:val="nil"/>
        </w:tcBorders>
        <w:shd w:val="clear" w:color="auto" w:fill="DFC456" w:themeFill="accent3"/>
      </w:tcPr>
    </w:tblStylePr>
    <w:tblStylePr w:type="lastRow">
      <w:rPr>
        <w:b/>
        <w:bCs/>
      </w:rPr>
      <w:tblPr/>
      <w:tcPr>
        <w:tcBorders>
          <w:top w:val="double" w:sz="4" w:space="0" w:color="DFC45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F1BD91" w:themeColor="accent4" w:themeTint="99"/>
        <w:left w:val="single" w:sz="4" w:space="0" w:color="F1BD91" w:themeColor="accent4" w:themeTint="99"/>
        <w:bottom w:val="single" w:sz="4" w:space="0" w:color="F1BD91" w:themeColor="accent4" w:themeTint="99"/>
        <w:right w:val="single" w:sz="4" w:space="0" w:color="F1BD91" w:themeColor="accent4" w:themeTint="99"/>
        <w:insideH w:val="single" w:sz="4" w:space="0" w:color="F1BD91" w:themeColor="accent4" w:themeTint="99"/>
        <w:insideV w:val="single" w:sz="4" w:space="0" w:color="F1BD91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9248" w:themeColor="accent4"/>
          <w:left w:val="single" w:sz="4" w:space="0" w:color="E99248" w:themeColor="accent4"/>
          <w:bottom w:val="single" w:sz="4" w:space="0" w:color="E99248" w:themeColor="accent4"/>
          <w:right w:val="single" w:sz="4" w:space="0" w:color="E99248" w:themeColor="accent4"/>
          <w:insideH w:val="nil"/>
          <w:insideV w:val="nil"/>
        </w:tcBorders>
        <w:shd w:val="clear" w:color="auto" w:fill="E99248" w:themeFill="accent4"/>
      </w:tcPr>
    </w:tblStylePr>
    <w:tblStylePr w:type="lastRow">
      <w:rPr>
        <w:b/>
        <w:bCs/>
      </w:rPr>
      <w:tblPr/>
      <w:tcPr>
        <w:tcBorders>
          <w:top w:val="double" w:sz="4" w:space="0" w:color="E9924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64D8BB" w:themeColor="accent5" w:themeTint="99"/>
        <w:left w:val="single" w:sz="4" w:space="0" w:color="64D8BB" w:themeColor="accent5" w:themeTint="99"/>
        <w:bottom w:val="single" w:sz="4" w:space="0" w:color="64D8BB" w:themeColor="accent5" w:themeTint="99"/>
        <w:right w:val="single" w:sz="4" w:space="0" w:color="64D8BB" w:themeColor="accent5" w:themeTint="99"/>
        <w:insideH w:val="single" w:sz="4" w:space="0" w:color="64D8BB" w:themeColor="accent5" w:themeTint="99"/>
        <w:insideV w:val="single" w:sz="4" w:space="0" w:color="64D8B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967A" w:themeColor="accent5"/>
          <w:left w:val="single" w:sz="4" w:space="0" w:color="26967A" w:themeColor="accent5"/>
          <w:bottom w:val="single" w:sz="4" w:space="0" w:color="26967A" w:themeColor="accent5"/>
          <w:right w:val="single" w:sz="4" w:space="0" w:color="26967A" w:themeColor="accent5"/>
          <w:insideH w:val="nil"/>
          <w:insideV w:val="nil"/>
        </w:tcBorders>
        <w:shd w:val="clear" w:color="auto" w:fill="26967A" w:themeFill="accent5"/>
      </w:tcPr>
    </w:tblStylePr>
    <w:tblStylePr w:type="lastRow">
      <w:rPr>
        <w:b/>
        <w:bCs/>
      </w:rPr>
      <w:tblPr/>
      <w:tcPr>
        <w:tcBorders>
          <w:top w:val="double" w:sz="4" w:space="0" w:color="26967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A59FBA" w:themeColor="accent6" w:themeTint="99"/>
        <w:left w:val="single" w:sz="4" w:space="0" w:color="A59FBA" w:themeColor="accent6" w:themeTint="99"/>
        <w:bottom w:val="single" w:sz="4" w:space="0" w:color="A59FBA" w:themeColor="accent6" w:themeTint="99"/>
        <w:right w:val="single" w:sz="4" w:space="0" w:color="A59FBA" w:themeColor="accent6" w:themeTint="99"/>
        <w:insideH w:val="single" w:sz="4" w:space="0" w:color="A59FBA" w:themeColor="accent6" w:themeTint="99"/>
        <w:insideV w:val="single" w:sz="4" w:space="0" w:color="A59F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C6389" w:themeColor="accent6"/>
          <w:left w:val="single" w:sz="4" w:space="0" w:color="6C6389" w:themeColor="accent6"/>
          <w:bottom w:val="single" w:sz="4" w:space="0" w:color="6C6389" w:themeColor="accent6"/>
          <w:right w:val="single" w:sz="4" w:space="0" w:color="6C6389" w:themeColor="accent6"/>
          <w:insideH w:val="nil"/>
          <w:insideV w:val="nil"/>
        </w:tcBorders>
        <w:shd w:val="clear" w:color="auto" w:fill="6C6389" w:themeFill="accent6"/>
      </w:tcPr>
    </w:tblStylePr>
    <w:tblStylePr w:type="lastRow">
      <w:rPr>
        <w:b/>
        <w:bCs/>
      </w:rPr>
      <w:tblPr/>
      <w:tcPr>
        <w:tcBorders>
          <w:top w:val="double" w:sz="4" w:space="0" w:color="6C638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</w:style>
  <w:style w:type="table" w:styleId="GridTable5Dark">
    <w:name w:val="Grid Table 5 Dark"/>
    <w:basedOn w:val="TableNormal"/>
    <w:uiPriority w:val="50"/>
    <w:rsid w:val="000D42E4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0D42E4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E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8ACB3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8ACB3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8ACB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8ACB3" w:themeFill="accent1"/>
      </w:tcPr>
    </w:tblStylePr>
    <w:tblStylePr w:type="band1Vert">
      <w:tblPr/>
      <w:tcPr>
        <w:shd w:val="clear" w:color="auto" w:fill="BCDDE0" w:themeFill="accent1" w:themeFillTint="66"/>
      </w:tcPr>
    </w:tblStylePr>
    <w:tblStylePr w:type="band1Horz">
      <w:tblPr/>
      <w:tcPr>
        <w:shd w:val="clear" w:color="auto" w:fill="BCDDE0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0D42E4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DDD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75B56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75B56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75B5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75B56" w:themeFill="accent2"/>
      </w:tcPr>
    </w:tblStylePr>
    <w:tblStylePr w:type="band1Vert">
      <w:tblPr/>
      <w:tcPr>
        <w:shd w:val="clear" w:color="auto" w:fill="EFBDBB" w:themeFill="accent2" w:themeFillTint="66"/>
      </w:tcPr>
    </w:tblStylePr>
    <w:tblStylePr w:type="band1Horz">
      <w:tblPr/>
      <w:tcPr>
        <w:shd w:val="clear" w:color="auto" w:fill="EFBDBB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D42E4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3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FC45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FC45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FC45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FC456" w:themeFill="accent3"/>
      </w:tcPr>
    </w:tblStylePr>
    <w:tblStylePr w:type="band1Vert">
      <w:tblPr/>
      <w:tcPr>
        <w:shd w:val="clear" w:color="auto" w:fill="F2E7BB" w:themeFill="accent3" w:themeFillTint="66"/>
      </w:tcPr>
    </w:tblStylePr>
    <w:tblStylePr w:type="band1Horz">
      <w:tblPr/>
      <w:tcPr>
        <w:shd w:val="clear" w:color="auto" w:fill="F2E7B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D42E4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9DA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9248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9248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9248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9248" w:themeFill="accent4"/>
      </w:tcPr>
    </w:tblStylePr>
    <w:tblStylePr w:type="band1Vert">
      <w:tblPr/>
      <w:tcPr>
        <w:shd w:val="clear" w:color="auto" w:fill="F6D3B5" w:themeFill="accent4" w:themeFillTint="66"/>
      </w:tcPr>
    </w:tblStylePr>
    <w:tblStylePr w:type="band1Horz">
      <w:tblPr/>
      <w:tcPr>
        <w:shd w:val="clear" w:color="auto" w:fill="F6D3B5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0D42E4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BF2E8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967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967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6967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6967A" w:themeFill="accent5"/>
      </w:tcPr>
    </w:tblStylePr>
    <w:tblStylePr w:type="band1Vert">
      <w:tblPr/>
      <w:tcPr>
        <w:shd w:val="clear" w:color="auto" w:fill="98E5D1" w:themeFill="accent5" w:themeFillTint="66"/>
      </w:tcPr>
    </w:tblStylePr>
    <w:tblStylePr w:type="band1Horz">
      <w:tblPr/>
      <w:tcPr>
        <w:shd w:val="clear" w:color="auto" w:fill="98E5D1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0D42E4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1DFE8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C638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C638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C638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C6389" w:themeFill="accent6"/>
      </w:tcPr>
    </w:tblStylePr>
    <w:tblStylePr w:type="band1Vert">
      <w:tblPr/>
      <w:tcPr>
        <w:shd w:val="clear" w:color="auto" w:fill="C3BFD1" w:themeFill="accent6" w:themeFillTint="66"/>
      </w:tcPr>
    </w:tblStylePr>
    <w:tblStylePr w:type="band1Horz">
      <w:tblPr/>
      <w:tcPr>
        <w:shd w:val="clear" w:color="auto" w:fill="C3BFD1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0D42E4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0D42E4"/>
    <w:pPr>
      <w:spacing w:after="0"/>
    </w:pPr>
    <w:rPr>
      <w:color w:val="3E8389" w:themeColor="accent1" w:themeShade="BF"/>
    </w:rPr>
    <w:tblPr>
      <w:tblStyleRowBandSize w:val="1"/>
      <w:tblStyleColBandSize w:val="1"/>
      <w:tblBorders>
        <w:top w:val="single" w:sz="4" w:space="0" w:color="9ACDD1" w:themeColor="accent1" w:themeTint="99"/>
        <w:left w:val="single" w:sz="4" w:space="0" w:color="9ACDD1" w:themeColor="accent1" w:themeTint="99"/>
        <w:bottom w:val="single" w:sz="4" w:space="0" w:color="9ACDD1" w:themeColor="accent1" w:themeTint="99"/>
        <w:right w:val="single" w:sz="4" w:space="0" w:color="9ACDD1" w:themeColor="accent1" w:themeTint="99"/>
        <w:insideH w:val="single" w:sz="4" w:space="0" w:color="9ACDD1" w:themeColor="accent1" w:themeTint="99"/>
        <w:insideV w:val="single" w:sz="4" w:space="0" w:color="9ACDD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ACDD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ACD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0D42E4"/>
    <w:pPr>
      <w:spacing w:after="0"/>
    </w:pPr>
    <w:rPr>
      <w:color w:val="B6302B" w:themeColor="accent2" w:themeShade="BF"/>
    </w:rPr>
    <w:tblPr>
      <w:tblStyleRowBandSize w:val="1"/>
      <w:tblStyleColBandSize w:val="1"/>
      <w:tblBorders>
        <w:top w:val="single" w:sz="4" w:space="0" w:color="E79C99" w:themeColor="accent2" w:themeTint="99"/>
        <w:left w:val="single" w:sz="4" w:space="0" w:color="E79C99" w:themeColor="accent2" w:themeTint="99"/>
        <w:bottom w:val="single" w:sz="4" w:space="0" w:color="E79C99" w:themeColor="accent2" w:themeTint="99"/>
        <w:right w:val="single" w:sz="4" w:space="0" w:color="E79C99" w:themeColor="accent2" w:themeTint="99"/>
        <w:insideH w:val="single" w:sz="4" w:space="0" w:color="E79C99" w:themeColor="accent2" w:themeTint="99"/>
        <w:insideV w:val="single" w:sz="4" w:space="0" w:color="E79C99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E79C99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9C99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0D42E4"/>
    <w:pPr>
      <w:spacing w:after="0"/>
    </w:pPr>
    <w:rPr>
      <w:color w:val="C2A225" w:themeColor="accent3" w:themeShade="BF"/>
    </w:rPr>
    <w:tblPr>
      <w:tblStyleRowBandSize w:val="1"/>
      <w:tblStyleColBandSize w:val="1"/>
      <w:tblBorders>
        <w:top w:val="single" w:sz="4" w:space="0" w:color="EBDB99" w:themeColor="accent3" w:themeTint="99"/>
        <w:left w:val="single" w:sz="4" w:space="0" w:color="EBDB99" w:themeColor="accent3" w:themeTint="99"/>
        <w:bottom w:val="single" w:sz="4" w:space="0" w:color="EBDB99" w:themeColor="accent3" w:themeTint="99"/>
        <w:right w:val="single" w:sz="4" w:space="0" w:color="EBDB99" w:themeColor="accent3" w:themeTint="99"/>
        <w:insideH w:val="single" w:sz="4" w:space="0" w:color="EBDB99" w:themeColor="accent3" w:themeTint="99"/>
        <w:insideV w:val="single" w:sz="4" w:space="0" w:color="EBDB9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EBDB9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DB9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0D42E4"/>
    <w:pPr>
      <w:spacing w:after="0"/>
    </w:pPr>
    <w:rPr>
      <w:color w:val="CB6A18" w:themeColor="accent4" w:themeShade="BF"/>
    </w:rPr>
    <w:tblPr>
      <w:tblStyleRowBandSize w:val="1"/>
      <w:tblStyleColBandSize w:val="1"/>
      <w:tblBorders>
        <w:top w:val="single" w:sz="4" w:space="0" w:color="F1BD91" w:themeColor="accent4" w:themeTint="99"/>
        <w:left w:val="single" w:sz="4" w:space="0" w:color="F1BD91" w:themeColor="accent4" w:themeTint="99"/>
        <w:bottom w:val="single" w:sz="4" w:space="0" w:color="F1BD91" w:themeColor="accent4" w:themeTint="99"/>
        <w:right w:val="single" w:sz="4" w:space="0" w:color="F1BD91" w:themeColor="accent4" w:themeTint="99"/>
        <w:insideH w:val="single" w:sz="4" w:space="0" w:color="F1BD91" w:themeColor="accent4" w:themeTint="99"/>
        <w:insideV w:val="single" w:sz="4" w:space="0" w:color="F1BD91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1BD91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1BD91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0D42E4"/>
    <w:pPr>
      <w:spacing w:after="0"/>
    </w:pPr>
    <w:rPr>
      <w:color w:val="1C705B" w:themeColor="accent5" w:themeShade="BF"/>
    </w:rPr>
    <w:tblPr>
      <w:tblStyleRowBandSize w:val="1"/>
      <w:tblStyleColBandSize w:val="1"/>
      <w:tblBorders>
        <w:top w:val="single" w:sz="4" w:space="0" w:color="64D8BB" w:themeColor="accent5" w:themeTint="99"/>
        <w:left w:val="single" w:sz="4" w:space="0" w:color="64D8BB" w:themeColor="accent5" w:themeTint="99"/>
        <w:bottom w:val="single" w:sz="4" w:space="0" w:color="64D8BB" w:themeColor="accent5" w:themeTint="99"/>
        <w:right w:val="single" w:sz="4" w:space="0" w:color="64D8BB" w:themeColor="accent5" w:themeTint="99"/>
        <w:insideH w:val="single" w:sz="4" w:space="0" w:color="64D8BB" w:themeColor="accent5" w:themeTint="99"/>
        <w:insideV w:val="single" w:sz="4" w:space="0" w:color="64D8B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4D8B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4D8B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0D42E4"/>
    <w:pPr>
      <w:spacing w:after="0"/>
    </w:pPr>
    <w:rPr>
      <w:color w:val="504A66" w:themeColor="accent6" w:themeShade="BF"/>
    </w:rPr>
    <w:tblPr>
      <w:tblStyleRowBandSize w:val="1"/>
      <w:tblStyleColBandSize w:val="1"/>
      <w:tblBorders>
        <w:top w:val="single" w:sz="4" w:space="0" w:color="A59FBA" w:themeColor="accent6" w:themeTint="99"/>
        <w:left w:val="single" w:sz="4" w:space="0" w:color="A59FBA" w:themeColor="accent6" w:themeTint="99"/>
        <w:bottom w:val="single" w:sz="4" w:space="0" w:color="A59FBA" w:themeColor="accent6" w:themeTint="99"/>
        <w:right w:val="single" w:sz="4" w:space="0" w:color="A59FBA" w:themeColor="accent6" w:themeTint="99"/>
        <w:insideH w:val="single" w:sz="4" w:space="0" w:color="A59FBA" w:themeColor="accent6" w:themeTint="99"/>
        <w:insideV w:val="single" w:sz="4" w:space="0" w:color="A59FBA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59F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59F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0D42E4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0D42E4"/>
    <w:pPr>
      <w:spacing w:after="0"/>
    </w:pPr>
    <w:rPr>
      <w:color w:val="3E8389" w:themeColor="accent1" w:themeShade="BF"/>
    </w:rPr>
    <w:tblPr>
      <w:tblStyleRowBandSize w:val="1"/>
      <w:tblStyleColBandSize w:val="1"/>
      <w:tblBorders>
        <w:top w:val="single" w:sz="4" w:space="0" w:color="9ACDD1" w:themeColor="accent1" w:themeTint="99"/>
        <w:left w:val="single" w:sz="4" w:space="0" w:color="9ACDD1" w:themeColor="accent1" w:themeTint="99"/>
        <w:bottom w:val="single" w:sz="4" w:space="0" w:color="9ACDD1" w:themeColor="accent1" w:themeTint="99"/>
        <w:right w:val="single" w:sz="4" w:space="0" w:color="9ACDD1" w:themeColor="accent1" w:themeTint="99"/>
        <w:insideH w:val="single" w:sz="4" w:space="0" w:color="9ACDD1" w:themeColor="accent1" w:themeTint="99"/>
        <w:insideV w:val="single" w:sz="4" w:space="0" w:color="9ACDD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  <w:tblStylePr w:type="neCell">
      <w:tblPr/>
      <w:tcPr>
        <w:tcBorders>
          <w:bottom w:val="single" w:sz="4" w:space="0" w:color="9ACDD1" w:themeColor="accent1" w:themeTint="99"/>
        </w:tcBorders>
      </w:tcPr>
    </w:tblStylePr>
    <w:tblStylePr w:type="nwCell">
      <w:tblPr/>
      <w:tcPr>
        <w:tcBorders>
          <w:bottom w:val="single" w:sz="4" w:space="0" w:color="9ACDD1" w:themeColor="accent1" w:themeTint="99"/>
        </w:tcBorders>
      </w:tcPr>
    </w:tblStylePr>
    <w:tblStylePr w:type="seCell">
      <w:tblPr/>
      <w:tcPr>
        <w:tcBorders>
          <w:top w:val="single" w:sz="4" w:space="0" w:color="9ACDD1" w:themeColor="accent1" w:themeTint="99"/>
        </w:tcBorders>
      </w:tcPr>
    </w:tblStylePr>
    <w:tblStylePr w:type="swCell">
      <w:tblPr/>
      <w:tcPr>
        <w:tcBorders>
          <w:top w:val="single" w:sz="4" w:space="0" w:color="9ACDD1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0D42E4"/>
    <w:pPr>
      <w:spacing w:after="0"/>
    </w:pPr>
    <w:rPr>
      <w:color w:val="B6302B" w:themeColor="accent2" w:themeShade="BF"/>
    </w:rPr>
    <w:tblPr>
      <w:tblStyleRowBandSize w:val="1"/>
      <w:tblStyleColBandSize w:val="1"/>
      <w:tblBorders>
        <w:top w:val="single" w:sz="4" w:space="0" w:color="E79C99" w:themeColor="accent2" w:themeTint="99"/>
        <w:left w:val="single" w:sz="4" w:space="0" w:color="E79C99" w:themeColor="accent2" w:themeTint="99"/>
        <w:bottom w:val="single" w:sz="4" w:space="0" w:color="E79C99" w:themeColor="accent2" w:themeTint="99"/>
        <w:right w:val="single" w:sz="4" w:space="0" w:color="E79C99" w:themeColor="accent2" w:themeTint="99"/>
        <w:insideH w:val="single" w:sz="4" w:space="0" w:color="E79C99" w:themeColor="accent2" w:themeTint="99"/>
        <w:insideV w:val="single" w:sz="4" w:space="0" w:color="E79C99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  <w:tblStylePr w:type="neCell">
      <w:tblPr/>
      <w:tcPr>
        <w:tcBorders>
          <w:bottom w:val="single" w:sz="4" w:space="0" w:color="E79C99" w:themeColor="accent2" w:themeTint="99"/>
        </w:tcBorders>
      </w:tcPr>
    </w:tblStylePr>
    <w:tblStylePr w:type="nwCell">
      <w:tblPr/>
      <w:tcPr>
        <w:tcBorders>
          <w:bottom w:val="single" w:sz="4" w:space="0" w:color="E79C99" w:themeColor="accent2" w:themeTint="99"/>
        </w:tcBorders>
      </w:tcPr>
    </w:tblStylePr>
    <w:tblStylePr w:type="seCell">
      <w:tblPr/>
      <w:tcPr>
        <w:tcBorders>
          <w:top w:val="single" w:sz="4" w:space="0" w:color="E79C99" w:themeColor="accent2" w:themeTint="99"/>
        </w:tcBorders>
      </w:tcPr>
    </w:tblStylePr>
    <w:tblStylePr w:type="swCell">
      <w:tblPr/>
      <w:tcPr>
        <w:tcBorders>
          <w:top w:val="single" w:sz="4" w:space="0" w:color="E79C99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0D42E4"/>
    <w:pPr>
      <w:spacing w:after="0"/>
    </w:pPr>
    <w:rPr>
      <w:color w:val="C2A225" w:themeColor="accent3" w:themeShade="BF"/>
    </w:rPr>
    <w:tblPr>
      <w:tblStyleRowBandSize w:val="1"/>
      <w:tblStyleColBandSize w:val="1"/>
      <w:tblBorders>
        <w:top w:val="single" w:sz="4" w:space="0" w:color="EBDB99" w:themeColor="accent3" w:themeTint="99"/>
        <w:left w:val="single" w:sz="4" w:space="0" w:color="EBDB99" w:themeColor="accent3" w:themeTint="99"/>
        <w:bottom w:val="single" w:sz="4" w:space="0" w:color="EBDB99" w:themeColor="accent3" w:themeTint="99"/>
        <w:right w:val="single" w:sz="4" w:space="0" w:color="EBDB99" w:themeColor="accent3" w:themeTint="99"/>
        <w:insideH w:val="single" w:sz="4" w:space="0" w:color="EBDB99" w:themeColor="accent3" w:themeTint="99"/>
        <w:insideV w:val="single" w:sz="4" w:space="0" w:color="EBDB9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  <w:tblStylePr w:type="neCell">
      <w:tblPr/>
      <w:tcPr>
        <w:tcBorders>
          <w:bottom w:val="single" w:sz="4" w:space="0" w:color="EBDB99" w:themeColor="accent3" w:themeTint="99"/>
        </w:tcBorders>
      </w:tcPr>
    </w:tblStylePr>
    <w:tblStylePr w:type="nwCell">
      <w:tblPr/>
      <w:tcPr>
        <w:tcBorders>
          <w:bottom w:val="single" w:sz="4" w:space="0" w:color="EBDB99" w:themeColor="accent3" w:themeTint="99"/>
        </w:tcBorders>
      </w:tcPr>
    </w:tblStylePr>
    <w:tblStylePr w:type="seCell">
      <w:tblPr/>
      <w:tcPr>
        <w:tcBorders>
          <w:top w:val="single" w:sz="4" w:space="0" w:color="EBDB99" w:themeColor="accent3" w:themeTint="99"/>
        </w:tcBorders>
      </w:tcPr>
    </w:tblStylePr>
    <w:tblStylePr w:type="swCell">
      <w:tblPr/>
      <w:tcPr>
        <w:tcBorders>
          <w:top w:val="single" w:sz="4" w:space="0" w:color="EBDB9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0D42E4"/>
    <w:pPr>
      <w:spacing w:after="0"/>
    </w:pPr>
    <w:rPr>
      <w:color w:val="CB6A18" w:themeColor="accent4" w:themeShade="BF"/>
    </w:rPr>
    <w:tblPr>
      <w:tblStyleRowBandSize w:val="1"/>
      <w:tblStyleColBandSize w:val="1"/>
      <w:tblBorders>
        <w:top w:val="single" w:sz="4" w:space="0" w:color="F1BD91" w:themeColor="accent4" w:themeTint="99"/>
        <w:left w:val="single" w:sz="4" w:space="0" w:color="F1BD91" w:themeColor="accent4" w:themeTint="99"/>
        <w:bottom w:val="single" w:sz="4" w:space="0" w:color="F1BD91" w:themeColor="accent4" w:themeTint="99"/>
        <w:right w:val="single" w:sz="4" w:space="0" w:color="F1BD91" w:themeColor="accent4" w:themeTint="99"/>
        <w:insideH w:val="single" w:sz="4" w:space="0" w:color="F1BD91" w:themeColor="accent4" w:themeTint="99"/>
        <w:insideV w:val="single" w:sz="4" w:space="0" w:color="F1BD91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  <w:tblStylePr w:type="neCell">
      <w:tblPr/>
      <w:tcPr>
        <w:tcBorders>
          <w:bottom w:val="single" w:sz="4" w:space="0" w:color="F1BD91" w:themeColor="accent4" w:themeTint="99"/>
        </w:tcBorders>
      </w:tcPr>
    </w:tblStylePr>
    <w:tblStylePr w:type="nwCell">
      <w:tblPr/>
      <w:tcPr>
        <w:tcBorders>
          <w:bottom w:val="single" w:sz="4" w:space="0" w:color="F1BD91" w:themeColor="accent4" w:themeTint="99"/>
        </w:tcBorders>
      </w:tcPr>
    </w:tblStylePr>
    <w:tblStylePr w:type="seCell">
      <w:tblPr/>
      <w:tcPr>
        <w:tcBorders>
          <w:top w:val="single" w:sz="4" w:space="0" w:color="F1BD91" w:themeColor="accent4" w:themeTint="99"/>
        </w:tcBorders>
      </w:tcPr>
    </w:tblStylePr>
    <w:tblStylePr w:type="swCell">
      <w:tblPr/>
      <w:tcPr>
        <w:tcBorders>
          <w:top w:val="single" w:sz="4" w:space="0" w:color="F1BD91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0D42E4"/>
    <w:pPr>
      <w:spacing w:after="0"/>
    </w:pPr>
    <w:rPr>
      <w:color w:val="1C705B" w:themeColor="accent5" w:themeShade="BF"/>
    </w:rPr>
    <w:tblPr>
      <w:tblStyleRowBandSize w:val="1"/>
      <w:tblStyleColBandSize w:val="1"/>
      <w:tblBorders>
        <w:top w:val="single" w:sz="4" w:space="0" w:color="64D8BB" w:themeColor="accent5" w:themeTint="99"/>
        <w:left w:val="single" w:sz="4" w:space="0" w:color="64D8BB" w:themeColor="accent5" w:themeTint="99"/>
        <w:bottom w:val="single" w:sz="4" w:space="0" w:color="64D8BB" w:themeColor="accent5" w:themeTint="99"/>
        <w:right w:val="single" w:sz="4" w:space="0" w:color="64D8BB" w:themeColor="accent5" w:themeTint="99"/>
        <w:insideH w:val="single" w:sz="4" w:space="0" w:color="64D8BB" w:themeColor="accent5" w:themeTint="99"/>
        <w:insideV w:val="single" w:sz="4" w:space="0" w:color="64D8B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  <w:tblStylePr w:type="neCell">
      <w:tblPr/>
      <w:tcPr>
        <w:tcBorders>
          <w:bottom w:val="single" w:sz="4" w:space="0" w:color="64D8BB" w:themeColor="accent5" w:themeTint="99"/>
        </w:tcBorders>
      </w:tcPr>
    </w:tblStylePr>
    <w:tblStylePr w:type="nwCell">
      <w:tblPr/>
      <w:tcPr>
        <w:tcBorders>
          <w:bottom w:val="single" w:sz="4" w:space="0" w:color="64D8BB" w:themeColor="accent5" w:themeTint="99"/>
        </w:tcBorders>
      </w:tcPr>
    </w:tblStylePr>
    <w:tblStylePr w:type="seCell">
      <w:tblPr/>
      <w:tcPr>
        <w:tcBorders>
          <w:top w:val="single" w:sz="4" w:space="0" w:color="64D8BB" w:themeColor="accent5" w:themeTint="99"/>
        </w:tcBorders>
      </w:tcPr>
    </w:tblStylePr>
    <w:tblStylePr w:type="swCell">
      <w:tblPr/>
      <w:tcPr>
        <w:tcBorders>
          <w:top w:val="single" w:sz="4" w:space="0" w:color="64D8B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0D42E4"/>
    <w:pPr>
      <w:spacing w:after="0"/>
    </w:pPr>
    <w:rPr>
      <w:color w:val="504A66" w:themeColor="accent6" w:themeShade="BF"/>
    </w:rPr>
    <w:tblPr>
      <w:tblStyleRowBandSize w:val="1"/>
      <w:tblStyleColBandSize w:val="1"/>
      <w:tblBorders>
        <w:top w:val="single" w:sz="4" w:space="0" w:color="A59FBA" w:themeColor="accent6" w:themeTint="99"/>
        <w:left w:val="single" w:sz="4" w:space="0" w:color="A59FBA" w:themeColor="accent6" w:themeTint="99"/>
        <w:bottom w:val="single" w:sz="4" w:space="0" w:color="A59FBA" w:themeColor="accent6" w:themeTint="99"/>
        <w:right w:val="single" w:sz="4" w:space="0" w:color="A59FBA" w:themeColor="accent6" w:themeTint="99"/>
        <w:insideH w:val="single" w:sz="4" w:space="0" w:color="A59FBA" w:themeColor="accent6" w:themeTint="99"/>
        <w:insideV w:val="single" w:sz="4" w:space="0" w:color="A59F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  <w:tblStylePr w:type="neCell">
      <w:tblPr/>
      <w:tcPr>
        <w:tcBorders>
          <w:bottom w:val="single" w:sz="4" w:space="0" w:color="A59FBA" w:themeColor="accent6" w:themeTint="99"/>
        </w:tcBorders>
      </w:tcPr>
    </w:tblStylePr>
    <w:tblStylePr w:type="nwCell">
      <w:tblPr/>
      <w:tcPr>
        <w:tcBorders>
          <w:bottom w:val="single" w:sz="4" w:space="0" w:color="A59FBA" w:themeColor="accent6" w:themeTint="99"/>
        </w:tcBorders>
      </w:tcPr>
    </w:tblStylePr>
    <w:tblStylePr w:type="seCell">
      <w:tblPr/>
      <w:tcPr>
        <w:tcBorders>
          <w:top w:val="single" w:sz="4" w:space="0" w:color="A59FBA" w:themeColor="accent6" w:themeTint="99"/>
        </w:tcBorders>
      </w:tcPr>
    </w:tblStylePr>
    <w:tblStylePr w:type="swCell">
      <w:tblPr/>
      <w:tcPr>
        <w:tcBorders>
          <w:top w:val="single" w:sz="4" w:space="0" w:color="A59FBA" w:themeColor="accent6" w:themeTint="99"/>
        </w:tcBorders>
      </w:tcPr>
    </w:tblStylePr>
  </w:style>
  <w:style w:type="paragraph" w:styleId="Header">
    <w:name w:val="header"/>
    <w:basedOn w:val="Normal"/>
    <w:link w:val="HeaderChar"/>
    <w:uiPriority w:val="99"/>
    <w:semiHidden/>
    <w:unhideWhenUsed/>
    <w:rsid w:val="00571782"/>
    <w:pPr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71782"/>
    <w:rPr>
      <w:b/>
    </w:rPr>
  </w:style>
  <w:style w:type="character" w:styleId="HTMLAcronym">
    <w:name w:val="HTML Acronym"/>
    <w:basedOn w:val="DefaultParagraphFont"/>
    <w:uiPriority w:val="99"/>
    <w:semiHidden/>
    <w:unhideWhenUsed/>
    <w:rsid w:val="000D42E4"/>
  </w:style>
  <w:style w:type="paragraph" w:styleId="HTMLAddress">
    <w:name w:val="HTML Address"/>
    <w:basedOn w:val="Normal"/>
    <w:link w:val="HTMLAddressChar"/>
    <w:uiPriority w:val="99"/>
    <w:semiHidden/>
    <w:unhideWhenUsed/>
    <w:rsid w:val="000D42E4"/>
    <w:pPr>
      <w:spacing w:before="0" w:after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0D42E4"/>
    <w:rPr>
      <w:b/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0D42E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0D42E4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0D42E4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0D42E4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42E4"/>
    <w:pPr>
      <w:spacing w:before="0" w:after="0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42E4"/>
    <w:rPr>
      <w:rFonts w:ascii="Consolas" w:hAnsi="Consolas"/>
      <w:b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0D42E4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0D42E4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0D42E4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0D42E4"/>
    <w:rPr>
      <w:color w:val="58ACB3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0D42E4"/>
    <w:pPr>
      <w:spacing w:before="0" w:after="0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0D42E4"/>
    <w:pPr>
      <w:spacing w:before="0" w:after="0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0D42E4"/>
    <w:pPr>
      <w:spacing w:before="0" w:after="0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0D42E4"/>
    <w:pPr>
      <w:spacing w:before="0" w:after="0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0D42E4"/>
    <w:pPr>
      <w:spacing w:before="0" w:after="0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0D42E4"/>
    <w:pPr>
      <w:spacing w:before="0" w:after="0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0D42E4"/>
    <w:pPr>
      <w:spacing w:before="0" w:after="0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0D42E4"/>
    <w:pPr>
      <w:spacing w:before="0" w:after="0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0D42E4"/>
    <w:pPr>
      <w:spacing w:before="0" w:after="0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0D42E4"/>
    <w:rPr>
      <w:rFonts w:asciiTheme="majorHAnsi" w:eastAsiaTheme="majorEastAsia" w:hAnsiTheme="majorHAnsi" w:cstheme="majorBidi"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571782"/>
    <w:rPr>
      <w:i/>
      <w:iCs/>
      <w:color w:val="2A585C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0D42E4"/>
    <w:pPr>
      <w:pBdr>
        <w:top w:val="single" w:sz="4" w:space="10" w:color="58ACB3" w:themeColor="accent1"/>
        <w:bottom w:val="single" w:sz="4" w:space="10" w:color="58ACB3" w:themeColor="accent1"/>
      </w:pBdr>
      <w:spacing w:before="360" w:after="360"/>
      <w:ind w:left="864" w:right="864"/>
      <w:jc w:val="center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0D42E4"/>
    <w:rPr>
      <w:b/>
      <w:i/>
      <w:iCs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71782"/>
    <w:rPr>
      <w:b/>
      <w:bCs/>
      <w:caps w:val="0"/>
      <w:smallCaps/>
      <w:color w:val="2A585C" w:themeColor="accent1" w:themeShade="80"/>
      <w:spacing w:val="5"/>
    </w:rPr>
  </w:style>
  <w:style w:type="table" w:styleId="LightGrid">
    <w:name w:val="Light Grid"/>
    <w:basedOn w:val="TableNormal"/>
    <w:uiPriority w:val="62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58ACB3" w:themeColor="accent1"/>
        <w:left w:val="single" w:sz="8" w:space="0" w:color="58ACB3" w:themeColor="accent1"/>
        <w:bottom w:val="single" w:sz="8" w:space="0" w:color="58ACB3" w:themeColor="accent1"/>
        <w:right w:val="single" w:sz="8" w:space="0" w:color="58ACB3" w:themeColor="accent1"/>
        <w:insideH w:val="single" w:sz="8" w:space="0" w:color="58ACB3" w:themeColor="accent1"/>
        <w:insideV w:val="single" w:sz="8" w:space="0" w:color="58ACB3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8ACB3" w:themeColor="accent1"/>
          <w:left w:val="single" w:sz="8" w:space="0" w:color="58ACB3" w:themeColor="accent1"/>
          <w:bottom w:val="single" w:sz="18" w:space="0" w:color="58ACB3" w:themeColor="accent1"/>
          <w:right w:val="single" w:sz="8" w:space="0" w:color="58ACB3" w:themeColor="accent1"/>
          <w:insideH w:val="nil"/>
          <w:insideV w:val="single" w:sz="8" w:space="0" w:color="58ACB3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8ACB3" w:themeColor="accent1"/>
          <w:left w:val="single" w:sz="8" w:space="0" w:color="58ACB3" w:themeColor="accent1"/>
          <w:bottom w:val="single" w:sz="8" w:space="0" w:color="58ACB3" w:themeColor="accent1"/>
          <w:right w:val="single" w:sz="8" w:space="0" w:color="58ACB3" w:themeColor="accent1"/>
          <w:insideH w:val="nil"/>
          <w:insideV w:val="single" w:sz="8" w:space="0" w:color="58ACB3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8ACB3" w:themeColor="accent1"/>
          <w:left w:val="single" w:sz="8" w:space="0" w:color="58ACB3" w:themeColor="accent1"/>
          <w:bottom w:val="single" w:sz="8" w:space="0" w:color="58ACB3" w:themeColor="accent1"/>
          <w:right w:val="single" w:sz="8" w:space="0" w:color="58ACB3" w:themeColor="accent1"/>
        </w:tcBorders>
      </w:tcPr>
    </w:tblStylePr>
    <w:tblStylePr w:type="band1Vert">
      <w:tblPr/>
      <w:tcPr>
        <w:tcBorders>
          <w:top w:val="single" w:sz="8" w:space="0" w:color="58ACB3" w:themeColor="accent1"/>
          <w:left w:val="single" w:sz="8" w:space="0" w:color="58ACB3" w:themeColor="accent1"/>
          <w:bottom w:val="single" w:sz="8" w:space="0" w:color="58ACB3" w:themeColor="accent1"/>
          <w:right w:val="single" w:sz="8" w:space="0" w:color="58ACB3" w:themeColor="accent1"/>
        </w:tcBorders>
        <w:shd w:val="clear" w:color="auto" w:fill="D5EAEC" w:themeFill="accent1" w:themeFillTint="3F"/>
      </w:tcPr>
    </w:tblStylePr>
    <w:tblStylePr w:type="band1Horz">
      <w:tblPr/>
      <w:tcPr>
        <w:tcBorders>
          <w:top w:val="single" w:sz="8" w:space="0" w:color="58ACB3" w:themeColor="accent1"/>
          <w:left w:val="single" w:sz="8" w:space="0" w:color="58ACB3" w:themeColor="accent1"/>
          <w:bottom w:val="single" w:sz="8" w:space="0" w:color="58ACB3" w:themeColor="accent1"/>
          <w:right w:val="single" w:sz="8" w:space="0" w:color="58ACB3" w:themeColor="accent1"/>
          <w:insideV w:val="single" w:sz="8" w:space="0" w:color="58ACB3" w:themeColor="accent1"/>
        </w:tcBorders>
        <w:shd w:val="clear" w:color="auto" w:fill="D5EAEC" w:themeFill="accent1" w:themeFillTint="3F"/>
      </w:tcPr>
    </w:tblStylePr>
    <w:tblStylePr w:type="band2Horz">
      <w:tblPr/>
      <w:tcPr>
        <w:tcBorders>
          <w:top w:val="single" w:sz="8" w:space="0" w:color="58ACB3" w:themeColor="accent1"/>
          <w:left w:val="single" w:sz="8" w:space="0" w:color="58ACB3" w:themeColor="accent1"/>
          <w:bottom w:val="single" w:sz="8" w:space="0" w:color="58ACB3" w:themeColor="accent1"/>
          <w:right w:val="single" w:sz="8" w:space="0" w:color="58ACB3" w:themeColor="accent1"/>
          <w:insideV w:val="single" w:sz="8" w:space="0" w:color="58ACB3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D75B56" w:themeColor="accent2"/>
        <w:left w:val="single" w:sz="8" w:space="0" w:color="D75B56" w:themeColor="accent2"/>
        <w:bottom w:val="single" w:sz="8" w:space="0" w:color="D75B56" w:themeColor="accent2"/>
        <w:right w:val="single" w:sz="8" w:space="0" w:color="D75B56" w:themeColor="accent2"/>
        <w:insideH w:val="single" w:sz="8" w:space="0" w:color="D75B56" w:themeColor="accent2"/>
        <w:insideV w:val="single" w:sz="8" w:space="0" w:color="D75B5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75B56" w:themeColor="accent2"/>
          <w:left w:val="single" w:sz="8" w:space="0" w:color="D75B56" w:themeColor="accent2"/>
          <w:bottom w:val="single" w:sz="18" w:space="0" w:color="D75B56" w:themeColor="accent2"/>
          <w:right w:val="single" w:sz="8" w:space="0" w:color="D75B56" w:themeColor="accent2"/>
          <w:insideH w:val="nil"/>
          <w:insideV w:val="single" w:sz="8" w:space="0" w:color="D75B5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75B56" w:themeColor="accent2"/>
          <w:left w:val="single" w:sz="8" w:space="0" w:color="D75B56" w:themeColor="accent2"/>
          <w:bottom w:val="single" w:sz="8" w:space="0" w:color="D75B56" w:themeColor="accent2"/>
          <w:right w:val="single" w:sz="8" w:space="0" w:color="D75B56" w:themeColor="accent2"/>
          <w:insideH w:val="nil"/>
          <w:insideV w:val="single" w:sz="8" w:space="0" w:color="D75B5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75B56" w:themeColor="accent2"/>
          <w:left w:val="single" w:sz="8" w:space="0" w:color="D75B56" w:themeColor="accent2"/>
          <w:bottom w:val="single" w:sz="8" w:space="0" w:color="D75B56" w:themeColor="accent2"/>
          <w:right w:val="single" w:sz="8" w:space="0" w:color="D75B56" w:themeColor="accent2"/>
        </w:tcBorders>
      </w:tcPr>
    </w:tblStylePr>
    <w:tblStylePr w:type="band1Vert">
      <w:tblPr/>
      <w:tcPr>
        <w:tcBorders>
          <w:top w:val="single" w:sz="8" w:space="0" w:color="D75B56" w:themeColor="accent2"/>
          <w:left w:val="single" w:sz="8" w:space="0" w:color="D75B56" w:themeColor="accent2"/>
          <w:bottom w:val="single" w:sz="8" w:space="0" w:color="D75B56" w:themeColor="accent2"/>
          <w:right w:val="single" w:sz="8" w:space="0" w:color="D75B56" w:themeColor="accent2"/>
        </w:tcBorders>
        <w:shd w:val="clear" w:color="auto" w:fill="F5D6D5" w:themeFill="accent2" w:themeFillTint="3F"/>
      </w:tcPr>
    </w:tblStylePr>
    <w:tblStylePr w:type="band1Horz">
      <w:tblPr/>
      <w:tcPr>
        <w:tcBorders>
          <w:top w:val="single" w:sz="8" w:space="0" w:color="D75B56" w:themeColor="accent2"/>
          <w:left w:val="single" w:sz="8" w:space="0" w:color="D75B56" w:themeColor="accent2"/>
          <w:bottom w:val="single" w:sz="8" w:space="0" w:color="D75B56" w:themeColor="accent2"/>
          <w:right w:val="single" w:sz="8" w:space="0" w:color="D75B56" w:themeColor="accent2"/>
          <w:insideV w:val="single" w:sz="8" w:space="0" w:color="D75B56" w:themeColor="accent2"/>
        </w:tcBorders>
        <w:shd w:val="clear" w:color="auto" w:fill="F5D6D5" w:themeFill="accent2" w:themeFillTint="3F"/>
      </w:tcPr>
    </w:tblStylePr>
    <w:tblStylePr w:type="band2Horz">
      <w:tblPr/>
      <w:tcPr>
        <w:tcBorders>
          <w:top w:val="single" w:sz="8" w:space="0" w:color="D75B56" w:themeColor="accent2"/>
          <w:left w:val="single" w:sz="8" w:space="0" w:color="D75B56" w:themeColor="accent2"/>
          <w:bottom w:val="single" w:sz="8" w:space="0" w:color="D75B56" w:themeColor="accent2"/>
          <w:right w:val="single" w:sz="8" w:space="0" w:color="D75B56" w:themeColor="accent2"/>
          <w:insideV w:val="single" w:sz="8" w:space="0" w:color="D75B56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DFC456" w:themeColor="accent3"/>
        <w:left w:val="single" w:sz="8" w:space="0" w:color="DFC456" w:themeColor="accent3"/>
        <w:bottom w:val="single" w:sz="8" w:space="0" w:color="DFC456" w:themeColor="accent3"/>
        <w:right w:val="single" w:sz="8" w:space="0" w:color="DFC456" w:themeColor="accent3"/>
        <w:insideH w:val="single" w:sz="8" w:space="0" w:color="DFC456" w:themeColor="accent3"/>
        <w:insideV w:val="single" w:sz="8" w:space="0" w:color="DFC456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FC456" w:themeColor="accent3"/>
          <w:left w:val="single" w:sz="8" w:space="0" w:color="DFC456" w:themeColor="accent3"/>
          <w:bottom w:val="single" w:sz="18" w:space="0" w:color="DFC456" w:themeColor="accent3"/>
          <w:right w:val="single" w:sz="8" w:space="0" w:color="DFC456" w:themeColor="accent3"/>
          <w:insideH w:val="nil"/>
          <w:insideV w:val="single" w:sz="8" w:space="0" w:color="DFC456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FC456" w:themeColor="accent3"/>
          <w:left w:val="single" w:sz="8" w:space="0" w:color="DFC456" w:themeColor="accent3"/>
          <w:bottom w:val="single" w:sz="8" w:space="0" w:color="DFC456" w:themeColor="accent3"/>
          <w:right w:val="single" w:sz="8" w:space="0" w:color="DFC456" w:themeColor="accent3"/>
          <w:insideH w:val="nil"/>
          <w:insideV w:val="single" w:sz="8" w:space="0" w:color="DFC456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FC456" w:themeColor="accent3"/>
          <w:left w:val="single" w:sz="8" w:space="0" w:color="DFC456" w:themeColor="accent3"/>
          <w:bottom w:val="single" w:sz="8" w:space="0" w:color="DFC456" w:themeColor="accent3"/>
          <w:right w:val="single" w:sz="8" w:space="0" w:color="DFC456" w:themeColor="accent3"/>
        </w:tcBorders>
      </w:tcPr>
    </w:tblStylePr>
    <w:tblStylePr w:type="band1Vert">
      <w:tblPr/>
      <w:tcPr>
        <w:tcBorders>
          <w:top w:val="single" w:sz="8" w:space="0" w:color="DFC456" w:themeColor="accent3"/>
          <w:left w:val="single" w:sz="8" w:space="0" w:color="DFC456" w:themeColor="accent3"/>
          <w:bottom w:val="single" w:sz="8" w:space="0" w:color="DFC456" w:themeColor="accent3"/>
          <w:right w:val="single" w:sz="8" w:space="0" w:color="DFC456" w:themeColor="accent3"/>
        </w:tcBorders>
        <w:shd w:val="clear" w:color="auto" w:fill="F7F0D5" w:themeFill="accent3" w:themeFillTint="3F"/>
      </w:tcPr>
    </w:tblStylePr>
    <w:tblStylePr w:type="band1Horz">
      <w:tblPr/>
      <w:tcPr>
        <w:tcBorders>
          <w:top w:val="single" w:sz="8" w:space="0" w:color="DFC456" w:themeColor="accent3"/>
          <w:left w:val="single" w:sz="8" w:space="0" w:color="DFC456" w:themeColor="accent3"/>
          <w:bottom w:val="single" w:sz="8" w:space="0" w:color="DFC456" w:themeColor="accent3"/>
          <w:right w:val="single" w:sz="8" w:space="0" w:color="DFC456" w:themeColor="accent3"/>
          <w:insideV w:val="single" w:sz="8" w:space="0" w:color="DFC456" w:themeColor="accent3"/>
        </w:tcBorders>
        <w:shd w:val="clear" w:color="auto" w:fill="F7F0D5" w:themeFill="accent3" w:themeFillTint="3F"/>
      </w:tcPr>
    </w:tblStylePr>
    <w:tblStylePr w:type="band2Horz">
      <w:tblPr/>
      <w:tcPr>
        <w:tcBorders>
          <w:top w:val="single" w:sz="8" w:space="0" w:color="DFC456" w:themeColor="accent3"/>
          <w:left w:val="single" w:sz="8" w:space="0" w:color="DFC456" w:themeColor="accent3"/>
          <w:bottom w:val="single" w:sz="8" w:space="0" w:color="DFC456" w:themeColor="accent3"/>
          <w:right w:val="single" w:sz="8" w:space="0" w:color="DFC456" w:themeColor="accent3"/>
          <w:insideV w:val="single" w:sz="8" w:space="0" w:color="DFC456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E99248" w:themeColor="accent4"/>
        <w:left w:val="single" w:sz="8" w:space="0" w:color="E99248" w:themeColor="accent4"/>
        <w:bottom w:val="single" w:sz="8" w:space="0" w:color="E99248" w:themeColor="accent4"/>
        <w:right w:val="single" w:sz="8" w:space="0" w:color="E99248" w:themeColor="accent4"/>
        <w:insideH w:val="single" w:sz="8" w:space="0" w:color="E99248" w:themeColor="accent4"/>
        <w:insideV w:val="single" w:sz="8" w:space="0" w:color="E99248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99248" w:themeColor="accent4"/>
          <w:left w:val="single" w:sz="8" w:space="0" w:color="E99248" w:themeColor="accent4"/>
          <w:bottom w:val="single" w:sz="18" w:space="0" w:color="E99248" w:themeColor="accent4"/>
          <w:right w:val="single" w:sz="8" w:space="0" w:color="E99248" w:themeColor="accent4"/>
          <w:insideH w:val="nil"/>
          <w:insideV w:val="single" w:sz="8" w:space="0" w:color="E99248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99248" w:themeColor="accent4"/>
          <w:left w:val="single" w:sz="8" w:space="0" w:color="E99248" w:themeColor="accent4"/>
          <w:bottom w:val="single" w:sz="8" w:space="0" w:color="E99248" w:themeColor="accent4"/>
          <w:right w:val="single" w:sz="8" w:space="0" w:color="E99248" w:themeColor="accent4"/>
          <w:insideH w:val="nil"/>
          <w:insideV w:val="single" w:sz="8" w:space="0" w:color="E99248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99248" w:themeColor="accent4"/>
          <w:left w:val="single" w:sz="8" w:space="0" w:color="E99248" w:themeColor="accent4"/>
          <w:bottom w:val="single" w:sz="8" w:space="0" w:color="E99248" w:themeColor="accent4"/>
          <w:right w:val="single" w:sz="8" w:space="0" w:color="E99248" w:themeColor="accent4"/>
        </w:tcBorders>
      </w:tcPr>
    </w:tblStylePr>
    <w:tblStylePr w:type="band1Vert">
      <w:tblPr/>
      <w:tcPr>
        <w:tcBorders>
          <w:top w:val="single" w:sz="8" w:space="0" w:color="E99248" w:themeColor="accent4"/>
          <w:left w:val="single" w:sz="8" w:space="0" w:color="E99248" w:themeColor="accent4"/>
          <w:bottom w:val="single" w:sz="8" w:space="0" w:color="E99248" w:themeColor="accent4"/>
          <w:right w:val="single" w:sz="8" w:space="0" w:color="E99248" w:themeColor="accent4"/>
        </w:tcBorders>
        <w:shd w:val="clear" w:color="auto" w:fill="F9E4D1" w:themeFill="accent4" w:themeFillTint="3F"/>
      </w:tcPr>
    </w:tblStylePr>
    <w:tblStylePr w:type="band1Horz">
      <w:tblPr/>
      <w:tcPr>
        <w:tcBorders>
          <w:top w:val="single" w:sz="8" w:space="0" w:color="E99248" w:themeColor="accent4"/>
          <w:left w:val="single" w:sz="8" w:space="0" w:color="E99248" w:themeColor="accent4"/>
          <w:bottom w:val="single" w:sz="8" w:space="0" w:color="E99248" w:themeColor="accent4"/>
          <w:right w:val="single" w:sz="8" w:space="0" w:color="E99248" w:themeColor="accent4"/>
          <w:insideV w:val="single" w:sz="8" w:space="0" w:color="E99248" w:themeColor="accent4"/>
        </w:tcBorders>
        <w:shd w:val="clear" w:color="auto" w:fill="F9E4D1" w:themeFill="accent4" w:themeFillTint="3F"/>
      </w:tcPr>
    </w:tblStylePr>
    <w:tblStylePr w:type="band2Horz">
      <w:tblPr/>
      <w:tcPr>
        <w:tcBorders>
          <w:top w:val="single" w:sz="8" w:space="0" w:color="E99248" w:themeColor="accent4"/>
          <w:left w:val="single" w:sz="8" w:space="0" w:color="E99248" w:themeColor="accent4"/>
          <w:bottom w:val="single" w:sz="8" w:space="0" w:color="E99248" w:themeColor="accent4"/>
          <w:right w:val="single" w:sz="8" w:space="0" w:color="E99248" w:themeColor="accent4"/>
          <w:insideV w:val="single" w:sz="8" w:space="0" w:color="E99248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26967A" w:themeColor="accent5"/>
        <w:left w:val="single" w:sz="8" w:space="0" w:color="26967A" w:themeColor="accent5"/>
        <w:bottom w:val="single" w:sz="8" w:space="0" w:color="26967A" w:themeColor="accent5"/>
        <w:right w:val="single" w:sz="8" w:space="0" w:color="26967A" w:themeColor="accent5"/>
        <w:insideH w:val="single" w:sz="8" w:space="0" w:color="26967A" w:themeColor="accent5"/>
        <w:insideV w:val="single" w:sz="8" w:space="0" w:color="26967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967A" w:themeColor="accent5"/>
          <w:left w:val="single" w:sz="8" w:space="0" w:color="26967A" w:themeColor="accent5"/>
          <w:bottom w:val="single" w:sz="18" w:space="0" w:color="26967A" w:themeColor="accent5"/>
          <w:right w:val="single" w:sz="8" w:space="0" w:color="26967A" w:themeColor="accent5"/>
          <w:insideH w:val="nil"/>
          <w:insideV w:val="single" w:sz="8" w:space="0" w:color="26967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6967A" w:themeColor="accent5"/>
          <w:left w:val="single" w:sz="8" w:space="0" w:color="26967A" w:themeColor="accent5"/>
          <w:bottom w:val="single" w:sz="8" w:space="0" w:color="26967A" w:themeColor="accent5"/>
          <w:right w:val="single" w:sz="8" w:space="0" w:color="26967A" w:themeColor="accent5"/>
          <w:insideH w:val="nil"/>
          <w:insideV w:val="single" w:sz="8" w:space="0" w:color="26967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967A" w:themeColor="accent5"/>
          <w:left w:val="single" w:sz="8" w:space="0" w:color="26967A" w:themeColor="accent5"/>
          <w:bottom w:val="single" w:sz="8" w:space="0" w:color="26967A" w:themeColor="accent5"/>
          <w:right w:val="single" w:sz="8" w:space="0" w:color="26967A" w:themeColor="accent5"/>
        </w:tcBorders>
      </w:tcPr>
    </w:tblStylePr>
    <w:tblStylePr w:type="band1Vert">
      <w:tblPr/>
      <w:tcPr>
        <w:tcBorders>
          <w:top w:val="single" w:sz="8" w:space="0" w:color="26967A" w:themeColor="accent5"/>
          <w:left w:val="single" w:sz="8" w:space="0" w:color="26967A" w:themeColor="accent5"/>
          <w:bottom w:val="single" w:sz="8" w:space="0" w:color="26967A" w:themeColor="accent5"/>
          <w:right w:val="single" w:sz="8" w:space="0" w:color="26967A" w:themeColor="accent5"/>
        </w:tcBorders>
        <w:shd w:val="clear" w:color="auto" w:fill="BFEFE3" w:themeFill="accent5" w:themeFillTint="3F"/>
      </w:tcPr>
    </w:tblStylePr>
    <w:tblStylePr w:type="band1Horz">
      <w:tblPr/>
      <w:tcPr>
        <w:tcBorders>
          <w:top w:val="single" w:sz="8" w:space="0" w:color="26967A" w:themeColor="accent5"/>
          <w:left w:val="single" w:sz="8" w:space="0" w:color="26967A" w:themeColor="accent5"/>
          <w:bottom w:val="single" w:sz="8" w:space="0" w:color="26967A" w:themeColor="accent5"/>
          <w:right w:val="single" w:sz="8" w:space="0" w:color="26967A" w:themeColor="accent5"/>
          <w:insideV w:val="single" w:sz="8" w:space="0" w:color="26967A" w:themeColor="accent5"/>
        </w:tcBorders>
        <w:shd w:val="clear" w:color="auto" w:fill="BFEFE3" w:themeFill="accent5" w:themeFillTint="3F"/>
      </w:tcPr>
    </w:tblStylePr>
    <w:tblStylePr w:type="band2Horz">
      <w:tblPr/>
      <w:tcPr>
        <w:tcBorders>
          <w:top w:val="single" w:sz="8" w:space="0" w:color="26967A" w:themeColor="accent5"/>
          <w:left w:val="single" w:sz="8" w:space="0" w:color="26967A" w:themeColor="accent5"/>
          <w:bottom w:val="single" w:sz="8" w:space="0" w:color="26967A" w:themeColor="accent5"/>
          <w:right w:val="single" w:sz="8" w:space="0" w:color="26967A" w:themeColor="accent5"/>
          <w:insideV w:val="single" w:sz="8" w:space="0" w:color="26967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6C6389" w:themeColor="accent6"/>
        <w:left w:val="single" w:sz="8" w:space="0" w:color="6C6389" w:themeColor="accent6"/>
        <w:bottom w:val="single" w:sz="8" w:space="0" w:color="6C6389" w:themeColor="accent6"/>
        <w:right w:val="single" w:sz="8" w:space="0" w:color="6C6389" w:themeColor="accent6"/>
        <w:insideH w:val="single" w:sz="8" w:space="0" w:color="6C6389" w:themeColor="accent6"/>
        <w:insideV w:val="single" w:sz="8" w:space="0" w:color="6C638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C6389" w:themeColor="accent6"/>
          <w:left w:val="single" w:sz="8" w:space="0" w:color="6C6389" w:themeColor="accent6"/>
          <w:bottom w:val="single" w:sz="18" w:space="0" w:color="6C6389" w:themeColor="accent6"/>
          <w:right w:val="single" w:sz="8" w:space="0" w:color="6C6389" w:themeColor="accent6"/>
          <w:insideH w:val="nil"/>
          <w:insideV w:val="single" w:sz="8" w:space="0" w:color="6C638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C6389" w:themeColor="accent6"/>
          <w:left w:val="single" w:sz="8" w:space="0" w:color="6C6389" w:themeColor="accent6"/>
          <w:bottom w:val="single" w:sz="8" w:space="0" w:color="6C6389" w:themeColor="accent6"/>
          <w:right w:val="single" w:sz="8" w:space="0" w:color="6C6389" w:themeColor="accent6"/>
          <w:insideH w:val="nil"/>
          <w:insideV w:val="single" w:sz="8" w:space="0" w:color="6C638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C6389" w:themeColor="accent6"/>
          <w:left w:val="single" w:sz="8" w:space="0" w:color="6C6389" w:themeColor="accent6"/>
          <w:bottom w:val="single" w:sz="8" w:space="0" w:color="6C6389" w:themeColor="accent6"/>
          <w:right w:val="single" w:sz="8" w:space="0" w:color="6C6389" w:themeColor="accent6"/>
        </w:tcBorders>
      </w:tcPr>
    </w:tblStylePr>
    <w:tblStylePr w:type="band1Vert">
      <w:tblPr/>
      <w:tcPr>
        <w:tcBorders>
          <w:top w:val="single" w:sz="8" w:space="0" w:color="6C6389" w:themeColor="accent6"/>
          <w:left w:val="single" w:sz="8" w:space="0" w:color="6C6389" w:themeColor="accent6"/>
          <w:bottom w:val="single" w:sz="8" w:space="0" w:color="6C6389" w:themeColor="accent6"/>
          <w:right w:val="single" w:sz="8" w:space="0" w:color="6C6389" w:themeColor="accent6"/>
        </w:tcBorders>
        <w:shd w:val="clear" w:color="auto" w:fill="DAD7E2" w:themeFill="accent6" w:themeFillTint="3F"/>
      </w:tcPr>
    </w:tblStylePr>
    <w:tblStylePr w:type="band1Horz">
      <w:tblPr/>
      <w:tcPr>
        <w:tcBorders>
          <w:top w:val="single" w:sz="8" w:space="0" w:color="6C6389" w:themeColor="accent6"/>
          <w:left w:val="single" w:sz="8" w:space="0" w:color="6C6389" w:themeColor="accent6"/>
          <w:bottom w:val="single" w:sz="8" w:space="0" w:color="6C6389" w:themeColor="accent6"/>
          <w:right w:val="single" w:sz="8" w:space="0" w:color="6C6389" w:themeColor="accent6"/>
          <w:insideV w:val="single" w:sz="8" w:space="0" w:color="6C6389" w:themeColor="accent6"/>
        </w:tcBorders>
        <w:shd w:val="clear" w:color="auto" w:fill="DAD7E2" w:themeFill="accent6" w:themeFillTint="3F"/>
      </w:tcPr>
    </w:tblStylePr>
    <w:tblStylePr w:type="band2Horz">
      <w:tblPr/>
      <w:tcPr>
        <w:tcBorders>
          <w:top w:val="single" w:sz="8" w:space="0" w:color="6C6389" w:themeColor="accent6"/>
          <w:left w:val="single" w:sz="8" w:space="0" w:color="6C6389" w:themeColor="accent6"/>
          <w:bottom w:val="single" w:sz="8" w:space="0" w:color="6C6389" w:themeColor="accent6"/>
          <w:right w:val="single" w:sz="8" w:space="0" w:color="6C6389" w:themeColor="accent6"/>
          <w:insideV w:val="single" w:sz="8" w:space="0" w:color="6C6389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58ACB3" w:themeColor="accent1"/>
        <w:left w:val="single" w:sz="8" w:space="0" w:color="58ACB3" w:themeColor="accent1"/>
        <w:bottom w:val="single" w:sz="8" w:space="0" w:color="58ACB3" w:themeColor="accent1"/>
        <w:right w:val="single" w:sz="8" w:space="0" w:color="58ACB3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8ACB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8ACB3" w:themeColor="accent1"/>
          <w:left w:val="single" w:sz="8" w:space="0" w:color="58ACB3" w:themeColor="accent1"/>
          <w:bottom w:val="single" w:sz="8" w:space="0" w:color="58ACB3" w:themeColor="accent1"/>
          <w:right w:val="single" w:sz="8" w:space="0" w:color="58AC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8ACB3" w:themeColor="accent1"/>
          <w:left w:val="single" w:sz="8" w:space="0" w:color="58ACB3" w:themeColor="accent1"/>
          <w:bottom w:val="single" w:sz="8" w:space="0" w:color="58ACB3" w:themeColor="accent1"/>
          <w:right w:val="single" w:sz="8" w:space="0" w:color="58ACB3" w:themeColor="accent1"/>
        </w:tcBorders>
      </w:tcPr>
    </w:tblStylePr>
    <w:tblStylePr w:type="band1Horz">
      <w:tblPr/>
      <w:tcPr>
        <w:tcBorders>
          <w:top w:val="single" w:sz="8" w:space="0" w:color="58ACB3" w:themeColor="accent1"/>
          <w:left w:val="single" w:sz="8" w:space="0" w:color="58ACB3" w:themeColor="accent1"/>
          <w:bottom w:val="single" w:sz="8" w:space="0" w:color="58ACB3" w:themeColor="accent1"/>
          <w:right w:val="single" w:sz="8" w:space="0" w:color="58ACB3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D75B56" w:themeColor="accent2"/>
        <w:left w:val="single" w:sz="8" w:space="0" w:color="D75B56" w:themeColor="accent2"/>
        <w:bottom w:val="single" w:sz="8" w:space="0" w:color="D75B56" w:themeColor="accent2"/>
        <w:right w:val="single" w:sz="8" w:space="0" w:color="D75B5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75B5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75B56" w:themeColor="accent2"/>
          <w:left w:val="single" w:sz="8" w:space="0" w:color="D75B56" w:themeColor="accent2"/>
          <w:bottom w:val="single" w:sz="8" w:space="0" w:color="D75B56" w:themeColor="accent2"/>
          <w:right w:val="single" w:sz="8" w:space="0" w:color="D75B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75B56" w:themeColor="accent2"/>
          <w:left w:val="single" w:sz="8" w:space="0" w:color="D75B56" w:themeColor="accent2"/>
          <w:bottom w:val="single" w:sz="8" w:space="0" w:color="D75B56" w:themeColor="accent2"/>
          <w:right w:val="single" w:sz="8" w:space="0" w:color="D75B56" w:themeColor="accent2"/>
        </w:tcBorders>
      </w:tcPr>
    </w:tblStylePr>
    <w:tblStylePr w:type="band1Horz">
      <w:tblPr/>
      <w:tcPr>
        <w:tcBorders>
          <w:top w:val="single" w:sz="8" w:space="0" w:color="D75B56" w:themeColor="accent2"/>
          <w:left w:val="single" w:sz="8" w:space="0" w:color="D75B56" w:themeColor="accent2"/>
          <w:bottom w:val="single" w:sz="8" w:space="0" w:color="D75B56" w:themeColor="accent2"/>
          <w:right w:val="single" w:sz="8" w:space="0" w:color="D75B56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DFC456" w:themeColor="accent3"/>
        <w:left w:val="single" w:sz="8" w:space="0" w:color="DFC456" w:themeColor="accent3"/>
        <w:bottom w:val="single" w:sz="8" w:space="0" w:color="DFC456" w:themeColor="accent3"/>
        <w:right w:val="single" w:sz="8" w:space="0" w:color="DFC45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FC45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FC456" w:themeColor="accent3"/>
          <w:left w:val="single" w:sz="8" w:space="0" w:color="DFC456" w:themeColor="accent3"/>
          <w:bottom w:val="single" w:sz="8" w:space="0" w:color="DFC456" w:themeColor="accent3"/>
          <w:right w:val="single" w:sz="8" w:space="0" w:color="DFC45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FC456" w:themeColor="accent3"/>
          <w:left w:val="single" w:sz="8" w:space="0" w:color="DFC456" w:themeColor="accent3"/>
          <w:bottom w:val="single" w:sz="8" w:space="0" w:color="DFC456" w:themeColor="accent3"/>
          <w:right w:val="single" w:sz="8" w:space="0" w:color="DFC456" w:themeColor="accent3"/>
        </w:tcBorders>
      </w:tcPr>
    </w:tblStylePr>
    <w:tblStylePr w:type="band1Horz">
      <w:tblPr/>
      <w:tcPr>
        <w:tcBorders>
          <w:top w:val="single" w:sz="8" w:space="0" w:color="DFC456" w:themeColor="accent3"/>
          <w:left w:val="single" w:sz="8" w:space="0" w:color="DFC456" w:themeColor="accent3"/>
          <w:bottom w:val="single" w:sz="8" w:space="0" w:color="DFC456" w:themeColor="accent3"/>
          <w:right w:val="single" w:sz="8" w:space="0" w:color="DFC456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E99248" w:themeColor="accent4"/>
        <w:left w:val="single" w:sz="8" w:space="0" w:color="E99248" w:themeColor="accent4"/>
        <w:bottom w:val="single" w:sz="8" w:space="0" w:color="E99248" w:themeColor="accent4"/>
        <w:right w:val="single" w:sz="8" w:space="0" w:color="E99248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99248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99248" w:themeColor="accent4"/>
          <w:left w:val="single" w:sz="8" w:space="0" w:color="E99248" w:themeColor="accent4"/>
          <w:bottom w:val="single" w:sz="8" w:space="0" w:color="E99248" w:themeColor="accent4"/>
          <w:right w:val="single" w:sz="8" w:space="0" w:color="E9924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99248" w:themeColor="accent4"/>
          <w:left w:val="single" w:sz="8" w:space="0" w:color="E99248" w:themeColor="accent4"/>
          <w:bottom w:val="single" w:sz="8" w:space="0" w:color="E99248" w:themeColor="accent4"/>
          <w:right w:val="single" w:sz="8" w:space="0" w:color="E99248" w:themeColor="accent4"/>
        </w:tcBorders>
      </w:tcPr>
    </w:tblStylePr>
    <w:tblStylePr w:type="band1Horz">
      <w:tblPr/>
      <w:tcPr>
        <w:tcBorders>
          <w:top w:val="single" w:sz="8" w:space="0" w:color="E99248" w:themeColor="accent4"/>
          <w:left w:val="single" w:sz="8" w:space="0" w:color="E99248" w:themeColor="accent4"/>
          <w:bottom w:val="single" w:sz="8" w:space="0" w:color="E99248" w:themeColor="accent4"/>
          <w:right w:val="single" w:sz="8" w:space="0" w:color="E99248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26967A" w:themeColor="accent5"/>
        <w:left w:val="single" w:sz="8" w:space="0" w:color="26967A" w:themeColor="accent5"/>
        <w:bottom w:val="single" w:sz="8" w:space="0" w:color="26967A" w:themeColor="accent5"/>
        <w:right w:val="single" w:sz="8" w:space="0" w:color="26967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6967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6967A" w:themeColor="accent5"/>
          <w:left w:val="single" w:sz="8" w:space="0" w:color="26967A" w:themeColor="accent5"/>
          <w:bottom w:val="single" w:sz="8" w:space="0" w:color="26967A" w:themeColor="accent5"/>
          <w:right w:val="single" w:sz="8" w:space="0" w:color="26967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6967A" w:themeColor="accent5"/>
          <w:left w:val="single" w:sz="8" w:space="0" w:color="26967A" w:themeColor="accent5"/>
          <w:bottom w:val="single" w:sz="8" w:space="0" w:color="26967A" w:themeColor="accent5"/>
          <w:right w:val="single" w:sz="8" w:space="0" w:color="26967A" w:themeColor="accent5"/>
        </w:tcBorders>
      </w:tcPr>
    </w:tblStylePr>
    <w:tblStylePr w:type="band1Horz">
      <w:tblPr/>
      <w:tcPr>
        <w:tcBorders>
          <w:top w:val="single" w:sz="8" w:space="0" w:color="26967A" w:themeColor="accent5"/>
          <w:left w:val="single" w:sz="8" w:space="0" w:color="26967A" w:themeColor="accent5"/>
          <w:bottom w:val="single" w:sz="8" w:space="0" w:color="26967A" w:themeColor="accent5"/>
          <w:right w:val="single" w:sz="8" w:space="0" w:color="26967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6C6389" w:themeColor="accent6"/>
        <w:left w:val="single" w:sz="8" w:space="0" w:color="6C6389" w:themeColor="accent6"/>
        <w:bottom w:val="single" w:sz="8" w:space="0" w:color="6C6389" w:themeColor="accent6"/>
        <w:right w:val="single" w:sz="8" w:space="0" w:color="6C638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C638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C6389" w:themeColor="accent6"/>
          <w:left w:val="single" w:sz="8" w:space="0" w:color="6C6389" w:themeColor="accent6"/>
          <w:bottom w:val="single" w:sz="8" w:space="0" w:color="6C6389" w:themeColor="accent6"/>
          <w:right w:val="single" w:sz="8" w:space="0" w:color="6C638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C6389" w:themeColor="accent6"/>
          <w:left w:val="single" w:sz="8" w:space="0" w:color="6C6389" w:themeColor="accent6"/>
          <w:bottom w:val="single" w:sz="8" w:space="0" w:color="6C6389" w:themeColor="accent6"/>
          <w:right w:val="single" w:sz="8" w:space="0" w:color="6C6389" w:themeColor="accent6"/>
        </w:tcBorders>
      </w:tcPr>
    </w:tblStylePr>
    <w:tblStylePr w:type="band1Horz">
      <w:tblPr/>
      <w:tcPr>
        <w:tcBorders>
          <w:top w:val="single" w:sz="8" w:space="0" w:color="6C6389" w:themeColor="accent6"/>
          <w:left w:val="single" w:sz="8" w:space="0" w:color="6C6389" w:themeColor="accent6"/>
          <w:bottom w:val="single" w:sz="8" w:space="0" w:color="6C6389" w:themeColor="accent6"/>
          <w:right w:val="single" w:sz="8" w:space="0" w:color="6C6389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0D42E4"/>
    <w:pPr>
      <w:spacing w:before="0"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D42E4"/>
    <w:pPr>
      <w:spacing w:before="0" w:after="0"/>
    </w:pPr>
    <w:rPr>
      <w:color w:val="3E8389" w:themeColor="accent1" w:themeShade="BF"/>
    </w:rPr>
    <w:tblPr>
      <w:tblStyleRowBandSize w:val="1"/>
      <w:tblStyleColBandSize w:val="1"/>
      <w:tblBorders>
        <w:top w:val="single" w:sz="8" w:space="0" w:color="58ACB3" w:themeColor="accent1"/>
        <w:bottom w:val="single" w:sz="8" w:space="0" w:color="58ACB3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8ACB3" w:themeColor="accent1"/>
          <w:left w:val="nil"/>
          <w:bottom w:val="single" w:sz="8" w:space="0" w:color="58ACB3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8ACB3" w:themeColor="accent1"/>
          <w:left w:val="nil"/>
          <w:bottom w:val="single" w:sz="8" w:space="0" w:color="58ACB3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AEC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EAEC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0D42E4"/>
    <w:pPr>
      <w:spacing w:before="0" w:after="0"/>
    </w:pPr>
    <w:rPr>
      <w:color w:val="B6302B" w:themeColor="accent2" w:themeShade="BF"/>
    </w:rPr>
    <w:tblPr>
      <w:tblStyleRowBandSize w:val="1"/>
      <w:tblStyleColBandSize w:val="1"/>
      <w:tblBorders>
        <w:top w:val="single" w:sz="8" w:space="0" w:color="D75B56" w:themeColor="accent2"/>
        <w:bottom w:val="single" w:sz="8" w:space="0" w:color="D75B5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75B56" w:themeColor="accent2"/>
          <w:left w:val="nil"/>
          <w:bottom w:val="single" w:sz="8" w:space="0" w:color="D75B5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75B56" w:themeColor="accent2"/>
          <w:left w:val="nil"/>
          <w:bottom w:val="single" w:sz="8" w:space="0" w:color="D75B5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6D5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6D5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0D42E4"/>
    <w:pPr>
      <w:spacing w:before="0" w:after="0"/>
    </w:pPr>
    <w:rPr>
      <w:color w:val="C2A225" w:themeColor="accent3" w:themeShade="BF"/>
    </w:rPr>
    <w:tblPr>
      <w:tblStyleRowBandSize w:val="1"/>
      <w:tblStyleColBandSize w:val="1"/>
      <w:tblBorders>
        <w:top w:val="single" w:sz="8" w:space="0" w:color="DFC456" w:themeColor="accent3"/>
        <w:bottom w:val="single" w:sz="8" w:space="0" w:color="DFC456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FC456" w:themeColor="accent3"/>
          <w:left w:val="nil"/>
          <w:bottom w:val="single" w:sz="8" w:space="0" w:color="DFC456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FC456" w:themeColor="accent3"/>
          <w:left w:val="nil"/>
          <w:bottom w:val="single" w:sz="8" w:space="0" w:color="DFC456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F0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F0D5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0D42E4"/>
    <w:pPr>
      <w:spacing w:before="0" w:after="0"/>
    </w:pPr>
    <w:rPr>
      <w:color w:val="CB6A18" w:themeColor="accent4" w:themeShade="BF"/>
    </w:rPr>
    <w:tblPr>
      <w:tblStyleRowBandSize w:val="1"/>
      <w:tblStyleColBandSize w:val="1"/>
      <w:tblBorders>
        <w:top w:val="single" w:sz="8" w:space="0" w:color="E99248" w:themeColor="accent4"/>
        <w:bottom w:val="single" w:sz="8" w:space="0" w:color="E99248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9248" w:themeColor="accent4"/>
          <w:left w:val="nil"/>
          <w:bottom w:val="single" w:sz="8" w:space="0" w:color="E99248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9248" w:themeColor="accent4"/>
          <w:left w:val="nil"/>
          <w:bottom w:val="single" w:sz="8" w:space="0" w:color="E99248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E4D1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E4D1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0D42E4"/>
    <w:pPr>
      <w:spacing w:before="0" w:after="0"/>
    </w:pPr>
    <w:rPr>
      <w:color w:val="1C705B" w:themeColor="accent5" w:themeShade="BF"/>
    </w:rPr>
    <w:tblPr>
      <w:tblStyleRowBandSize w:val="1"/>
      <w:tblStyleColBandSize w:val="1"/>
      <w:tblBorders>
        <w:top w:val="single" w:sz="8" w:space="0" w:color="26967A" w:themeColor="accent5"/>
        <w:bottom w:val="single" w:sz="8" w:space="0" w:color="26967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967A" w:themeColor="accent5"/>
          <w:left w:val="nil"/>
          <w:bottom w:val="single" w:sz="8" w:space="0" w:color="26967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967A" w:themeColor="accent5"/>
          <w:left w:val="nil"/>
          <w:bottom w:val="single" w:sz="8" w:space="0" w:color="26967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EFE3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EFE3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0D42E4"/>
    <w:pPr>
      <w:spacing w:before="0" w:after="0"/>
    </w:pPr>
    <w:rPr>
      <w:color w:val="504A66" w:themeColor="accent6" w:themeShade="BF"/>
    </w:rPr>
    <w:tblPr>
      <w:tblStyleRowBandSize w:val="1"/>
      <w:tblStyleColBandSize w:val="1"/>
      <w:tblBorders>
        <w:top w:val="single" w:sz="8" w:space="0" w:color="6C6389" w:themeColor="accent6"/>
        <w:bottom w:val="single" w:sz="8" w:space="0" w:color="6C638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C6389" w:themeColor="accent6"/>
          <w:left w:val="nil"/>
          <w:bottom w:val="single" w:sz="8" w:space="0" w:color="6C638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C6389" w:themeColor="accent6"/>
          <w:left w:val="nil"/>
          <w:bottom w:val="single" w:sz="8" w:space="0" w:color="6C638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AD7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AD7E2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0D42E4"/>
  </w:style>
  <w:style w:type="paragraph" w:styleId="List">
    <w:name w:val="List"/>
    <w:basedOn w:val="Normal"/>
    <w:uiPriority w:val="99"/>
    <w:semiHidden/>
    <w:unhideWhenUsed/>
    <w:rsid w:val="000D42E4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0D42E4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0D42E4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0D42E4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0D42E4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0D42E4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0D42E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0D42E4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0D42E4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0D42E4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0D42E4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0D42E4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0D42E4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0D42E4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0D42E4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0D42E4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0D42E4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0D42E4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0D42E4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0D42E4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0D42E4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0D42E4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0D42E4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ACDD1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ACD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0D42E4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79C99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9C99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0D42E4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BDB9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DB9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0D42E4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1BD91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1BD91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0D42E4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4D8B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4D8B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0D42E4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59F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59F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</w:style>
  <w:style w:type="table" w:styleId="ListTable2">
    <w:name w:val="List Table 2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4" w:space="0" w:color="9ACDD1" w:themeColor="accent1" w:themeTint="99"/>
        <w:bottom w:val="single" w:sz="4" w:space="0" w:color="9ACDD1" w:themeColor="accent1" w:themeTint="99"/>
        <w:insideH w:val="single" w:sz="4" w:space="0" w:color="9ACDD1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4" w:space="0" w:color="E79C99" w:themeColor="accent2" w:themeTint="99"/>
        <w:bottom w:val="single" w:sz="4" w:space="0" w:color="E79C99" w:themeColor="accent2" w:themeTint="99"/>
        <w:insideH w:val="single" w:sz="4" w:space="0" w:color="E79C99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4" w:space="0" w:color="EBDB99" w:themeColor="accent3" w:themeTint="99"/>
        <w:bottom w:val="single" w:sz="4" w:space="0" w:color="EBDB99" w:themeColor="accent3" w:themeTint="99"/>
        <w:insideH w:val="single" w:sz="4" w:space="0" w:color="EBDB9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4" w:space="0" w:color="F1BD91" w:themeColor="accent4" w:themeTint="99"/>
        <w:bottom w:val="single" w:sz="4" w:space="0" w:color="F1BD91" w:themeColor="accent4" w:themeTint="99"/>
        <w:insideH w:val="single" w:sz="4" w:space="0" w:color="F1BD91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4" w:space="0" w:color="64D8BB" w:themeColor="accent5" w:themeTint="99"/>
        <w:bottom w:val="single" w:sz="4" w:space="0" w:color="64D8BB" w:themeColor="accent5" w:themeTint="99"/>
        <w:insideH w:val="single" w:sz="4" w:space="0" w:color="64D8B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0D42E4"/>
    <w:pPr>
      <w:spacing w:after="0"/>
    </w:pPr>
    <w:tblPr>
      <w:tblStyleRowBandSize w:val="1"/>
      <w:tblStyleColBandSize w:val="1"/>
      <w:tblBorders>
        <w:top w:val="single" w:sz="4" w:space="0" w:color="A59FBA" w:themeColor="accent6" w:themeTint="99"/>
        <w:bottom w:val="single" w:sz="4" w:space="0" w:color="A59FBA" w:themeColor="accent6" w:themeTint="99"/>
        <w:insideH w:val="single" w:sz="4" w:space="0" w:color="A59FBA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</w:style>
  <w:style w:type="table" w:styleId="ListTable3">
    <w:name w:val="List Table 3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58ACB3" w:themeColor="accent1"/>
        <w:left w:val="single" w:sz="4" w:space="0" w:color="58ACB3" w:themeColor="accent1"/>
        <w:bottom w:val="single" w:sz="4" w:space="0" w:color="58ACB3" w:themeColor="accent1"/>
        <w:right w:val="single" w:sz="4" w:space="0" w:color="58ACB3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8ACB3" w:themeFill="accent1"/>
      </w:tcPr>
    </w:tblStylePr>
    <w:tblStylePr w:type="lastRow">
      <w:rPr>
        <w:b/>
        <w:bCs/>
      </w:rPr>
      <w:tblPr/>
      <w:tcPr>
        <w:tcBorders>
          <w:top w:val="double" w:sz="4" w:space="0" w:color="58ACB3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8ACB3" w:themeColor="accent1"/>
          <w:right w:val="single" w:sz="4" w:space="0" w:color="58ACB3" w:themeColor="accent1"/>
        </w:tcBorders>
      </w:tcPr>
    </w:tblStylePr>
    <w:tblStylePr w:type="band1Horz">
      <w:tblPr/>
      <w:tcPr>
        <w:tcBorders>
          <w:top w:val="single" w:sz="4" w:space="0" w:color="58ACB3" w:themeColor="accent1"/>
          <w:bottom w:val="single" w:sz="4" w:space="0" w:color="58ACB3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8ACB3" w:themeColor="accent1"/>
          <w:left w:val="nil"/>
        </w:tcBorders>
      </w:tcPr>
    </w:tblStylePr>
    <w:tblStylePr w:type="swCell">
      <w:tblPr/>
      <w:tcPr>
        <w:tcBorders>
          <w:top w:val="double" w:sz="4" w:space="0" w:color="58ACB3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D75B56" w:themeColor="accent2"/>
        <w:left w:val="single" w:sz="4" w:space="0" w:color="D75B56" w:themeColor="accent2"/>
        <w:bottom w:val="single" w:sz="4" w:space="0" w:color="D75B56" w:themeColor="accent2"/>
        <w:right w:val="single" w:sz="4" w:space="0" w:color="D75B56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75B56" w:themeFill="accent2"/>
      </w:tcPr>
    </w:tblStylePr>
    <w:tblStylePr w:type="lastRow">
      <w:rPr>
        <w:b/>
        <w:bCs/>
      </w:rPr>
      <w:tblPr/>
      <w:tcPr>
        <w:tcBorders>
          <w:top w:val="double" w:sz="4" w:space="0" w:color="D75B56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75B56" w:themeColor="accent2"/>
          <w:right w:val="single" w:sz="4" w:space="0" w:color="D75B56" w:themeColor="accent2"/>
        </w:tcBorders>
      </w:tcPr>
    </w:tblStylePr>
    <w:tblStylePr w:type="band1Horz">
      <w:tblPr/>
      <w:tcPr>
        <w:tcBorders>
          <w:top w:val="single" w:sz="4" w:space="0" w:color="D75B56" w:themeColor="accent2"/>
          <w:bottom w:val="single" w:sz="4" w:space="0" w:color="D75B56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75B56" w:themeColor="accent2"/>
          <w:left w:val="nil"/>
        </w:tcBorders>
      </w:tcPr>
    </w:tblStylePr>
    <w:tblStylePr w:type="swCell">
      <w:tblPr/>
      <w:tcPr>
        <w:tcBorders>
          <w:top w:val="double" w:sz="4" w:space="0" w:color="D75B56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DFC456" w:themeColor="accent3"/>
        <w:left w:val="single" w:sz="4" w:space="0" w:color="DFC456" w:themeColor="accent3"/>
        <w:bottom w:val="single" w:sz="4" w:space="0" w:color="DFC456" w:themeColor="accent3"/>
        <w:right w:val="single" w:sz="4" w:space="0" w:color="DFC45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FC456" w:themeFill="accent3"/>
      </w:tcPr>
    </w:tblStylePr>
    <w:tblStylePr w:type="lastRow">
      <w:rPr>
        <w:b/>
        <w:bCs/>
      </w:rPr>
      <w:tblPr/>
      <w:tcPr>
        <w:tcBorders>
          <w:top w:val="double" w:sz="4" w:space="0" w:color="DFC45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FC456" w:themeColor="accent3"/>
          <w:right w:val="single" w:sz="4" w:space="0" w:color="DFC456" w:themeColor="accent3"/>
        </w:tcBorders>
      </w:tcPr>
    </w:tblStylePr>
    <w:tblStylePr w:type="band1Horz">
      <w:tblPr/>
      <w:tcPr>
        <w:tcBorders>
          <w:top w:val="single" w:sz="4" w:space="0" w:color="DFC456" w:themeColor="accent3"/>
          <w:bottom w:val="single" w:sz="4" w:space="0" w:color="DFC45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FC456" w:themeColor="accent3"/>
          <w:left w:val="nil"/>
        </w:tcBorders>
      </w:tcPr>
    </w:tblStylePr>
    <w:tblStylePr w:type="swCell">
      <w:tblPr/>
      <w:tcPr>
        <w:tcBorders>
          <w:top w:val="double" w:sz="4" w:space="0" w:color="DFC456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E99248" w:themeColor="accent4"/>
        <w:left w:val="single" w:sz="4" w:space="0" w:color="E99248" w:themeColor="accent4"/>
        <w:bottom w:val="single" w:sz="4" w:space="0" w:color="E99248" w:themeColor="accent4"/>
        <w:right w:val="single" w:sz="4" w:space="0" w:color="E99248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99248" w:themeFill="accent4"/>
      </w:tcPr>
    </w:tblStylePr>
    <w:tblStylePr w:type="lastRow">
      <w:rPr>
        <w:b/>
        <w:bCs/>
      </w:rPr>
      <w:tblPr/>
      <w:tcPr>
        <w:tcBorders>
          <w:top w:val="double" w:sz="4" w:space="0" w:color="E99248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99248" w:themeColor="accent4"/>
          <w:right w:val="single" w:sz="4" w:space="0" w:color="E99248" w:themeColor="accent4"/>
        </w:tcBorders>
      </w:tcPr>
    </w:tblStylePr>
    <w:tblStylePr w:type="band1Horz">
      <w:tblPr/>
      <w:tcPr>
        <w:tcBorders>
          <w:top w:val="single" w:sz="4" w:space="0" w:color="E99248" w:themeColor="accent4"/>
          <w:bottom w:val="single" w:sz="4" w:space="0" w:color="E99248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99248" w:themeColor="accent4"/>
          <w:left w:val="nil"/>
        </w:tcBorders>
      </w:tcPr>
    </w:tblStylePr>
    <w:tblStylePr w:type="swCell">
      <w:tblPr/>
      <w:tcPr>
        <w:tcBorders>
          <w:top w:val="double" w:sz="4" w:space="0" w:color="E99248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26967A" w:themeColor="accent5"/>
        <w:left w:val="single" w:sz="4" w:space="0" w:color="26967A" w:themeColor="accent5"/>
        <w:bottom w:val="single" w:sz="4" w:space="0" w:color="26967A" w:themeColor="accent5"/>
        <w:right w:val="single" w:sz="4" w:space="0" w:color="26967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6967A" w:themeFill="accent5"/>
      </w:tcPr>
    </w:tblStylePr>
    <w:tblStylePr w:type="lastRow">
      <w:rPr>
        <w:b/>
        <w:bCs/>
      </w:rPr>
      <w:tblPr/>
      <w:tcPr>
        <w:tcBorders>
          <w:top w:val="double" w:sz="4" w:space="0" w:color="26967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6967A" w:themeColor="accent5"/>
          <w:right w:val="single" w:sz="4" w:space="0" w:color="26967A" w:themeColor="accent5"/>
        </w:tcBorders>
      </w:tcPr>
    </w:tblStylePr>
    <w:tblStylePr w:type="band1Horz">
      <w:tblPr/>
      <w:tcPr>
        <w:tcBorders>
          <w:top w:val="single" w:sz="4" w:space="0" w:color="26967A" w:themeColor="accent5"/>
          <w:bottom w:val="single" w:sz="4" w:space="0" w:color="26967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6967A" w:themeColor="accent5"/>
          <w:left w:val="nil"/>
        </w:tcBorders>
      </w:tcPr>
    </w:tblStylePr>
    <w:tblStylePr w:type="swCell">
      <w:tblPr/>
      <w:tcPr>
        <w:tcBorders>
          <w:top w:val="double" w:sz="4" w:space="0" w:color="26967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0D42E4"/>
    <w:pPr>
      <w:spacing w:after="0"/>
    </w:pPr>
    <w:tblPr>
      <w:tblStyleRowBandSize w:val="1"/>
      <w:tblStyleColBandSize w:val="1"/>
      <w:tblBorders>
        <w:top w:val="single" w:sz="4" w:space="0" w:color="6C6389" w:themeColor="accent6"/>
        <w:left w:val="single" w:sz="4" w:space="0" w:color="6C6389" w:themeColor="accent6"/>
        <w:bottom w:val="single" w:sz="4" w:space="0" w:color="6C6389" w:themeColor="accent6"/>
        <w:right w:val="single" w:sz="4" w:space="0" w:color="6C6389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C6389" w:themeFill="accent6"/>
      </w:tcPr>
    </w:tblStylePr>
    <w:tblStylePr w:type="lastRow">
      <w:rPr>
        <w:b/>
        <w:bCs/>
      </w:rPr>
      <w:tblPr/>
      <w:tcPr>
        <w:tcBorders>
          <w:top w:val="double" w:sz="4" w:space="0" w:color="6C6389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C6389" w:themeColor="accent6"/>
          <w:right w:val="single" w:sz="4" w:space="0" w:color="6C6389" w:themeColor="accent6"/>
        </w:tcBorders>
      </w:tcPr>
    </w:tblStylePr>
    <w:tblStylePr w:type="band1Horz">
      <w:tblPr/>
      <w:tcPr>
        <w:tcBorders>
          <w:top w:val="single" w:sz="4" w:space="0" w:color="6C6389" w:themeColor="accent6"/>
          <w:bottom w:val="single" w:sz="4" w:space="0" w:color="6C6389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C6389" w:themeColor="accent6"/>
          <w:left w:val="nil"/>
        </w:tcBorders>
      </w:tcPr>
    </w:tblStylePr>
    <w:tblStylePr w:type="swCell">
      <w:tblPr/>
      <w:tcPr>
        <w:tcBorders>
          <w:top w:val="double" w:sz="4" w:space="0" w:color="6C6389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9ACDD1" w:themeColor="accent1" w:themeTint="99"/>
        <w:left w:val="single" w:sz="4" w:space="0" w:color="9ACDD1" w:themeColor="accent1" w:themeTint="99"/>
        <w:bottom w:val="single" w:sz="4" w:space="0" w:color="9ACDD1" w:themeColor="accent1" w:themeTint="99"/>
        <w:right w:val="single" w:sz="4" w:space="0" w:color="9ACDD1" w:themeColor="accent1" w:themeTint="99"/>
        <w:insideH w:val="single" w:sz="4" w:space="0" w:color="9ACDD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8ACB3" w:themeColor="accent1"/>
          <w:left w:val="single" w:sz="4" w:space="0" w:color="58ACB3" w:themeColor="accent1"/>
          <w:bottom w:val="single" w:sz="4" w:space="0" w:color="58ACB3" w:themeColor="accent1"/>
          <w:right w:val="single" w:sz="4" w:space="0" w:color="58ACB3" w:themeColor="accent1"/>
          <w:insideH w:val="nil"/>
        </w:tcBorders>
        <w:shd w:val="clear" w:color="auto" w:fill="58ACB3" w:themeFill="accent1"/>
      </w:tcPr>
    </w:tblStylePr>
    <w:tblStylePr w:type="lastRow">
      <w:rPr>
        <w:b/>
        <w:bCs/>
      </w:rPr>
      <w:tblPr/>
      <w:tcPr>
        <w:tcBorders>
          <w:top w:val="double" w:sz="4" w:space="0" w:color="9ACDD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E79C99" w:themeColor="accent2" w:themeTint="99"/>
        <w:left w:val="single" w:sz="4" w:space="0" w:color="E79C99" w:themeColor="accent2" w:themeTint="99"/>
        <w:bottom w:val="single" w:sz="4" w:space="0" w:color="E79C99" w:themeColor="accent2" w:themeTint="99"/>
        <w:right w:val="single" w:sz="4" w:space="0" w:color="E79C99" w:themeColor="accent2" w:themeTint="99"/>
        <w:insideH w:val="single" w:sz="4" w:space="0" w:color="E79C99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75B56" w:themeColor="accent2"/>
          <w:left w:val="single" w:sz="4" w:space="0" w:color="D75B56" w:themeColor="accent2"/>
          <w:bottom w:val="single" w:sz="4" w:space="0" w:color="D75B56" w:themeColor="accent2"/>
          <w:right w:val="single" w:sz="4" w:space="0" w:color="D75B56" w:themeColor="accent2"/>
          <w:insideH w:val="nil"/>
        </w:tcBorders>
        <w:shd w:val="clear" w:color="auto" w:fill="D75B56" w:themeFill="accent2"/>
      </w:tcPr>
    </w:tblStylePr>
    <w:tblStylePr w:type="lastRow">
      <w:rPr>
        <w:b/>
        <w:bCs/>
      </w:rPr>
      <w:tblPr/>
      <w:tcPr>
        <w:tcBorders>
          <w:top w:val="double" w:sz="4" w:space="0" w:color="E79C99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EBDB99" w:themeColor="accent3" w:themeTint="99"/>
        <w:left w:val="single" w:sz="4" w:space="0" w:color="EBDB99" w:themeColor="accent3" w:themeTint="99"/>
        <w:bottom w:val="single" w:sz="4" w:space="0" w:color="EBDB99" w:themeColor="accent3" w:themeTint="99"/>
        <w:right w:val="single" w:sz="4" w:space="0" w:color="EBDB99" w:themeColor="accent3" w:themeTint="99"/>
        <w:insideH w:val="single" w:sz="4" w:space="0" w:color="EBDB9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FC456" w:themeColor="accent3"/>
          <w:left w:val="single" w:sz="4" w:space="0" w:color="DFC456" w:themeColor="accent3"/>
          <w:bottom w:val="single" w:sz="4" w:space="0" w:color="DFC456" w:themeColor="accent3"/>
          <w:right w:val="single" w:sz="4" w:space="0" w:color="DFC456" w:themeColor="accent3"/>
          <w:insideH w:val="nil"/>
        </w:tcBorders>
        <w:shd w:val="clear" w:color="auto" w:fill="DFC456" w:themeFill="accent3"/>
      </w:tcPr>
    </w:tblStylePr>
    <w:tblStylePr w:type="lastRow">
      <w:rPr>
        <w:b/>
        <w:bCs/>
      </w:rPr>
      <w:tblPr/>
      <w:tcPr>
        <w:tcBorders>
          <w:top w:val="double" w:sz="4" w:space="0" w:color="EBDB9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F1BD91" w:themeColor="accent4" w:themeTint="99"/>
        <w:left w:val="single" w:sz="4" w:space="0" w:color="F1BD91" w:themeColor="accent4" w:themeTint="99"/>
        <w:bottom w:val="single" w:sz="4" w:space="0" w:color="F1BD91" w:themeColor="accent4" w:themeTint="99"/>
        <w:right w:val="single" w:sz="4" w:space="0" w:color="F1BD91" w:themeColor="accent4" w:themeTint="99"/>
        <w:insideH w:val="single" w:sz="4" w:space="0" w:color="F1BD91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9248" w:themeColor="accent4"/>
          <w:left w:val="single" w:sz="4" w:space="0" w:color="E99248" w:themeColor="accent4"/>
          <w:bottom w:val="single" w:sz="4" w:space="0" w:color="E99248" w:themeColor="accent4"/>
          <w:right w:val="single" w:sz="4" w:space="0" w:color="E99248" w:themeColor="accent4"/>
          <w:insideH w:val="nil"/>
        </w:tcBorders>
        <w:shd w:val="clear" w:color="auto" w:fill="E99248" w:themeFill="accent4"/>
      </w:tcPr>
    </w:tblStylePr>
    <w:tblStylePr w:type="lastRow">
      <w:rPr>
        <w:b/>
        <w:bCs/>
      </w:rPr>
      <w:tblPr/>
      <w:tcPr>
        <w:tcBorders>
          <w:top w:val="double" w:sz="4" w:space="0" w:color="F1BD91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64D8BB" w:themeColor="accent5" w:themeTint="99"/>
        <w:left w:val="single" w:sz="4" w:space="0" w:color="64D8BB" w:themeColor="accent5" w:themeTint="99"/>
        <w:bottom w:val="single" w:sz="4" w:space="0" w:color="64D8BB" w:themeColor="accent5" w:themeTint="99"/>
        <w:right w:val="single" w:sz="4" w:space="0" w:color="64D8BB" w:themeColor="accent5" w:themeTint="99"/>
        <w:insideH w:val="single" w:sz="4" w:space="0" w:color="64D8B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967A" w:themeColor="accent5"/>
          <w:left w:val="single" w:sz="4" w:space="0" w:color="26967A" w:themeColor="accent5"/>
          <w:bottom w:val="single" w:sz="4" w:space="0" w:color="26967A" w:themeColor="accent5"/>
          <w:right w:val="single" w:sz="4" w:space="0" w:color="26967A" w:themeColor="accent5"/>
          <w:insideH w:val="nil"/>
        </w:tcBorders>
        <w:shd w:val="clear" w:color="auto" w:fill="26967A" w:themeFill="accent5"/>
      </w:tcPr>
    </w:tblStylePr>
    <w:tblStylePr w:type="lastRow">
      <w:rPr>
        <w:b/>
        <w:bCs/>
      </w:rPr>
      <w:tblPr/>
      <w:tcPr>
        <w:tcBorders>
          <w:top w:val="double" w:sz="4" w:space="0" w:color="64D8B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0D42E4"/>
    <w:pPr>
      <w:spacing w:after="0"/>
    </w:pPr>
    <w:tblPr>
      <w:tblStyleRowBandSize w:val="1"/>
      <w:tblStyleColBandSize w:val="1"/>
      <w:tblBorders>
        <w:top w:val="single" w:sz="4" w:space="0" w:color="A59FBA" w:themeColor="accent6" w:themeTint="99"/>
        <w:left w:val="single" w:sz="4" w:space="0" w:color="A59FBA" w:themeColor="accent6" w:themeTint="99"/>
        <w:bottom w:val="single" w:sz="4" w:space="0" w:color="A59FBA" w:themeColor="accent6" w:themeTint="99"/>
        <w:right w:val="single" w:sz="4" w:space="0" w:color="A59FBA" w:themeColor="accent6" w:themeTint="99"/>
        <w:insideH w:val="single" w:sz="4" w:space="0" w:color="A59F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C6389" w:themeColor="accent6"/>
          <w:left w:val="single" w:sz="4" w:space="0" w:color="6C6389" w:themeColor="accent6"/>
          <w:bottom w:val="single" w:sz="4" w:space="0" w:color="6C6389" w:themeColor="accent6"/>
          <w:right w:val="single" w:sz="4" w:space="0" w:color="6C6389" w:themeColor="accent6"/>
          <w:insideH w:val="nil"/>
        </w:tcBorders>
        <w:shd w:val="clear" w:color="auto" w:fill="6C6389" w:themeFill="accent6"/>
      </w:tcPr>
    </w:tblStylePr>
    <w:tblStylePr w:type="lastRow">
      <w:rPr>
        <w:b/>
        <w:bCs/>
      </w:rPr>
      <w:tblPr/>
      <w:tcPr>
        <w:tcBorders>
          <w:top w:val="double" w:sz="4" w:space="0" w:color="A59F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</w:style>
  <w:style w:type="table" w:styleId="ListTable5Dark">
    <w:name w:val="List Table 5 Dark"/>
    <w:basedOn w:val="TableNormal"/>
    <w:uiPriority w:val="50"/>
    <w:rsid w:val="000D42E4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0D42E4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8ACB3" w:themeColor="accent1"/>
        <w:left w:val="single" w:sz="24" w:space="0" w:color="58ACB3" w:themeColor="accent1"/>
        <w:bottom w:val="single" w:sz="24" w:space="0" w:color="58ACB3" w:themeColor="accent1"/>
        <w:right w:val="single" w:sz="24" w:space="0" w:color="58ACB3" w:themeColor="accent1"/>
      </w:tblBorders>
    </w:tblPr>
    <w:tcPr>
      <w:shd w:val="clear" w:color="auto" w:fill="58ACB3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0D42E4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75B56" w:themeColor="accent2"/>
        <w:left w:val="single" w:sz="24" w:space="0" w:color="D75B56" w:themeColor="accent2"/>
        <w:bottom w:val="single" w:sz="24" w:space="0" w:color="D75B56" w:themeColor="accent2"/>
        <w:right w:val="single" w:sz="24" w:space="0" w:color="D75B56" w:themeColor="accent2"/>
      </w:tblBorders>
    </w:tblPr>
    <w:tcPr>
      <w:shd w:val="clear" w:color="auto" w:fill="D75B56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0D42E4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FC456" w:themeColor="accent3"/>
        <w:left w:val="single" w:sz="24" w:space="0" w:color="DFC456" w:themeColor="accent3"/>
        <w:bottom w:val="single" w:sz="24" w:space="0" w:color="DFC456" w:themeColor="accent3"/>
        <w:right w:val="single" w:sz="24" w:space="0" w:color="DFC456" w:themeColor="accent3"/>
      </w:tblBorders>
    </w:tblPr>
    <w:tcPr>
      <w:shd w:val="clear" w:color="auto" w:fill="DFC456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D42E4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99248" w:themeColor="accent4"/>
        <w:left w:val="single" w:sz="24" w:space="0" w:color="E99248" w:themeColor="accent4"/>
        <w:bottom w:val="single" w:sz="24" w:space="0" w:color="E99248" w:themeColor="accent4"/>
        <w:right w:val="single" w:sz="24" w:space="0" w:color="E99248" w:themeColor="accent4"/>
      </w:tblBorders>
    </w:tblPr>
    <w:tcPr>
      <w:shd w:val="clear" w:color="auto" w:fill="E99248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0D42E4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6967A" w:themeColor="accent5"/>
        <w:left w:val="single" w:sz="24" w:space="0" w:color="26967A" w:themeColor="accent5"/>
        <w:bottom w:val="single" w:sz="24" w:space="0" w:color="26967A" w:themeColor="accent5"/>
        <w:right w:val="single" w:sz="24" w:space="0" w:color="26967A" w:themeColor="accent5"/>
      </w:tblBorders>
    </w:tblPr>
    <w:tcPr>
      <w:shd w:val="clear" w:color="auto" w:fill="26967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0D42E4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C6389" w:themeColor="accent6"/>
        <w:left w:val="single" w:sz="24" w:space="0" w:color="6C6389" w:themeColor="accent6"/>
        <w:bottom w:val="single" w:sz="24" w:space="0" w:color="6C6389" w:themeColor="accent6"/>
        <w:right w:val="single" w:sz="24" w:space="0" w:color="6C6389" w:themeColor="accent6"/>
      </w:tblBorders>
    </w:tblPr>
    <w:tcPr>
      <w:shd w:val="clear" w:color="auto" w:fill="6C6389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0D42E4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0D42E4"/>
    <w:pPr>
      <w:spacing w:after="0"/>
    </w:pPr>
    <w:rPr>
      <w:color w:val="3E8389" w:themeColor="accent1" w:themeShade="BF"/>
    </w:rPr>
    <w:tblPr>
      <w:tblStyleRowBandSize w:val="1"/>
      <w:tblStyleColBandSize w:val="1"/>
      <w:tblBorders>
        <w:top w:val="single" w:sz="4" w:space="0" w:color="58ACB3" w:themeColor="accent1"/>
        <w:bottom w:val="single" w:sz="4" w:space="0" w:color="58ACB3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8ACB3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8AC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0D42E4"/>
    <w:pPr>
      <w:spacing w:after="0"/>
    </w:pPr>
    <w:rPr>
      <w:color w:val="B6302B" w:themeColor="accent2" w:themeShade="BF"/>
    </w:rPr>
    <w:tblPr>
      <w:tblStyleRowBandSize w:val="1"/>
      <w:tblStyleColBandSize w:val="1"/>
      <w:tblBorders>
        <w:top w:val="single" w:sz="4" w:space="0" w:color="D75B56" w:themeColor="accent2"/>
        <w:bottom w:val="single" w:sz="4" w:space="0" w:color="D75B56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75B56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75B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0D42E4"/>
    <w:pPr>
      <w:spacing w:after="0"/>
    </w:pPr>
    <w:rPr>
      <w:color w:val="C2A225" w:themeColor="accent3" w:themeShade="BF"/>
    </w:rPr>
    <w:tblPr>
      <w:tblStyleRowBandSize w:val="1"/>
      <w:tblStyleColBandSize w:val="1"/>
      <w:tblBorders>
        <w:top w:val="single" w:sz="4" w:space="0" w:color="DFC456" w:themeColor="accent3"/>
        <w:bottom w:val="single" w:sz="4" w:space="0" w:color="DFC456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DFC456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DFC45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0D42E4"/>
    <w:pPr>
      <w:spacing w:after="0"/>
    </w:pPr>
    <w:rPr>
      <w:color w:val="CB6A18" w:themeColor="accent4" w:themeShade="BF"/>
    </w:rPr>
    <w:tblPr>
      <w:tblStyleRowBandSize w:val="1"/>
      <w:tblStyleColBandSize w:val="1"/>
      <w:tblBorders>
        <w:top w:val="single" w:sz="4" w:space="0" w:color="E99248" w:themeColor="accent4"/>
        <w:bottom w:val="single" w:sz="4" w:space="0" w:color="E99248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E99248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E9924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0D42E4"/>
    <w:pPr>
      <w:spacing w:after="0"/>
    </w:pPr>
    <w:rPr>
      <w:color w:val="1C705B" w:themeColor="accent5" w:themeShade="BF"/>
    </w:rPr>
    <w:tblPr>
      <w:tblStyleRowBandSize w:val="1"/>
      <w:tblStyleColBandSize w:val="1"/>
      <w:tblBorders>
        <w:top w:val="single" w:sz="4" w:space="0" w:color="26967A" w:themeColor="accent5"/>
        <w:bottom w:val="single" w:sz="4" w:space="0" w:color="26967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6967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6967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0D42E4"/>
    <w:pPr>
      <w:spacing w:after="0"/>
    </w:pPr>
    <w:rPr>
      <w:color w:val="504A66" w:themeColor="accent6" w:themeShade="BF"/>
    </w:rPr>
    <w:tblPr>
      <w:tblStyleRowBandSize w:val="1"/>
      <w:tblStyleColBandSize w:val="1"/>
      <w:tblBorders>
        <w:top w:val="single" w:sz="4" w:space="0" w:color="6C6389" w:themeColor="accent6"/>
        <w:bottom w:val="single" w:sz="4" w:space="0" w:color="6C6389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6C6389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6C638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0D42E4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0D42E4"/>
    <w:pPr>
      <w:spacing w:after="0"/>
    </w:pPr>
    <w:rPr>
      <w:color w:val="3E8389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8ACB3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8ACB3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8ACB3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8ACB3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DEEEF" w:themeFill="accent1" w:themeFillTint="33"/>
      </w:tcPr>
    </w:tblStylePr>
    <w:tblStylePr w:type="band1Horz">
      <w:tblPr/>
      <w:tcPr>
        <w:shd w:val="clear" w:color="auto" w:fill="DDEE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0D42E4"/>
    <w:pPr>
      <w:spacing w:after="0"/>
    </w:pPr>
    <w:rPr>
      <w:color w:val="B6302B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75B56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75B56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75B56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75B56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7DDDD" w:themeFill="accent2" w:themeFillTint="33"/>
      </w:tcPr>
    </w:tblStylePr>
    <w:tblStylePr w:type="band1Horz">
      <w:tblPr/>
      <w:tcPr>
        <w:shd w:val="clear" w:color="auto" w:fill="F7DDDD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0D42E4"/>
    <w:pPr>
      <w:spacing w:after="0"/>
    </w:pPr>
    <w:rPr>
      <w:color w:val="C2A225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FC456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FC456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FC456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FC456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8F3DD" w:themeFill="accent3" w:themeFillTint="33"/>
      </w:tcPr>
    </w:tblStylePr>
    <w:tblStylePr w:type="band1Horz">
      <w:tblPr/>
      <w:tcPr>
        <w:shd w:val="clear" w:color="auto" w:fill="F8F3D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0D42E4"/>
    <w:pPr>
      <w:spacing w:after="0"/>
    </w:pPr>
    <w:rPr>
      <w:color w:val="CB6A18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99248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99248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99248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99248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AE9DA" w:themeFill="accent4" w:themeFillTint="33"/>
      </w:tcPr>
    </w:tblStylePr>
    <w:tblStylePr w:type="band1Horz">
      <w:tblPr/>
      <w:tcPr>
        <w:shd w:val="clear" w:color="auto" w:fill="FAE9DA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D42E4"/>
    <w:pPr>
      <w:spacing w:after="0"/>
    </w:pPr>
    <w:rPr>
      <w:color w:val="1C705B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6967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6967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6967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6967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BF2E8" w:themeFill="accent5" w:themeFillTint="33"/>
      </w:tcPr>
    </w:tblStylePr>
    <w:tblStylePr w:type="band1Horz">
      <w:tblPr/>
      <w:tcPr>
        <w:shd w:val="clear" w:color="auto" w:fill="CBF2E8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0D42E4"/>
    <w:pPr>
      <w:spacing w:after="0"/>
    </w:pPr>
    <w:rPr>
      <w:color w:val="504A66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C6389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C6389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C6389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C6389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1DFE8" w:themeFill="accent6" w:themeFillTint="33"/>
      </w:tcPr>
    </w:tblStylePr>
    <w:tblStylePr w:type="band1Horz">
      <w:tblPr/>
      <w:tcPr>
        <w:shd w:val="clear" w:color="auto" w:fill="E1DFE8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0D42E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b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0D42E4"/>
    <w:rPr>
      <w:rFonts w:ascii="Consolas" w:hAnsi="Consolas"/>
      <w:b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81C0C6" w:themeColor="accent1" w:themeTint="BF"/>
        <w:left w:val="single" w:sz="8" w:space="0" w:color="81C0C6" w:themeColor="accent1" w:themeTint="BF"/>
        <w:bottom w:val="single" w:sz="8" w:space="0" w:color="81C0C6" w:themeColor="accent1" w:themeTint="BF"/>
        <w:right w:val="single" w:sz="8" w:space="0" w:color="81C0C6" w:themeColor="accent1" w:themeTint="BF"/>
        <w:insideH w:val="single" w:sz="8" w:space="0" w:color="81C0C6" w:themeColor="accent1" w:themeTint="BF"/>
        <w:insideV w:val="single" w:sz="8" w:space="0" w:color="81C0C6" w:themeColor="accent1" w:themeTint="BF"/>
      </w:tblBorders>
    </w:tblPr>
    <w:tcPr>
      <w:shd w:val="clear" w:color="auto" w:fill="D5EAEC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1C0C6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D5D9" w:themeFill="accent1" w:themeFillTint="7F"/>
      </w:tcPr>
    </w:tblStylePr>
    <w:tblStylePr w:type="band1Horz">
      <w:tblPr/>
      <w:tcPr>
        <w:shd w:val="clear" w:color="auto" w:fill="ABD5D9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E18380" w:themeColor="accent2" w:themeTint="BF"/>
        <w:left w:val="single" w:sz="8" w:space="0" w:color="E18380" w:themeColor="accent2" w:themeTint="BF"/>
        <w:bottom w:val="single" w:sz="8" w:space="0" w:color="E18380" w:themeColor="accent2" w:themeTint="BF"/>
        <w:right w:val="single" w:sz="8" w:space="0" w:color="E18380" w:themeColor="accent2" w:themeTint="BF"/>
        <w:insideH w:val="single" w:sz="8" w:space="0" w:color="E18380" w:themeColor="accent2" w:themeTint="BF"/>
        <w:insideV w:val="single" w:sz="8" w:space="0" w:color="E18380" w:themeColor="accent2" w:themeTint="BF"/>
      </w:tblBorders>
    </w:tblPr>
    <w:tcPr>
      <w:shd w:val="clear" w:color="auto" w:fill="F5D6D5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838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ACAA" w:themeFill="accent2" w:themeFillTint="7F"/>
      </w:tcPr>
    </w:tblStylePr>
    <w:tblStylePr w:type="band1Horz">
      <w:tblPr/>
      <w:tcPr>
        <w:shd w:val="clear" w:color="auto" w:fill="EBACAA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E7D280" w:themeColor="accent3" w:themeTint="BF"/>
        <w:left w:val="single" w:sz="8" w:space="0" w:color="E7D280" w:themeColor="accent3" w:themeTint="BF"/>
        <w:bottom w:val="single" w:sz="8" w:space="0" w:color="E7D280" w:themeColor="accent3" w:themeTint="BF"/>
        <w:right w:val="single" w:sz="8" w:space="0" w:color="E7D280" w:themeColor="accent3" w:themeTint="BF"/>
        <w:insideH w:val="single" w:sz="8" w:space="0" w:color="E7D280" w:themeColor="accent3" w:themeTint="BF"/>
        <w:insideV w:val="single" w:sz="8" w:space="0" w:color="E7D280" w:themeColor="accent3" w:themeTint="BF"/>
      </w:tblBorders>
    </w:tblPr>
    <w:tcPr>
      <w:shd w:val="clear" w:color="auto" w:fill="F7F0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7D280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1AA" w:themeFill="accent3" w:themeFillTint="7F"/>
      </w:tcPr>
    </w:tblStylePr>
    <w:tblStylePr w:type="band1Horz">
      <w:tblPr/>
      <w:tcPr>
        <w:shd w:val="clear" w:color="auto" w:fill="EFE1AA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EEAD75" w:themeColor="accent4" w:themeTint="BF"/>
        <w:left w:val="single" w:sz="8" w:space="0" w:color="EEAD75" w:themeColor="accent4" w:themeTint="BF"/>
        <w:bottom w:val="single" w:sz="8" w:space="0" w:color="EEAD75" w:themeColor="accent4" w:themeTint="BF"/>
        <w:right w:val="single" w:sz="8" w:space="0" w:color="EEAD75" w:themeColor="accent4" w:themeTint="BF"/>
        <w:insideH w:val="single" w:sz="8" w:space="0" w:color="EEAD75" w:themeColor="accent4" w:themeTint="BF"/>
        <w:insideV w:val="single" w:sz="8" w:space="0" w:color="EEAD75" w:themeColor="accent4" w:themeTint="BF"/>
      </w:tblBorders>
    </w:tblPr>
    <w:tcPr>
      <w:shd w:val="clear" w:color="auto" w:fill="F9E4D1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EAD75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C8A3" w:themeFill="accent4" w:themeFillTint="7F"/>
      </w:tcPr>
    </w:tblStylePr>
    <w:tblStylePr w:type="band1Horz">
      <w:tblPr/>
      <w:tcPr>
        <w:shd w:val="clear" w:color="auto" w:fill="F4C8A3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3ECEAA" w:themeColor="accent5" w:themeTint="BF"/>
        <w:left w:val="single" w:sz="8" w:space="0" w:color="3ECEAA" w:themeColor="accent5" w:themeTint="BF"/>
        <w:bottom w:val="single" w:sz="8" w:space="0" w:color="3ECEAA" w:themeColor="accent5" w:themeTint="BF"/>
        <w:right w:val="single" w:sz="8" w:space="0" w:color="3ECEAA" w:themeColor="accent5" w:themeTint="BF"/>
        <w:insideH w:val="single" w:sz="8" w:space="0" w:color="3ECEAA" w:themeColor="accent5" w:themeTint="BF"/>
        <w:insideV w:val="single" w:sz="8" w:space="0" w:color="3ECEAA" w:themeColor="accent5" w:themeTint="BF"/>
      </w:tblBorders>
    </w:tblPr>
    <w:tcPr>
      <w:shd w:val="clear" w:color="auto" w:fill="BFEFE3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ECEAA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EDEC6" w:themeFill="accent5" w:themeFillTint="7F"/>
      </w:tcPr>
    </w:tblStylePr>
    <w:tblStylePr w:type="band1Horz">
      <w:tblPr/>
      <w:tcPr>
        <w:shd w:val="clear" w:color="auto" w:fill="7EDEC6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8F87A9" w:themeColor="accent6" w:themeTint="BF"/>
        <w:left w:val="single" w:sz="8" w:space="0" w:color="8F87A9" w:themeColor="accent6" w:themeTint="BF"/>
        <w:bottom w:val="single" w:sz="8" w:space="0" w:color="8F87A9" w:themeColor="accent6" w:themeTint="BF"/>
        <w:right w:val="single" w:sz="8" w:space="0" w:color="8F87A9" w:themeColor="accent6" w:themeTint="BF"/>
        <w:insideH w:val="single" w:sz="8" w:space="0" w:color="8F87A9" w:themeColor="accent6" w:themeTint="BF"/>
        <w:insideV w:val="single" w:sz="8" w:space="0" w:color="8F87A9" w:themeColor="accent6" w:themeTint="BF"/>
      </w:tblBorders>
    </w:tblPr>
    <w:tcPr>
      <w:shd w:val="clear" w:color="auto" w:fill="DAD7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F87A9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AFC5" w:themeFill="accent6" w:themeFillTint="7F"/>
      </w:tcPr>
    </w:tblStylePr>
    <w:tblStylePr w:type="band1Horz">
      <w:tblPr/>
      <w:tcPr>
        <w:shd w:val="clear" w:color="auto" w:fill="B4AFC5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8ACB3" w:themeColor="accent1"/>
        <w:left w:val="single" w:sz="8" w:space="0" w:color="58ACB3" w:themeColor="accent1"/>
        <w:bottom w:val="single" w:sz="8" w:space="0" w:color="58ACB3" w:themeColor="accent1"/>
        <w:right w:val="single" w:sz="8" w:space="0" w:color="58ACB3" w:themeColor="accent1"/>
        <w:insideH w:val="single" w:sz="8" w:space="0" w:color="58ACB3" w:themeColor="accent1"/>
        <w:insideV w:val="single" w:sz="8" w:space="0" w:color="58ACB3" w:themeColor="accent1"/>
      </w:tblBorders>
    </w:tblPr>
    <w:tcPr>
      <w:shd w:val="clear" w:color="auto" w:fill="D5EAEC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6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EEF" w:themeFill="accent1" w:themeFillTint="33"/>
      </w:tcPr>
    </w:tblStylePr>
    <w:tblStylePr w:type="band1Vert">
      <w:tblPr/>
      <w:tcPr>
        <w:shd w:val="clear" w:color="auto" w:fill="ABD5D9" w:themeFill="accent1" w:themeFillTint="7F"/>
      </w:tcPr>
    </w:tblStylePr>
    <w:tblStylePr w:type="band1Horz">
      <w:tblPr/>
      <w:tcPr>
        <w:tcBorders>
          <w:insideH w:val="single" w:sz="6" w:space="0" w:color="58ACB3" w:themeColor="accent1"/>
          <w:insideV w:val="single" w:sz="6" w:space="0" w:color="58ACB3" w:themeColor="accent1"/>
        </w:tcBorders>
        <w:shd w:val="clear" w:color="auto" w:fill="ABD5D9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75B56" w:themeColor="accent2"/>
        <w:left w:val="single" w:sz="8" w:space="0" w:color="D75B56" w:themeColor="accent2"/>
        <w:bottom w:val="single" w:sz="8" w:space="0" w:color="D75B56" w:themeColor="accent2"/>
        <w:right w:val="single" w:sz="8" w:space="0" w:color="D75B56" w:themeColor="accent2"/>
        <w:insideH w:val="single" w:sz="8" w:space="0" w:color="D75B56" w:themeColor="accent2"/>
        <w:insideV w:val="single" w:sz="8" w:space="0" w:color="D75B56" w:themeColor="accent2"/>
      </w:tblBorders>
    </w:tblPr>
    <w:tcPr>
      <w:shd w:val="clear" w:color="auto" w:fill="F5D6D5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EEE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DDDD" w:themeFill="accent2" w:themeFillTint="33"/>
      </w:tcPr>
    </w:tblStylePr>
    <w:tblStylePr w:type="band1Vert">
      <w:tblPr/>
      <w:tcPr>
        <w:shd w:val="clear" w:color="auto" w:fill="EBACAA" w:themeFill="accent2" w:themeFillTint="7F"/>
      </w:tcPr>
    </w:tblStylePr>
    <w:tblStylePr w:type="band1Horz">
      <w:tblPr/>
      <w:tcPr>
        <w:tcBorders>
          <w:insideH w:val="single" w:sz="6" w:space="0" w:color="D75B56" w:themeColor="accent2"/>
          <w:insideV w:val="single" w:sz="6" w:space="0" w:color="D75B56" w:themeColor="accent2"/>
        </w:tcBorders>
        <w:shd w:val="clear" w:color="auto" w:fill="EBACAA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FC456" w:themeColor="accent3"/>
        <w:left w:val="single" w:sz="8" w:space="0" w:color="DFC456" w:themeColor="accent3"/>
        <w:bottom w:val="single" w:sz="8" w:space="0" w:color="DFC456" w:themeColor="accent3"/>
        <w:right w:val="single" w:sz="8" w:space="0" w:color="DFC456" w:themeColor="accent3"/>
        <w:insideH w:val="single" w:sz="8" w:space="0" w:color="DFC456" w:themeColor="accent3"/>
        <w:insideV w:val="single" w:sz="8" w:space="0" w:color="DFC456" w:themeColor="accent3"/>
      </w:tblBorders>
    </w:tblPr>
    <w:tcPr>
      <w:shd w:val="clear" w:color="auto" w:fill="F7F0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BF9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3DD" w:themeFill="accent3" w:themeFillTint="33"/>
      </w:tcPr>
    </w:tblStylePr>
    <w:tblStylePr w:type="band1Vert">
      <w:tblPr/>
      <w:tcPr>
        <w:shd w:val="clear" w:color="auto" w:fill="EFE1AA" w:themeFill="accent3" w:themeFillTint="7F"/>
      </w:tcPr>
    </w:tblStylePr>
    <w:tblStylePr w:type="band1Horz">
      <w:tblPr/>
      <w:tcPr>
        <w:tcBorders>
          <w:insideH w:val="single" w:sz="6" w:space="0" w:color="DFC456" w:themeColor="accent3"/>
          <w:insideV w:val="single" w:sz="6" w:space="0" w:color="DFC456" w:themeColor="accent3"/>
        </w:tcBorders>
        <w:shd w:val="clear" w:color="auto" w:fill="EFE1AA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99248" w:themeColor="accent4"/>
        <w:left w:val="single" w:sz="8" w:space="0" w:color="E99248" w:themeColor="accent4"/>
        <w:bottom w:val="single" w:sz="8" w:space="0" w:color="E99248" w:themeColor="accent4"/>
        <w:right w:val="single" w:sz="8" w:space="0" w:color="E99248" w:themeColor="accent4"/>
        <w:insideH w:val="single" w:sz="8" w:space="0" w:color="E99248" w:themeColor="accent4"/>
        <w:insideV w:val="single" w:sz="8" w:space="0" w:color="E99248" w:themeColor="accent4"/>
      </w:tblBorders>
    </w:tblPr>
    <w:tcPr>
      <w:shd w:val="clear" w:color="auto" w:fill="F9E4D1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CF4EC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9DA" w:themeFill="accent4" w:themeFillTint="33"/>
      </w:tcPr>
    </w:tblStylePr>
    <w:tblStylePr w:type="band1Vert">
      <w:tblPr/>
      <w:tcPr>
        <w:shd w:val="clear" w:color="auto" w:fill="F4C8A3" w:themeFill="accent4" w:themeFillTint="7F"/>
      </w:tcPr>
    </w:tblStylePr>
    <w:tblStylePr w:type="band1Horz">
      <w:tblPr/>
      <w:tcPr>
        <w:tcBorders>
          <w:insideH w:val="single" w:sz="6" w:space="0" w:color="E99248" w:themeColor="accent4"/>
          <w:insideV w:val="single" w:sz="6" w:space="0" w:color="E99248" w:themeColor="accent4"/>
        </w:tcBorders>
        <w:shd w:val="clear" w:color="auto" w:fill="F4C8A3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967A" w:themeColor="accent5"/>
        <w:left w:val="single" w:sz="8" w:space="0" w:color="26967A" w:themeColor="accent5"/>
        <w:bottom w:val="single" w:sz="8" w:space="0" w:color="26967A" w:themeColor="accent5"/>
        <w:right w:val="single" w:sz="8" w:space="0" w:color="26967A" w:themeColor="accent5"/>
        <w:insideH w:val="single" w:sz="8" w:space="0" w:color="26967A" w:themeColor="accent5"/>
        <w:insideV w:val="single" w:sz="8" w:space="0" w:color="26967A" w:themeColor="accent5"/>
      </w:tblBorders>
    </w:tblPr>
    <w:tcPr>
      <w:shd w:val="clear" w:color="auto" w:fill="BFEFE3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5F8F3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F2E8" w:themeFill="accent5" w:themeFillTint="33"/>
      </w:tcPr>
    </w:tblStylePr>
    <w:tblStylePr w:type="band1Vert">
      <w:tblPr/>
      <w:tcPr>
        <w:shd w:val="clear" w:color="auto" w:fill="7EDEC6" w:themeFill="accent5" w:themeFillTint="7F"/>
      </w:tcPr>
    </w:tblStylePr>
    <w:tblStylePr w:type="band1Horz">
      <w:tblPr/>
      <w:tcPr>
        <w:tcBorders>
          <w:insideH w:val="single" w:sz="6" w:space="0" w:color="26967A" w:themeColor="accent5"/>
          <w:insideV w:val="single" w:sz="6" w:space="0" w:color="26967A" w:themeColor="accent5"/>
        </w:tcBorders>
        <w:shd w:val="clear" w:color="auto" w:fill="7EDEC6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C6389" w:themeColor="accent6"/>
        <w:left w:val="single" w:sz="8" w:space="0" w:color="6C6389" w:themeColor="accent6"/>
        <w:bottom w:val="single" w:sz="8" w:space="0" w:color="6C6389" w:themeColor="accent6"/>
        <w:right w:val="single" w:sz="8" w:space="0" w:color="6C6389" w:themeColor="accent6"/>
        <w:insideH w:val="single" w:sz="8" w:space="0" w:color="6C6389" w:themeColor="accent6"/>
        <w:insideV w:val="single" w:sz="8" w:space="0" w:color="6C6389" w:themeColor="accent6"/>
      </w:tblBorders>
    </w:tblPr>
    <w:tcPr>
      <w:shd w:val="clear" w:color="auto" w:fill="DAD7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EF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1DFE8" w:themeFill="accent6" w:themeFillTint="33"/>
      </w:tcPr>
    </w:tblStylePr>
    <w:tblStylePr w:type="band1Vert">
      <w:tblPr/>
      <w:tcPr>
        <w:shd w:val="clear" w:color="auto" w:fill="B4AFC5" w:themeFill="accent6" w:themeFillTint="7F"/>
      </w:tcPr>
    </w:tblStylePr>
    <w:tblStylePr w:type="band1Horz">
      <w:tblPr/>
      <w:tcPr>
        <w:tcBorders>
          <w:insideH w:val="single" w:sz="6" w:space="0" w:color="6C6389" w:themeColor="accent6"/>
          <w:insideV w:val="single" w:sz="6" w:space="0" w:color="6C6389" w:themeColor="accent6"/>
        </w:tcBorders>
        <w:shd w:val="clear" w:color="auto" w:fill="B4AFC5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5EAEC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8ACB3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8ACB3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8ACB3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8ACB3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BD5D9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BD5D9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5D6D5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75B5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75B5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75B5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75B5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ACAA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ACAA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7F0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FC456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FC456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FC456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FC456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FE1AA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FE1AA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E4D1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99248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99248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99248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99248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4C8A3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4C8A3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FEFE3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967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967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6967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6967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EDEC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EDEC6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AD7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C638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C638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C638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C638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4AFC5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4AFC5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31F20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8ACB3" w:themeColor="accent1"/>
        <w:bottom w:val="single" w:sz="8" w:space="0" w:color="58ACB3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8ACB3" w:themeColor="accent1"/>
        </w:tcBorders>
      </w:tcPr>
    </w:tblStylePr>
    <w:tblStylePr w:type="lastRow">
      <w:rPr>
        <w:b/>
        <w:bCs/>
        <w:color w:val="231F20" w:themeColor="text2"/>
      </w:rPr>
      <w:tblPr/>
      <w:tcPr>
        <w:tcBorders>
          <w:top w:val="single" w:sz="8" w:space="0" w:color="58ACB3" w:themeColor="accent1"/>
          <w:bottom w:val="single" w:sz="8" w:space="0" w:color="58AC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8ACB3" w:themeColor="accent1"/>
          <w:bottom w:val="single" w:sz="8" w:space="0" w:color="58ACB3" w:themeColor="accent1"/>
        </w:tcBorders>
      </w:tcPr>
    </w:tblStylePr>
    <w:tblStylePr w:type="band1Vert">
      <w:tblPr/>
      <w:tcPr>
        <w:shd w:val="clear" w:color="auto" w:fill="D5EAEC" w:themeFill="accent1" w:themeFillTint="3F"/>
      </w:tcPr>
    </w:tblStylePr>
    <w:tblStylePr w:type="band1Horz">
      <w:tblPr/>
      <w:tcPr>
        <w:shd w:val="clear" w:color="auto" w:fill="D5EAEC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D75B56" w:themeColor="accent2"/>
        <w:bottom w:val="single" w:sz="8" w:space="0" w:color="D75B5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75B56" w:themeColor="accent2"/>
        </w:tcBorders>
      </w:tcPr>
    </w:tblStylePr>
    <w:tblStylePr w:type="lastRow">
      <w:rPr>
        <w:b/>
        <w:bCs/>
        <w:color w:val="231F20" w:themeColor="text2"/>
      </w:rPr>
      <w:tblPr/>
      <w:tcPr>
        <w:tcBorders>
          <w:top w:val="single" w:sz="8" w:space="0" w:color="D75B56" w:themeColor="accent2"/>
          <w:bottom w:val="single" w:sz="8" w:space="0" w:color="D75B5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75B56" w:themeColor="accent2"/>
          <w:bottom w:val="single" w:sz="8" w:space="0" w:color="D75B56" w:themeColor="accent2"/>
        </w:tcBorders>
      </w:tcPr>
    </w:tblStylePr>
    <w:tblStylePr w:type="band1Vert">
      <w:tblPr/>
      <w:tcPr>
        <w:shd w:val="clear" w:color="auto" w:fill="F5D6D5" w:themeFill="accent2" w:themeFillTint="3F"/>
      </w:tcPr>
    </w:tblStylePr>
    <w:tblStylePr w:type="band1Horz">
      <w:tblPr/>
      <w:tcPr>
        <w:shd w:val="clear" w:color="auto" w:fill="F5D6D5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DFC456" w:themeColor="accent3"/>
        <w:bottom w:val="single" w:sz="8" w:space="0" w:color="DFC456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FC456" w:themeColor="accent3"/>
        </w:tcBorders>
      </w:tcPr>
    </w:tblStylePr>
    <w:tblStylePr w:type="lastRow">
      <w:rPr>
        <w:b/>
        <w:bCs/>
        <w:color w:val="231F20" w:themeColor="text2"/>
      </w:rPr>
      <w:tblPr/>
      <w:tcPr>
        <w:tcBorders>
          <w:top w:val="single" w:sz="8" w:space="0" w:color="DFC456" w:themeColor="accent3"/>
          <w:bottom w:val="single" w:sz="8" w:space="0" w:color="DFC45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FC456" w:themeColor="accent3"/>
          <w:bottom w:val="single" w:sz="8" w:space="0" w:color="DFC456" w:themeColor="accent3"/>
        </w:tcBorders>
      </w:tcPr>
    </w:tblStylePr>
    <w:tblStylePr w:type="band1Vert">
      <w:tblPr/>
      <w:tcPr>
        <w:shd w:val="clear" w:color="auto" w:fill="F7F0D5" w:themeFill="accent3" w:themeFillTint="3F"/>
      </w:tcPr>
    </w:tblStylePr>
    <w:tblStylePr w:type="band1Horz">
      <w:tblPr/>
      <w:tcPr>
        <w:shd w:val="clear" w:color="auto" w:fill="F7F0D5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99248" w:themeColor="accent4"/>
        <w:bottom w:val="single" w:sz="8" w:space="0" w:color="E99248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99248" w:themeColor="accent4"/>
        </w:tcBorders>
      </w:tcPr>
    </w:tblStylePr>
    <w:tblStylePr w:type="lastRow">
      <w:rPr>
        <w:b/>
        <w:bCs/>
        <w:color w:val="231F20" w:themeColor="text2"/>
      </w:rPr>
      <w:tblPr/>
      <w:tcPr>
        <w:tcBorders>
          <w:top w:val="single" w:sz="8" w:space="0" w:color="E99248" w:themeColor="accent4"/>
          <w:bottom w:val="single" w:sz="8" w:space="0" w:color="E9924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99248" w:themeColor="accent4"/>
          <w:bottom w:val="single" w:sz="8" w:space="0" w:color="E99248" w:themeColor="accent4"/>
        </w:tcBorders>
      </w:tcPr>
    </w:tblStylePr>
    <w:tblStylePr w:type="band1Vert">
      <w:tblPr/>
      <w:tcPr>
        <w:shd w:val="clear" w:color="auto" w:fill="F9E4D1" w:themeFill="accent4" w:themeFillTint="3F"/>
      </w:tcPr>
    </w:tblStylePr>
    <w:tblStylePr w:type="band1Horz">
      <w:tblPr/>
      <w:tcPr>
        <w:shd w:val="clear" w:color="auto" w:fill="F9E4D1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26967A" w:themeColor="accent5"/>
        <w:bottom w:val="single" w:sz="8" w:space="0" w:color="26967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6967A" w:themeColor="accent5"/>
        </w:tcBorders>
      </w:tcPr>
    </w:tblStylePr>
    <w:tblStylePr w:type="lastRow">
      <w:rPr>
        <w:b/>
        <w:bCs/>
        <w:color w:val="231F20" w:themeColor="text2"/>
      </w:rPr>
      <w:tblPr/>
      <w:tcPr>
        <w:tcBorders>
          <w:top w:val="single" w:sz="8" w:space="0" w:color="26967A" w:themeColor="accent5"/>
          <w:bottom w:val="single" w:sz="8" w:space="0" w:color="26967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6967A" w:themeColor="accent5"/>
          <w:bottom w:val="single" w:sz="8" w:space="0" w:color="26967A" w:themeColor="accent5"/>
        </w:tcBorders>
      </w:tcPr>
    </w:tblStylePr>
    <w:tblStylePr w:type="band1Vert">
      <w:tblPr/>
      <w:tcPr>
        <w:shd w:val="clear" w:color="auto" w:fill="BFEFE3" w:themeFill="accent5" w:themeFillTint="3F"/>
      </w:tcPr>
    </w:tblStylePr>
    <w:tblStylePr w:type="band1Horz">
      <w:tblPr/>
      <w:tcPr>
        <w:shd w:val="clear" w:color="auto" w:fill="BFEFE3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0D42E4"/>
    <w:pPr>
      <w:spacing w:before="0"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6C6389" w:themeColor="accent6"/>
        <w:bottom w:val="single" w:sz="8" w:space="0" w:color="6C638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C6389" w:themeColor="accent6"/>
        </w:tcBorders>
      </w:tcPr>
    </w:tblStylePr>
    <w:tblStylePr w:type="lastRow">
      <w:rPr>
        <w:b/>
        <w:bCs/>
        <w:color w:val="231F20" w:themeColor="text2"/>
      </w:rPr>
      <w:tblPr/>
      <w:tcPr>
        <w:tcBorders>
          <w:top w:val="single" w:sz="8" w:space="0" w:color="6C6389" w:themeColor="accent6"/>
          <w:bottom w:val="single" w:sz="8" w:space="0" w:color="6C638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C6389" w:themeColor="accent6"/>
          <w:bottom w:val="single" w:sz="8" w:space="0" w:color="6C6389" w:themeColor="accent6"/>
        </w:tcBorders>
      </w:tcPr>
    </w:tblStylePr>
    <w:tblStylePr w:type="band1Vert">
      <w:tblPr/>
      <w:tcPr>
        <w:shd w:val="clear" w:color="auto" w:fill="DAD7E2" w:themeFill="accent6" w:themeFillTint="3F"/>
      </w:tcPr>
    </w:tblStylePr>
    <w:tblStylePr w:type="band1Horz">
      <w:tblPr/>
      <w:tcPr>
        <w:shd w:val="clear" w:color="auto" w:fill="DAD7E2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8ACB3" w:themeColor="accent1"/>
        <w:left w:val="single" w:sz="8" w:space="0" w:color="58ACB3" w:themeColor="accent1"/>
        <w:bottom w:val="single" w:sz="8" w:space="0" w:color="58ACB3" w:themeColor="accent1"/>
        <w:right w:val="single" w:sz="8" w:space="0" w:color="58ACB3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8ACB3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8ACB3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8ACB3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AEC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5EAEC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75B56" w:themeColor="accent2"/>
        <w:left w:val="single" w:sz="8" w:space="0" w:color="D75B56" w:themeColor="accent2"/>
        <w:bottom w:val="single" w:sz="8" w:space="0" w:color="D75B56" w:themeColor="accent2"/>
        <w:right w:val="single" w:sz="8" w:space="0" w:color="D75B5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75B5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75B5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75B5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6D5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6D5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FC456" w:themeColor="accent3"/>
        <w:left w:val="single" w:sz="8" w:space="0" w:color="DFC456" w:themeColor="accent3"/>
        <w:bottom w:val="single" w:sz="8" w:space="0" w:color="DFC456" w:themeColor="accent3"/>
        <w:right w:val="single" w:sz="8" w:space="0" w:color="DFC456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FC45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FC456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FC456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F0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F0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99248" w:themeColor="accent4"/>
        <w:left w:val="single" w:sz="8" w:space="0" w:color="E99248" w:themeColor="accent4"/>
        <w:bottom w:val="single" w:sz="8" w:space="0" w:color="E99248" w:themeColor="accent4"/>
        <w:right w:val="single" w:sz="8" w:space="0" w:color="E99248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99248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99248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99248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E4D1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E4D1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967A" w:themeColor="accent5"/>
        <w:left w:val="single" w:sz="8" w:space="0" w:color="26967A" w:themeColor="accent5"/>
        <w:bottom w:val="single" w:sz="8" w:space="0" w:color="26967A" w:themeColor="accent5"/>
        <w:right w:val="single" w:sz="8" w:space="0" w:color="26967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6967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6967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6967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EFE3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EFE3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0D42E4"/>
    <w:pPr>
      <w:spacing w:before="0"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C6389" w:themeColor="accent6"/>
        <w:left w:val="single" w:sz="8" w:space="0" w:color="6C6389" w:themeColor="accent6"/>
        <w:bottom w:val="single" w:sz="8" w:space="0" w:color="6C6389" w:themeColor="accent6"/>
        <w:right w:val="single" w:sz="8" w:space="0" w:color="6C638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C638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C638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C638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AD7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AD7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81C0C6" w:themeColor="accent1" w:themeTint="BF"/>
        <w:left w:val="single" w:sz="8" w:space="0" w:color="81C0C6" w:themeColor="accent1" w:themeTint="BF"/>
        <w:bottom w:val="single" w:sz="8" w:space="0" w:color="81C0C6" w:themeColor="accent1" w:themeTint="BF"/>
        <w:right w:val="single" w:sz="8" w:space="0" w:color="81C0C6" w:themeColor="accent1" w:themeTint="BF"/>
        <w:insideH w:val="single" w:sz="8" w:space="0" w:color="81C0C6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1C0C6" w:themeColor="accent1" w:themeTint="BF"/>
          <w:left w:val="single" w:sz="8" w:space="0" w:color="81C0C6" w:themeColor="accent1" w:themeTint="BF"/>
          <w:bottom w:val="single" w:sz="8" w:space="0" w:color="81C0C6" w:themeColor="accent1" w:themeTint="BF"/>
          <w:right w:val="single" w:sz="8" w:space="0" w:color="81C0C6" w:themeColor="accent1" w:themeTint="BF"/>
          <w:insideH w:val="nil"/>
          <w:insideV w:val="nil"/>
        </w:tcBorders>
        <w:shd w:val="clear" w:color="auto" w:fill="58ACB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1C0C6" w:themeColor="accent1" w:themeTint="BF"/>
          <w:left w:val="single" w:sz="8" w:space="0" w:color="81C0C6" w:themeColor="accent1" w:themeTint="BF"/>
          <w:bottom w:val="single" w:sz="8" w:space="0" w:color="81C0C6" w:themeColor="accent1" w:themeTint="BF"/>
          <w:right w:val="single" w:sz="8" w:space="0" w:color="81C0C6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AEC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5EAEC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E18380" w:themeColor="accent2" w:themeTint="BF"/>
        <w:left w:val="single" w:sz="8" w:space="0" w:color="E18380" w:themeColor="accent2" w:themeTint="BF"/>
        <w:bottom w:val="single" w:sz="8" w:space="0" w:color="E18380" w:themeColor="accent2" w:themeTint="BF"/>
        <w:right w:val="single" w:sz="8" w:space="0" w:color="E18380" w:themeColor="accent2" w:themeTint="BF"/>
        <w:insideH w:val="single" w:sz="8" w:space="0" w:color="E1838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8380" w:themeColor="accent2" w:themeTint="BF"/>
          <w:left w:val="single" w:sz="8" w:space="0" w:color="E18380" w:themeColor="accent2" w:themeTint="BF"/>
          <w:bottom w:val="single" w:sz="8" w:space="0" w:color="E18380" w:themeColor="accent2" w:themeTint="BF"/>
          <w:right w:val="single" w:sz="8" w:space="0" w:color="E18380" w:themeColor="accent2" w:themeTint="BF"/>
          <w:insideH w:val="nil"/>
          <w:insideV w:val="nil"/>
        </w:tcBorders>
        <w:shd w:val="clear" w:color="auto" w:fill="D75B5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8380" w:themeColor="accent2" w:themeTint="BF"/>
          <w:left w:val="single" w:sz="8" w:space="0" w:color="E18380" w:themeColor="accent2" w:themeTint="BF"/>
          <w:bottom w:val="single" w:sz="8" w:space="0" w:color="E18380" w:themeColor="accent2" w:themeTint="BF"/>
          <w:right w:val="single" w:sz="8" w:space="0" w:color="E1838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6D5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6D5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E7D280" w:themeColor="accent3" w:themeTint="BF"/>
        <w:left w:val="single" w:sz="8" w:space="0" w:color="E7D280" w:themeColor="accent3" w:themeTint="BF"/>
        <w:bottom w:val="single" w:sz="8" w:space="0" w:color="E7D280" w:themeColor="accent3" w:themeTint="BF"/>
        <w:right w:val="single" w:sz="8" w:space="0" w:color="E7D280" w:themeColor="accent3" w:themeTint="BF"/>
        <w:insideH w:val="single" w:sz="8" w:space="0" w:color="E7D280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7D280" w:themeColor="accent3" w:themeTint="BF"/>
          <w:left w:val="single" w:sz="8" w:space="0" w:color="E7D280" w:themeColor="accent3" w:themeTint="BF"/>
          <w:bottom w:val="single" w:sz="8" w:space="0" w:color="E7D280" w:themeColor="accent3" w:themeTint="BF"/>
          <w:right w:val="single" w:sz="8" w:space="0" w:color="E7D280" w:themeColor="accent3" w:themeTint="BF"/>
          <w:insideH w:val="nil"/>
          <w:insideV w:val="nil"/>
        </w:tcBorders>
        <w:shd w:val="clear" w:color="auto" w:fill="DFC45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7D280" w:themeColor="accent3" w:themeTint="BF"/>
          <w:left w:val="single" w:sz="8" w:space="0" w:color="E7D280" w:themeColor="accent3" w:themeTint="BF"/>
          <w:bottom w:val="single" w:sz="8" w:space="0" w:color="E7D280" w:themeColor="accent3" w:themeTint="BF"/>
          <w:right w:val="single" w:sz="8" w:space="0" w:color="E7D280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F0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F0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EEAD75" w:themeColor="accent4" w:themeTint="BF"/>
        <w:left w:val="single" w:sz="8" w:space="0" w:color="EEAD75" w:themeColor="accent4" w:themeTint="BF"/>
        <w:bottom w:val="single" w:sz="8" w:space="0" w:color="EEAD75" w:themeColor="accent4" w:themeTint="BF"/>
        <w:right w:val="single" w:sz="8" w:space="0" w:color="EEAD75" w:themeColor="accent4" w:themeTint="BF"/>
        <w:insideH w:val="single" w:sz="8" w:space="0" w:color="EEAD75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EAD75" w:themeColor="accent4" w:themeTint="BF"/>
          <w:left w:val="single" w:sz="8" w:space="0" w:color="EEAD75" w:themeColor="accent4" w:themeTint="BF"/>
          <w:bottom w:val="single" w:sz="8" w:space="0" w:color="EEAD75" w:themeColor="accent4" w:themeTint="BF"/>
          <w:right w:val="single" w:sz="8" w:space="0" w:color="EEAD75" w:themeColor="accent4" w:themeTint="BF"/>
          <w:insideH w:val="nil"/>
          <w:insideV w:val="nil"/>
        </w:tcBorders>
        <w:shd w:val="clear" w:color="auto" w:fill="E99248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EAD75" w:themeColor="accent4" w:themeTint="BF"/>
          <w:left w:val="single" w:sz="8" w:space="0" w:color="EEAD75" w:themeColor="accent4" w:themeTint="BF"/>
          <w:bottom w:val="single" w:sz="8" w:space="0" w:color="EEAD75" w:themeColor="accent4" w:themeTint="BF"/>
          <w:right w:val="single" w:sz="8" w:space="0" w:color="EEAD75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4D1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E4D1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3ECEAA" w:themeColor="accent5" w:themeTint="BF"/>
        <w:left w:val="single" w:sz="8" w:space="0" w:color="3ECEAA" w:themeColor="accent5" w:themeTint="BF"/>
        <w:bottom w:val="single" w:sz="8" w:space="0" w:color="3ECEAA" w:themeColor="accent5" w:themeTint="BF"/>
        <w:right w:val="single" w:sz="8" w:space="0" w:color="3ECEAA" w:themeColor="accent5" w:themeTint="BF"/>
        <w:insideH w:val="single" w:sz="8" w:space="0" w:color="3ECEAA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ECEAA" w:themeColor="accent5" w:themeTint="BF"/>
          <w:left w:val="single" w:sz="8" w:space="0" w:color="3ECEAA" w:themeColor="accent5" w:themeTint="BF"/>
          <w:bottom w:val="single" w:sz="8" w:space="0" w:color="3ECEAA" w:themeColor="accent5" w:themeTint="BF"/>
          <w:right w:val="single" w:sz="8" w:space="0" w:color="3ECEAA" w:themeColor="accent5" w:themeTint="BF"/>
          <w:insideH w:val="nil"/>
          <w:insideV w:val="nil"/>
        </w:tcBorders>
        <w:shd w:val="clear" w:color="auto" w:fill="26967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ECEAA" w:themeColor="accent5" w:themeTint="BF"/>
          <w:left w:val="single" w:sz="8" w:space="0" w:color="3ECEAA" w:themeColor="accent5" w:themeTint="BF"/>
          <w:bottom w:val="single" w:sz="8" w:space="0" w:color="3ECEAA" w:themeColor="accent5" w:themeTint="BF"/>
          <w:right w:val="single" w:sz="8" w:space="0" w:color="3ECEAA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EFE3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EFE3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8" w:space="0" w:color="8F87A9" w:themeColor="accent6" w:themeTint="BF"/>
        <w:left w:val="single" w:sz="8" w:space="0" w:color="8F87A9" w:themeColor="accent6" w:themeTint="BF"/>
        <w:bottom w:val="single" w:sz="8" w:space="0" w:color="8F87A9" w:themeColor="accent6" w:themeTint="BF"/>
        <w:right w:val="single" w:sz="8" w:space="0" w:color="8F87A9" w:themeColor="accent6" w:themeTint="BF"/>
        <w:insideH w:val="single" w:sz="8" w:space="0" w:color="8F87A9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F87A9" w:themeColor="accent6" w:themeTint="BF"/>
          <w:left w:val="single" w:sz="8" w:space="0" w:color="8F87A9" w:themeColor="accent6" w:themeTint="BF"/>
          <w:bottom w:val="single" w:sz="8" w:space="0" w:color="8F87A9" w:themeColor="accent6" w:themeTint="BF"/>
          <w:right w:val="single" w:sz="8" w:space="0" w:color="8F87A9" w:themeColor="accent6" w:themeTint="BF"/>
          <w:insideH w:val="nil"/>
          <w:insideV w:val="nil"/>
        </w:tcBorders>
        <w:shd w:val="clear" w:color="auto" w:fill="6C638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F87A9" w:themeColor="accent6" w:themeTint="BF"/>
          <w:left w:val="single" w:sz="8" w:space="0" w:color="8F87A9" w:themeColor="accent6" w:themeTint="BF"/>
          <w:bottom w:val="single" w:sz="8" w:space="0" w:color="8F87A9" w:themeColor="accent6" w:themeTint="BF"/>
          <w:right w:val="single" w:sz="8" w:space="0" w:color="8F87A9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D7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AD7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8ACB3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8ACB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8ACB3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75B5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B5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75B5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FC456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C45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FC456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99248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9248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99248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967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967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6967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0D42E4"/>
    <w:pPr>
      <w:spacing w:before="0"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C638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C638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C638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0D42E4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/>
      <w:ind w:left="1080" w:hanging="108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0D42E4"/>
    <w:rPr>
      <w:rFonts w:asciiTheme="majorHAnsi" w:eastAsiaTheme="majorEastAsia" w:hAnsiTheme="majorHAnsi" w:cstheme="majorBidi"/>
      <w:b/>
      <w:shd w:val="pct20" w:color="auto" w:fill="auto"/>
    </w:rPr>
  </w:style>
  <w:style w:type="paragraph" w:styleId="NoSpacing">
    <w:name w:val="No Spacing"/>
    <w:uiPriority w:val="99"/>
    <w:unhideWhenUsed/>
    <w:qFormat/>
    <w:rsid w:val="000D42E4"/>
    <w:pPr>
      <w:spacing w:before="0" w:after="0"/>
    </w:pPr>
    <w:rPr>
      <w:b/>
    </w:rPr>
  </w:style>
  <w:style w:type="paragraph" w:styleId="NormalWeb">
    <w:name w:val="Normal (Web)"/>
    <w:basedOn w:val="Normal"/>
    <w:uiPriority w:val="99"/>
    <w:semiHidden/>
    <w:unhideWhenUsed/>
    <w:rsid w:val="000D42E4"/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rsid w:val="000D42E4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0D42E4"/>
    <w:pPr>
      <w:spacing w:before="0" w:after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D42E4"/>
    <w:rPr>
      <w:b/>
    </w:rPr>
  </w:style>
  <w:style w:type="character" w:styleId="PageNumber">
    <w:name w:val="page number"/>
    <w:basedOn w:val="DefaultParagraphFont"/>
    <w:uiPriority w:val="99"/>
    <w:semiHidden/>
    <w:unhideWhenUsed/>
    <w:rsid w:val="000D42E4"/>
  </w:style>
  <w:style w:type="table" w:styleId="PlainTable1">
    <w:name w:val="Plain Table 1"/>
    <w:basedOn w:val="TableNormal"/>
    <w:uiPriority w:val="41"/>
    <w:rsid w:val="000D42E4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D42E4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D42E4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42E4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D42E4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0D42E4"/>
    <w:pPr>
      <w:spacing w:before="0" w:after="0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0D42E4"/>
    <w:rPr>
      <w:rFonts w:ascii="Consolas" w:hAnsi="Consolas"/>
      <w:b/>
      <w:sz w:val="22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D42E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D42E4"/>
    <w:rPr>
      <w:b/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0D42E4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D42E4"/>
    <w:rPr>
      <w:b/>
    </w:rPr>
  </w:style>
  <w:style w:type="paragraph" w:styleId="Signature">
    <w:name w:val="Signature"/>
    <w:basedOn w:val="Normal"/>
    <w:link w:val="SignatureChar"/>
    <w:uiPriority w:val="99"/>
    <w:semiHidden/>
    <w:unhideWhenUsed/>
    <w:rsid w:val="000D42E4"/>
    <w:pPr>
      <w:spacing w:before="0" w:after="0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0D42E4"/>
    <w:rPr>
      <w:b/>
    </w:rPr>
  </w:style>
  <w:style w:type="character" w:styleId="Strong">
    <w:name w:val="Strong"/>
    <w:basedOn w:val="DefaultParagraphFont"/>
    <w:uiPriority w:val="22"/>
    <w:semiHidden/>
    <w:unhideWhenUsed/>
    <w:qFormat/>
    <w:rsid w:val="000D42E4"/>
    <w:rPr>
      <w:b/>
      <w:bCs/>
    </w:rPr>
  </w:style>
  <w:style w:type="paragraph" w:styleId="Subtitle">
    <w:name w:val="Subtitle"/>
    <w:basedOn w:val="Normal"/>
    <w:next w:val="Heading1"/>
    <w:link w:val="SubtitleChar"/>
    <w:uiPriority w:val="2"/>
    <w:unhideWhenUsed/>
    <w:qFormat/>
    <w:rsid w:val="006333C0"/>
    <w:pPr>
      <w:keepNext/>
      <w:keepLines/>
      <w:numPr>
        <w:ilvl w:val="1"/>
      </w:numPr>
      <w:spacing w:before="240" w:after="160"/>
    </w:pPr>
    <w:rPr>
      <w:rFonts w:eastAsiaTheme="minorEastAsia"/>
      <w:color w:val="595959" w:themeColor="text1" w:themeTint="A6"/>
      <w:sz w:val="44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sid w:val="006333C0"/>
    <w:rPr>
      <w:rFonts w:eastAsiaTheme="minorEastAsia"/>
      <w:b/>
      <w:color w:val="595959" w:themeColor="text1" w:themeTint="A6"/>
      <w:sz w:val="4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0D42E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0D42E4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0D42E4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0D42E4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0D42E4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0D42E4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0D42E4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0D42E4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0D42E4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0D42E4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0D42E4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0D42E4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0D42E4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0D42E4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0D42E4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0D42E4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0D42E4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0D42E4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0D42E4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0D42E4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0D42E4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0D42E4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0D42E4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0D42E4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0D42E4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0D42E4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0D42E4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0D42E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0D42E4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0D42E4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0D42E4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0D42E4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0D42E4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0D42E4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0D42E4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0D42E4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0D42E4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0D42E4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0D42E4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0D42E4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0D42E4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0D42E4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0D42E4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0D42E4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0D42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0D42E4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0D42E4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0D42E4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next w:val="Subtitle"/>
    <w:link w:val="TitleChar"/>
    <w:uiPriority w:val="1"/>
    <w:unhideWhenUsed/>
    <w:qFormat/>
    <w:rsid w:val="006333C0"/>
    <w:pPr>
      <w:keepNext/>
      <w:keepLines/>
      <w:spacing w:before="600" w:after="120" w:line="168" w:lineRule="auto"/>
    </w:pPr>
    <w:rPr>
      <w:rFonts w:asciiTheme="majorHAnsi" w:eastAsiaTheme="majorEastAsia" w:hAnsiTheme="majorHAnsi" w:cstheme="majorBidi"/>
      <w:sz w:val="10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6333C0"/>
    <w:rPr>
      <w:rFonts w:asciiTheme="majorHAnsi" w:eastAsiaTheme="majorEastAsia" w:hAnsiTheme="majorHAnsi" w:cstheme="majorBidi"/>
      <w:b/>
      <w:sz w:val="106"/>
      <w:szCs w:val="56"/>
    </w:rPr>
  </w:style>
  <w:style w:type="paragraph" w:styleId="TOAHeading">
    <w:name w:val="toa heading"/>
    <w:basedOn w:val="Normal"/>
    <w:next w:val="Normal"/>
    <w:uiPriority w:val="99"/>
    <w:semiHidden/>
    <w:unhideWhenUsed/>
    <w:rsid w:val="000D42E4"/>
    <w:pPr>
      <w:spacing w:before="120"/>
    </w:pPr>
    <w:rPr>
      <w:rFonts w:asciiTheme="majorHAnsi" w:eastAsiaTheme="majorEastAsia" w:hAnsiTheme="majorHAnsi" w:cstheme="majorBidi"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0D42E4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0D42E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0D42E4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0D42E4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0D42E4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0D42E4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0D42E4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0D42E4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0D42E4"/>
    <w:pPr>
      <w:spacing w:after="100"/>
      <w:ind w:left="19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D42E4"/>
    <w:pPr>
      <w:spacing w:after="0"/>
      <w:outlineLvl w:val="9"/>
    </w:pPr>
    <w:rPr>
      <w:color w:val="3E8389" w:themeColor="accent1" w:themeShade="BF"/>
      <w:sz w:val="32"/>
    </w:rPr>
  </w:style>
  <w:style w:type="paragraph" w:customStyle="1" w:styleId="ContactInfo">
    <w:name w:val="Contact Info"/>
    <w:basedOn w:val="Normal"/>
    <w:next w:val="Normal"/>
    <w:uiPriority w:val="10"/>
    <w:qFormat/>
    <w:rsid w:val="00DD5648"/>
    <w:pPr>
      <w:pBdr>
        <w:bottom w:val="dashed" w:sz="8" w:space="9" w:color="231F20" w:themeColor="text2"/>
      </w:pBdr>
      <w:spacing w:after="16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8.xml"/><Relationship Id="rId299" Type="http://schemas.openxmlformats.org/officeDocument/2006/relationships/customXml" Target="ink/ink150.xml"/><Relationship Id="rId21" Type="http://schemas.openxmlformats.org/officeDocument/2006/relationships/image" Target="media/image7.png"/><Relationship Id="rId63" Type="http://schemas.openxmlformats.org/officeDocument/2006/relationships/customXml" Target="ink/ink30.xml"/><Relationship Id="rId159" Type="http://schemas.openxmlformats.org/officeDocument/2006/relationships/image" Target="media/image57.png"/><Relationship Id="rId324" Type="http://schemas.openxmlformats.org/officeDocument/2006/relationships/customXml" Target="ink/ink163.xml"/><Relationship Id="rId170" Type="http://schemas.openxmlformats.org/officeDocument/2006/relationships/customXml" Target="ink/ink86.xml"/><Relationship Id="rId226" Type="http://schemas.openxmlformats.org/officeDocument/2006/relationships/image" Target="media/image88.png"/><Relationship Id="rId268" Type="http://schemas.openxmlformats.org/officeDocument/2006/relationships/image" Target="media/image109.png"/><Relationship Id="rId32" Type="http://schemas.openxmlformats.org/officeDocument/2006/relationships/image" Target="media/image12.png"/><Relationship Id="rId74" Type="http://schemas.openxmlformats.org/officeDocument/2006/relationships/image" Target="media/image32.png"/><Relationship Id="rId128" Type="http://schemas.openxmlformats.org/officeDocument/2006/relationships/image" Target="media/image170.png"/><Relationship Id="rId5" Type="http://schemas.openxmlformats.org/officeDocument/2006/relationships/styles" Target="styles.xml"/><Relationship Id="rId181" Type="http://schemas.openxmlformats.org/officeDocument/2006/relationships/image" Target="media/image68.png"/><Relationship Id="rId237" Type="http://schemas.openxmlformats.org/officeDocument/2006/relationships/customXml" Target="ink/ink118.xml"/><Relationship Id="rId279" Type="http://schemas.openxmlformats.org/officeDocument/2006/relationships/customXml" Target="ink/ink140.xml"/><Relationship Id="rId43" Type="http://schemas.openxmlformats.org/officeDocument/2006/relationships/customXml" Target="ink/ink19.xml"/><Relationship Id="rId139" Type="http://schemas.openxmlformats.org/officeDocument/2006/relationships/customXml" Target="ink/ink69.xml"/><Relationship Id="rId290" Type="http://schemas.openxmlformats.org/officeDocument/2006/relationships/image" Target="media/image119.png"/><Relationship Id="rId304" Type="http://schemas.openxmlformats.org/officeDocument/2006/relationships/customXml" Target="ink/ink153.xml"/><Relationship Id="rId85" Type="http://schemas.openxmlformats.org/officeDocument/2006/relationships/customXml" Target="ink/ink41.xml"/><Relationship Id="rId150" Type="http://schemas.openxmlformats.org/officeDocument/2006/relationships/customXml" Target="ink/ink76.xml"/><Relationship Id="rId192" Type="http://schemas.openxmlformats.org/officeDocument/2006/relationships/customXml" Target="ink/ink97.xml"/><Relationship Id="rId206" Type="http://schemas.openxmlformats.org/officeDocument/2006/relationships/customXml" Target="ink/ink103.xml"/><Relationship Id="rId248" Type="http://schemas.openxmlformats.org/officeDocument/2006/relationships/image" Target="media/image99.png"/><Relationship Id="rId12" Type="http://schemas.openxmlformats.org/officeDocument/2006/relationships/customXml" Target="ink/ink3.xml"/><Relationship Id="rId108" Type="http://schemas.openxmlformats.org/officeDocument/2006/relationships/image" Target="media/image39.png"/><Relationship Id="rId315" Type="http://schemas.openxmlformats.org/officeDocument/2006/relationships/image" Target="media/image131.png"/><Relationship Id="rId54" Type="http://schemas.openxmlformats.org/officeDocument/2006/relationships/image" Target="media/image23.png"/><Relationship Id="rId96" Type="http://schemas.openxmlformats.org/officeDocument/2006/relationships/image" Target="media/image34.png"/><Relationship Id="rId161" Type="http://schemas.openxmlformats.org/officeDocument/2006/relationships/image" Target="media/image58.png"/><Relationship Id="rId217" Type="http://schemas.openxmlformats.org/officeDocument/2006/relationships/customXml" Target="ink/ink107.xml"/><Relationship Id="rId259" Type="http://schemas.openxmlformats.org/officeDocument/2006/relationships/customXml" Target="ink/ink129.xml"/><Relationship Id="rId23" Type="http://schemas.openxmlformats.org/officeDocument/2006/relationships/image" Target="media/image8.png"/><Relationship Id="rId119" Type="http://schemas.openxmlformats.org/officeDocument/2006/relationships/customXml" Target="ink/ink59.xml"/><Relationship Id="rId270" Type="http://schemas.openxmlformats.org/officeDocument/2006/relationships/image" Target="media/image110.png"/><Relationship Id="rId326" Type="http://schemas.openxmlformats.org/officeDocument/2006/relationships/customXml" Target="ink/ink164.xml"/><Relationship Id="rId65" Type="http://schemas.openxmlformats.org/officeDocument/2006/relationships/customXml" Target="ink/ink31.xml"/><Relationship Id="rId130" Type="http://schemas.openxmlformats.org/officeDocument/2006/relationships/image" Target="media/image180.png"/><Relationship Id="rId172" Type="http://schemas.openxmlformats.org/officeDocument/2006/relationships/customXml" Target="ink/ink87.xml"/><Relationship Id="rId228" Type="http://schemas.openxmlformats.org/officeDocument/2006/relationships/image" Target="media/image89.png"/><Relationship Id="rId281" Type="http://schemas.openxmlformats.org/officeDocument/2006/relationships/customXml" Target="ink/ink141.xml"/><Relationship Id="rId34" Type="http://schemas.openxmlformats.org/officeDocument/2006/relationships/image" Target="media/image13.png"/><Relationship Id="rId76" Type="http://schemas.openxmlformats.org/officeDocument/2006/relationships/image" Target="media/image33.png"/><Relationship Id="rId141" Type="http://schemas.openxmlformats.org/officeDocument/2006/relationships/image" Target="media/image49.png"/><Relationship Id="rId7" Type="http://schemas.openxmlformats.org/officeDocument/2006/relationships/webSettings" Target="webSettings.xml"/><Relationship Id="rId183" Type="http://schemas.openxmlformats.org/officeDocument/2006/relationships/image" Target="media/image69.png"/><Relationship Id="rId239" Type="http://schemas.openxmlformats.org/officeDocument/2006/relationships/customXml" Target="ink/ink119.xml"/><Relationship Id="rId250" Type="http://schemas.openxmlformats.org/officeDocument/2006/relationships/image" Target="media/image100.png"/><Relationship Id="rId271" Type="http://schemas.openxmlformats.org/officeDocument/2006/relationships/customXml" Target="ink/ink135.xml"/><Relationship Id="rId292" Type="http://schemas.openxmlformats.org/officeDocument/2006/relationships/image" Target="media/image120.png"/><Relationship Id="rId306" Type="http://schemas.openxmlformats.org/officeDocument/2006/relationships/customXml" Target="ink/ink154.xml"/><Relationship Id="rId24" Type="http://schemas.openxmlformats.org/officeDocument/2006/relationships/customXml" Target="ink/ink9.xml"/><Relationship Id="rId45" Type="http://schemas.openxmlformats.org/officeDocument/2006/relationships/customXml" Target="ink/ink20.xml"/><Relationship Id="rId66" Type="http://schemas.openxmlformats.org/officeDocument/2006/relationships/image" Target="media/image28.png"/><Relationship Id="rId87" Type="http://schemas.openxmlformats.org/officeDocument/2006/relationships/customXml" Target="ink/ink42.xml"/><Relationship Id="rId110" Type="http://schemas.openxmlformats.org/officeDocument/2006/relationships/image" Target="media/image40.png"/><Relationship Id="rId131" Type="http://schemas.openxmlformats.org/officeDocument/2006/relationships/customXml" Target="ink/ink65.xml"/><Relationship Id="rId327" Type="http://schemas.openxmlformats.org/officeDocument/2006/relationships/image" Target="media/image137.png"/><Relationship Id="rId152" Type="http://schemas.openxmlformats.org/officeDocument/2006/relationships/customXml" Target="ink/ink77.xml"/><Relationship Id="rId173" Type="http://schemas.openxmlformats.org/officeDocument/2006/relationships/image" Target="media/image64.png"/><Relationship Id="rId194" Type="http://schemas.openxmlformats.org/officeDocument/2006/relationships/customXml" Target="ink/ink98.xml"/><Relationship Id="rId208" Type="http://schemas.openxmlformats.org/officeDocument/2006/relationships/image" Target="media/image80.png"/><Relationship Id="rId229" Type="http://schemas.openxmlformats.org/officeDocument/2006/relationships/customXml" Target="ink/ink114.xml"/><Relationship Id="rId240" Type="http://schemas.openxmlformats.org/officeDocument/2006/relationships/image" Target="media/image95.png"/><Relationship Id="rId261" Type="http://schemas.openxmlformats.org/officeDocument/2006/relationships/customXml" Target="ink/ink130.xml"/><Relationship Id="rId14" Type="http://schemas.openxmlformats.org/officeDocument/2006/relationships/customXml" Target="ink/ink4.xml"/><Relationship Id="rId35" Type="http://schemas.openxmlformats.org/officeDocument/2006/relationships/customXml" Target="ink/ink15.xml"/><Relationship Id="rId56" Type="http://schemas.openxmlformats.org/officeDocument/2006/relationships/customXml" Target="ink/ink26.xml"/><Relationship Id="rId77" Type="http://schemas.openxmlformats.org/officeDocument/2006/relationships/customXml" Target="ink/ink37.xml"/><Relationship Id="rId100" Type="http://schemas.openxmlformats.org/officeDocument/2006/relationships/image" Target="media/image36.png"/><Relationship Id="rId282" Type="http://schemas.openxmlformats.org/officeDocument/2006/relationships/image" Target="media/image115.png"/><Relationship Id="rId317" Type="http://schemas.openxmlformats.org/officeDocument/2006/relationships/image" Target="media/image132.png"/><Relationship Id="rId8" Type="http://schemas.openxmlformats.org/officeDocument/2006/relationships/customXml" Target="ink/ink1.xml"/><Relationship Id="rId98" Type="http://schemas.openxmlformats.org/officeDocument/2006/relationships/image" Target="media/image35.png"/><Relationship Id="rId121" Type="http://schemas.openxmlformats.org/officeDocument/2006/relationships/customXml" Target="ink/ink60.xml"/><Relationship Id="rId142" Type="http://schemas.openxmlformats.org/officeDocument/2006/relationships/customXml" Target="ink/ink71.xml"/><Relationship Id="rId163" Type="http://schemas.openxmlformats.org/officeDocument/2006/relationships/image" Target="media/image59.png"/><Relationship Id="rId184" Type="http://schemas.openxmlformats.org/officeDocument/2006/relationships/customXml" Target="ink/ink93.xml"/><Relationship Id="rId219" Type="http://schemas.openxmlformats.org/officeDocument/2006/relationships/customXml" Target="ink/ink109.xml"/><Relationship Id="rId230" Type="http://schemas.openxmlformats.org/officeDocument/2006/relationships/image" Target="media/image90.png"/><Relationship Id="rId251" Type="http://schemas.openxmlformats.org/officeDocument/2006/relationships/customXml" Target="ink/ink125.xml"/><Relationship Id="rId25" Type="http://schemas.openxmlformats.org/officeDocument/2006/relationships/image" Target="media/image9.png"/><Relationship Id="rId46" Type="http://schemas.openxmlformats.org/officeDocument/2006/relationships/image" Target="media/image19.png"/><Relationship Id="rId67" Type="http://schemas.openxmlformats.org/officeDocument/2006/relationships/customXml" Target="ink/ink32.xml"/><Relationship Id="rId272" Type="http://schemas.openxmlformats.org/officeDocument/2006/relationships/image" Target="media/image111.png"/><Relationship Id="rId293" Type="http://schemas.openxmlformats.org/officeDocument/2006/relationships/customXml" Target="ink/ink147.xml"/><Relationship Id="rId307" Type="http://schemas.openxmlformats.org/officeDocument/2006/relationships/image" Target="media/image127.png"/><Relationship Id="rId328" Type="http://schemas.openxmlformats.org/officeDocument/2006/relationships/customXml" Target="ink/ink165.xml"/><Relationship Id="rId88" Type="http://schemas.openxmlformats.org/officeDocument/2006/relationships/image" Target="media/image910.png"/><Relationship Id="rId111" Type="http://schemas.openxmlformats.org/officeDocument/2006/relationships/customXml" Target="ink/ink55.xml"/><Relationship Id="rId132" Type="http://schemas.openxmlformats.org/officeDocument/2006/relationships/image" Target="media/image190.png"/><Relationship Id="rId153" Type="http://schemas.openxmlformats.org/officeDocument/2006/relationships/image" Target="media/image54.png"/><Relationship Id="rId174" Type="http://schemas.openxmlformats.org/officeDocument/2006/relationships/customXml" Target="ink/ink88.xml"/><Relationship Id="rId195" Type="http://schemas.openxmlformats.org/officeDocument/2006/relationships/image" Target="media/image75.png"/><Relationship Id="rId209" Type="http://schemas.openxmlformats.org/officeDocument/2006/relationships/customXml" Target="ink/ink104.xml"/><Relationship Id="rId220" Type="http://schemas.openxmlformats.org/officeDocument/2006/relationships/image" Target="media/image85.png"/><Relationship Id="rId241" Type="http://schemas.openxmlformats.org/officeDocument/2006/relationships/customXml" Target="ink/ink120.xml"/><Relationship Id="rId15" Type="http://schemas.openxmlformats.org/officeDocument/2006/relationships/image" Target="media/image4.png"/><Relationship Id="rId36" Type="http://schemas.openxmlformats.org/officeDocument/2006/relationships/image" Target="media/image14.png"/><Relationship Id="rId57" Type="http://schemas.openxmlformats.org/officeDocument/2006/relationships/image" Target="media/image24.png"/><Relationship Id="rId262" Type="http://schemas.openxmlformats.org/officeDocument/2006/relationships/image" Target="media/image106.png"/><Relationship Id="rId283" Type="http://schemas.openxmlformats.org/officeDocument/2006/relationships/customXml" Target="ink/ink142.xml"/><Relationship Id="rId318" Type="http://schemas.openxmlformats.org/officeDocument/2006/relationships/customXml" Target="ink/ink160.xml"/><Relationship Id="rId78" Type="http://schemas.openxmlformats.org/officeDocument/2006/relationships/image" Target="media/image410.png"/><Relationship Id="rId99" Type="http://schemas.openxmlformats.org/officeDocument/2006/relationships/customXml" Target="ink/ink48.xml"/><Relationship Id="rId101" Type="http://schemas.openxmlformats.org/officeDocument/2006/relationships/customXml" Target="ink/ink49.xml"/><Relationship Id="rId122" Type="http://schemas.openxmlformats.org/officeDocument/2006/relationships/image" Target="media/image140.png"/><Relationship Id="rId143" Type="http://schemas.openxmlformats.org/officeDocument/2006/relationships/customXml" Target="ink/ink72.xml"/><Relationship Id="rId164" Type="http://schemas.openxmlformats.org/officeDocument/2006/relationships/customXml" Target="ink/ink83.xml"/><Relationship Id="rId185" Type="http://schemas.openxmlformats.org/officeDocument/2006/relationships/image" Target="media/image70.png"/><Relationship Id="rId9" Type="http://schemas.openxmlformats.org/officeDocument/2006/relationships/image" Target="media/image1.png"/><Relationship Id="rId210" Type="http://schemas.openxmlformats.org/officeDocument/2006/relationships/image" Target="media/image230.png"/><Relationship Id="rId26" Type="http://schemas.openxmlformats.org/officeDocument/2006/relationships/customXml" Target="ink/ink10.xml"/><Relationship Id="rId231" Type="http://schemas.openxmlformats.org/officeDocument/2006/relationships/customXml" Target="ink/ink115.xml"/><Relationship Id="rId252" Type="http://schemas.openxmlformats.org/officeDocument/2006/relationships/image" Target="media/image101.png"/><Relationship Id="rId273" Type="http://schemas.openxmlformats.org/officeDocument/2006/relationships/customXml" Target="ink/ink136.xml"/><Relationship Id="rId294" Type="http://schemas.openxmlformats.org/officeDocument/2006/relationships/image" Target="media/image121.png"/><Relationship Id="rId308" Type="http://schemas.openxmlformats.org/officeDocument/2006/relationships/customXml" Target="ink/ink155.xml"/><Relationship Id="rId329" Type="http://schemas.openxmlformats.org/officeDocument/2006/relationships/image" Target="media/image138.png"/><Relationship Id="rId47" Type="http://schemas.openxmlformats.org/officeDocument/2006/relationships/customXml" Target="ink/ink21.xml"/><Relationship Id="rId68" Type="http://schemas.openxmlformats.org/officeDocument/2006/relationships/image" Target="media/image29.png"/><Relationship Id="rId89" Type="http://schemas.openxmlformats.org/officeDocument/2006/relationships/customXml" Target="ink/ink43.xml"/><Relationship Id="rId112" Type="http://schemas.openxmlformats.org/officeDocument/2006/relationships/image" Target="media/image41.png"/><Relationship Id="rId133" Type="http://schemas.openxmlformats.org/officeDocument/2006/relationships/customXml" Target="ink/ink66.xml"/><Relationship Id="rId154" Type="http://schemas.openxmlformats.org/officeDocument/2006/relationships/customXml" Target="ink/ink78.xml"/><Relationship Id="rId175" Type="http://schemas.openxmlformats.org/officeDocument/2006/relationships/image" Target="media/image65.png"/><Relationship Id="rId196" Type="http://schemas.openxmlformats.org/officeDocument/2006/relationships/customXml" Target="ink/ink99.xml"/><Relationship Id="rId200" Type="http://schemas.openxmlformats.org/officeDocument/2006/relationships/image" Target="media/image78.png"/><Relationship Id="rId16" Type="http://schemas.openxmlformats.org/officeDocument/2006/relationships/customXml" Target="ink/ink5.xml"/><Relationship Id="rId221" Type="http://schemas.openxmlformats.org/officeDocument/2006/relationships/customXml" Target="ink/ink110.xml"/><Relationship Id="rId242" Type="http://schemas.openxmlformats.org/officeDocument/2006/relationships/image" Target="media/image96.png"/><Relationship Id="rId263" Type="http://schemas.openxmlformats.org/officeDocument/2006/relationships/customXml" Target="ink/ink131.xml"/><Relationship Id="rId284" Type="http://schemas.openxmlformats.org/officeDocument/2006/relationships/image" Target="media/image116.png"/><Relationship Id="rId319" Type="http://schemas.openxmlformats.org/officeDocument/2006/relationships/image" Target="media/image133.png"/><Relationship Id="rId37" Type="http://schemas.openxmlformats.org/officeDocument/2006/relationships/customXml" Target="ink/ink16.xml"/><Relationship Id="rId58" Type="http://schemas.openxmlformats.org/officeDocument/2006/relationships/customXml" Target="ink/ink27.xml"/><Relationship Id="rId79" Type="http://schemas.openxmlformats.org/officeDocument/2006/relationships/customXml" Target="ink/ink38.xml"/><Relationship Id="rId102" Type="http://schemas.openxmlformats.org/officeDocument/2006/relationships/image" Target="media/image37.png"/><Relationship Id="rId123" Type="http://schemas.openxmlformats.org/officeDocument/2006/relationships/customXml" Target="ink/ink61.xml"/><Relationship Id="rId144" Type="http://schemas.openxmlformats.org/officeDocument/2006/relationships/customXml" Target="ink/ink73.xml"/><Relationship Id="rId330" Type="http://schemas.openxmlformats.org/officeDocument/2006/relationships/fontTable" Target="fontTable.xml"/><Relationship Id="rId90" Type="http://schemas.openxmlformats.org/officeDocument/2006/relationships/image" Target="media/image1010.png"/><Relationship Id="rId165" Type="http://schemas.openxmlformats.org/officeDocument/2006/relationships/image" Target="media/image60.png"/><Relationship Id="rId186" Type="http://schemas.openxmlformats.org/officeDocument/2006/relationships/customXml" Target="ink/ink94.xml"/><Relationship Id="rId211" Type="http://schemas.openxmlformats.org/officeDocument/2006/relationships/customXml" Target="ink/ink105.xml"/><Relationship Id="rId232" Type="http://schemas.openxmlformats.org/officeDocument/2006/relationships/image" Target="media/image91.png"/><Relationship Id="rId253" Type="http://schemas.openxmlformats.org/officeDocument/2006/relationships/customXml" Target="ink/ink126.xml"/><Relationship Id="rId274" Type="http://schemas.openxmlformats.org/officeDocument/2006/relationships/customXml" Target="ink/ink137.xml"/><Relationship Id="rId295" Type="http://schemas.openxmlformats.org/officeDocument/2006/relationships/customXml" Target="ink/ink148.xml"/><Relationship Id="rId309" Type="http://schemas.openxmlformats.org/officeDocument/2006/relationships/image" Target="media/image128.png"/><Relationship Id="rId27" Type="http://schemas.openxmlformats.org/officeDocument/2006/relationships/image" Target="media/image10.png"/><Relationship Id="rId48" Type="http://schemas.openxmlformats.org/officeDocument/2006/relationships/image" Target="media/image20.png"/><Relationship Id="rId69" Type="http://schemas.openxmlformats.org/officeDocument/2006/relationships/customXml" Target="ink/ink33.xml"/><Relationship Id="rId113" Type="http://schemas.openxmlformats.org/officeDocument/2006/relationships/customXml" Target="ink/ink56.xml"/><Relationship Id="rId134" Type="http://schemas.openxmlformats.org/officeDocument/2006/relationships/image" Target="media/image46.png"/><Relationship Id="rId320" Type="http://schemas.openxmlformats.org/officeDocument/2006/relationships/customXml" Target="ink/ink161.xml"/><Relationship Id="rId80" Type="http://schemas.openxmlformats.org/officeDocument/2006/relationships/image" Target="media/image510.png"/><Relationship Id="rId155" Type="http://schemas.openxmlformats.org/officeDocument/2006/relationships/image" Target="media/image55.png"/><Relationship Id="rId176" Type="http://schemas.openxmlformats.org/officeDocument/2006/relationships/customXml" Target="ink/ink89.xml"/><Relationship Id="rId197" Type="http://schemas.openxmlformats.org/officeDocument/2006/relationships/image" Target="media/image76.png"/><Relationship Id="rId201" Type="http://schemas.openxmlformats.org/officeDocument/2006/relationships/image" Target="media/image79.png"/><Relationship Id="rId222" Type="http://schemas.openxmlformats.org/officeDocument/2006/relationships/image" Target="media/image86.png"/><Relationship Id="rId243" Type="http://schemas.openxmlformats.org/officeDocument/2006/relationships/customXml" Target="ink/ink121.xml"/><Relationship Id="rId264" Type="http://schemas.openxmlformats.org/officeDocument/2006/relationships/image" Target="media/image107.png"/><Relationship Id="rId285" Type="http://schemas.openxmlformats.org/officeDocument/2006/relationships/customXml" Target="ink/ink143.xml"/><Relationship Id="rId17" Type="http://schemas.openxmlformats.org/officeDocument/2006/relationships/image" Target="media/image5.png"/><Relationship Id="rId38" Type="http://schemas.openxmlformats.org/officeDocument/2006/relationships/image" Target="media/image15.png"/><Relationship Id="rId59" Type="http://schemas.openxmlformats.org/officeDocument/2006/relationships/image" Target="media/image25.png"/><Relationship Id="rId103" Type="http://schemas.openxmlformats.org/officeDocument/2006/relationships/customXml" Target="ink/ink50.xml"/><Relationship Id="rId124" Type="http://schemas.openxmlformats.org/officeDocument/2006/relationships/image" Target="media/image150.png"/><Relationship Id="rId310" Type="http://schemas.openxmlformats.org/officeDocument/2006/relationships/customXml" Target="ink/ink156.xml"/><Relationship Id="rId70" Type="http://schemas.openxmlformats.org/officeDocument/2006/relationships/image" Target="media/image30.png"/><Relationship Id="rId91" Type="http://schemas.openxmlformats.org/officeDocument/2006/relationships/customXml" Target="ink/ink44.xml"/><Relationship Id="rId145" Type="http://schemas.openxmlformats.org/officeDocument/2006/relationships/image" Target="media/image50.png"/><Relationship Id="rId166" Type="http://schemas.openxmlformats.org/officeDocument/2006/relationships/customXml" Target="ink/ink84.xml"/><Relationship Id="rId187" Type="http://schemas.openxmlformats.org/officeDocument/2006/relationships/image" Target="media/image71.png"/><Relationship Id="rId331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81.png"/><Relationship Id="rId233" Type="http://schemas.openxmlformats.org/officeDocument/2006/relationships/customXml" Target="ink/ink116.xml"/><Relationship Id="rId254" Type="http://schemas.openxmlformats.org/officeDocument/2006/relationships/image" Target="media/image102.png"/><Relationship Id="rId28" Type="http://schemas.openxmlformats.org/officeDocument/2006/relationships/customXml" Target="ink/ink11.xml"/><Relationship Id="rId49" Type="http://schemas.openxmlformats.org/officeDocument/2006/relationships/customXml" Target="ink/ink22.xml"/><Relationship Id="rId114" Type="http://schemas.openxmlformats.org/officeDocument/2006/relationships/image" Target="media/image42.png"/><Relationship Id="rId275" Type="http://schemas.openxmlformats.org/officeDocument/2006/relationships/image" Target="media/image112.png"/><Relationship Id="rId296" Type="http://schemas.openxmlformats.org/officeDocument/2006/relationships/image" Target="media/image122.png"/><Relationship Id="rId300" Type="http://schemas.openxmlformats.org/officeDocument/2006/relationships/image" Target="media/image124.png"/><Relationship Id="rId60" Type="http://schemas.openxmlformats.org/officeDocument/2006/relationships/customXml" Target="ink/ink28.xml"/><Relationship Id="rId81" Type="http://schemas.openxmlformats.org/officeDocument/2006/relationships/customXml" Target="ink/ink39.xml"/><Relationship Id="rId135" Type="http://schemas.openxmlformats.org/officeDocument/2006/relationships/customXml" Target="ink/ink67.xml"/><Relationship Id="rId156" Type="http://schemas.openxmlformats.org/officeDocument/2006/relationships/customXml" Target="ink/ink79.xml"/><Relationship Id="rId177" Type="http://schemas.openxmlformats.org/officeDocument/2006/relationships/image" Target="media/image66.png"/><Relationship Id="rId198" Type="http://schemas.openxmlformats.org/officeDocument/2006/relationships/customXml" Target="ink/ink100.xml"/><Relationship Id="rId321" Type="http://schemas.openxmlformats.org/officeDocument/2006/relationships/image" Target="media/image134.png"/><Relationship Id="rId202" Type="http://schemas.openxmlformats.org/officeDocument/2006/relationships/customXml" Target="ink/ink101.xml"/><Relationship Id="rId223" Type="http://schemas.openxmlformats.org/officeDocument/2006/relationships/customXml" Target="ink/ink111.xml"/><Relationship Id="rId244" Type="http://schemas.openxmlformats.org/officeDocument/2006/relationships/image" Target="media/image97.png"/><Relationship Id="rId18" Type="http://schemas.openxmlformats.org/officeDocument/2006/relationships/customXml" Target="ink/ink6.xml"/><Relationship Id="rId39" Type="http://schemas.openxmlformats.org/officeDocument/2006/relationships/customXml" Target="ink/ink17.xml"/><Relationship Id="rId265" Type="http://schemas.openxmlformats.org/officeDocument/2006/relationships/customXml" Target="ink/ink132.xml"/><Relationship Id="rId286" Type="http://schemas.openxmlformats.org/officeDocument/2006/relationships/image" Target="media/image117.png"/><Relationship Id="rId50" Type="http://schemas.openxmlformats.org/officeDocument/2006/relationships/image" Target="media/image21.png"/><Relationship Id="rId104" Type="http://schemas.openxmlformats.org/officeDocument/2006/relationships/customXml" Target="ink/ink51.xml"/><Relationship Id="rId125" Type="http://schemas.openxmlformats.org/officeDocument/2006/relationships/customXml" Target="ink/ink62.xml"/><Relationship Id="rId146" Type="http://schemas.openxmlformats.org/officeDocument/2006/relationships/customXml" Target="ink/ink74.xml"/><Relationship Id="rId167" Type="http://schemas.openxmlformats.org/officeDocument/2006/relationships/image" Target="media/image61.png"/><Relationship Id="rId188" Type="http://schemas.openxmlformats.org/officeDocument/2006/relationships/customXml" Target="ink/ink95.xml"/><Relationship Id="rId311" Type="http://schemas.openxmlformats.org/officeDocument/2006/relationships/image" Target="media/image129.png"/><Relationship Id="rId71" Type="http://schemas.openxmlformats.org/officeDocument/2006/relationships/customXml" Target="ink/ink34.xml"/><Relationship Id="rId92" Type="http://schemas.openxmlformats.org/officeDocument/2006/relationships/image" Target="media/image1110.png"/><Relationship Id="rId213" Type="http://schemas.openxmlformats.org/officeDocument/2006/relationships/image" Target="media/image82.png"/><Relationship Id="rId234" Type="http://schemas.openxmlformats.org/officeDocument/2006/relationships/image" Target="media/image92.png"/><Relationship Id="rId2" Type="http://schemas.openxmlformats.org/officeDocument/2006/relationships/customXml" Target="../customXml/item2.xml"/><Relationship Id="rId29" Type="http://schemas.openxmlformats.org/officeDocument/2006/relationships/customXml" Target="ink/ink12.xml"/><Relationship Id="rId255" Type="http://schemas.openxmlformats.org/officeDocument/2006/relationships/customXml" Target="ink/ink127.xml"/><Relationship Id="rId276" Type="http://schemas.openxmlformats.org/officeDocument/2006/relationships/customXml" Target="ink/ink138.xml"/><Relationship Id="rId297" Type="http://schemas.openxmlformats.org/officeDocument/2006/relationships/customXml" Target="ink/ink149.xml"/><Relationship Id="rId40" Type="http://schemas.openxmlformats.org/officeDocument/2006/relationships/image" Target="media/image16.png"/><Relationship Id="rId115" Type="http://schemas.openxmlformats.org/officeDocument/2006/relationships/customXml" Target="ink/ink57.xml"/><Relationship Id="rId136" Type="http://schemas.openxmlformats.org/officeDocument/2006/relationships/image" Target="media/image47.png"/><Relationship Id="rId157" Type="http://schemas.openxmlformats.org/officeDocument/2006/relationships/image" Target="media/image56.png"/><Relationship Id="rId178" Type="http://schemas.openxmlformats.org/officeDocument/2006/relationships/customXml" Target="ink/ink90.xml"/><Relationship Id="rId301" Type="http://schemas.openxmlformats.org/officeDocument/2006/relationships/customXml" Target="ink/ink151.xml"/><Relationship Id="rId322" Type="http://schemas.openxmlformats.org/officeDocument/2006/relationships/customXml" Target="ink/ink162.xml"/><Relationship Id="rId61" Type="http://schemas.openxmlformats.org/officeDocument/2006/relationships/customXml" Target="ink/ink29.xml"/><Relationship Id="rId82" Type="http://schemas.openxmlformats.org/officeDocument/2006/relationships/image" Target="media/image610.png"/><Relationship Id="rId199" Type="http://schemas.openxmlformats.org/officeDocument/2006/relationships/image" Target="media/image77.png"/><Relationship Id="rId203" Type="http://schemas.openxmlformats.org/officeDocument/2006/relationships/image" Target="media/image200.png"/><Relationship Id="rId19" Type="http://schemas.openxmlformats.org/officeDocument/2006/relationships/image" Target="media/image6.png"/><Relationship Id="rId224" Type="http://schemas.openxmlformats.org/officeDocument/2006/relationships/image" Target="media/image87.png"/><Relationship Id="rId245" Type="http://schemas.openxmlformats.org/officeDocument/2006/relationships/customXml" Target="ink/ink122.xml"/><Relationship Id="rId266" Type="http://schemas.openxmlformats.org/officeDocument/2006/relationships/image" Target="media/image108.png"/><Relationship Id="rId287" Type="http://schemas.openxmlformats.org/officeDocument/2006/relationships/customXml" Target="ink/ink144.xml"/><Relationship Id="rId30" Type="http://schemas.openxmlformats.org/officeDocument/2006/relationships/image" Target="media/image11.png"/><Relationship Id="rId105" Type="http://schemas.openxmlformats.org/officeDocument/2006/relationships/customXml" Target="ink/ink52.xml"/><Relationship Id="rId126" Type="http://schemas.openxmlformats.org/officeDocument/2006/relationships/image" Target="media/image160.png"/><Relationship Id="rId147" Type="http://schemas.openxmlformats.org/officeDocument/2006/relationships/image" Target="media/image51.png"/><Relationship Id="rId168" Type="http://schemas.openxmlformats.org/officeDocument/2006/relationships/customXml" Target="ink/ink85.xml"/><Relationship Id="rId312" Type="http://schemas.openxmlformats.org/officeDocument/2006/relationships/customXml" Target="ink/ink157.xml"/><Relationship Id="rId51" Type="http://schemas.openxmlformats.org/officeDocument/2006/relationships/customXml" Target="ink/ink23.xml"/><Relationship Id="rId72" Type="http://schemas.openxmlformats.org/officeDocument/2006/relationships/image" Target="media/image31.png"/><Relationship Id="rId93" Type="http://schemas.openxmlformats.org/officeDocument/2006/relationships/customXml" Target="ink/ink45.xml"/><Relationship Id="rId189" Type="http://schemas.openxmlformats.org/officeDocument/2006/relationships/image" Target="media/image72.png"/><Relationship Id="rId3" Type="http://schemas.openxmlformats.org/officeDocument/2006/relationships/customXml" Target="../customXml/item3.xml"/><Relationship Id="rId214" Type="http://schemas.openxmlformats.org/officeDocument/2006/relationships/image" Target="media/image83.png"/><Relationship Id="rId235" Type="http://schemas.openxmlformats.org/officeDocument/2006/relationships/customXml" Target="ink/ink117.xml"/><Relationship Id="rId256" Type="http://schemas.openxmlformats.org/officeDocument/2006/relationships/image" Target="media/image103.png"/><Relationship Id="rId277" Type="http://schemas.openxmlformats.org/officeDocument/2006/relationships/image" Target="media/image113.png"/><Relationship Id="rId298" Type="http://schemas.openxmlformats.org/officeDocument/2006/relationships/image" Target="media/image123.png"/><Relationship Id="rId116" Type="http://schemas.openxmlformats.org/officeDocument/2006/relationships/image" Target="media/image43.png"/><Relationship Id="rId137" Type="http://schemas.openxmlformats.org/officeDocument/2006/relationships/customXml" Target="ink/ink68.xml"/><Relationship Id="rId158" Type="http://schemas.openxmlformats.org/officeDocument/2006/relationships/customXml" Target="ink/ink80.xml"/><Relationship Id="rId302" Type="http://schemas.openxmlformats.org/officeDocument/2006/relationships/image" Target="media/image125.png"/><Relationship Id="rId323" Type="http://schemas.openxmlformats.org/officeDocument/2006/relationships/image" Target="media/image135.png"/><Relationship Id="rId20" Type="http://schemas.openxmlformats.org/officeDocument/2006/relationships/customXml" Target="ink/ink7.xml"/><Relationship Id="rId41" Type="http://schemas.openxmlformats.org/officeDocument/2006/relationships/customXml" Target="ink/ink18.xml"/><Relationship Id="rId62" Type="http://schemas.openxmlformats.org/officeDocument/2006/relationships/image" Target="media/image26.png"/><Relationship Id="rId83" Type="http://schemas.openxmlformats.org/officeDocument/2006/relationships/customXml" Target="ink/ink40.xml"/><Relationship Id="rId179" Type="http://schemas.openxmlformats.org/officeDocument/2006/relationships/image" Target="media/image67.png"/><Relationship Id="rId190" Type="http://schemas.openxmlformats.org/officeDocument/2006/relationships/customXml" Target="ink/ink96.xml"/><Relationship Id="rId204" Type="http://schemas.openxmlformats.org/officeDocument/2006/relationships/customXml" Target="ink/ink102.xml"/><Relationship Id="rId225" Type="http://schemas.openxmlformats.org/officeDocument/2006/relationships/customXml" Target="ink/ink112.xml"/><Relationship Id="rId246" Type="http://schemas.openxmlformats.org/officeDocument/2006/relationships/image" Target="media/image98.png"/><Relationship Id="rId267" Type="http://schemas.openxmlformats.org/officeDocument/2006/relationships/customXml" Target="ink/ink133.xml"/><Relationship Id="rId288" Type="http://schemas.openxmlformats.org/officeDocument/2006/relationships/image" Target="media/image118.png"/><Relationship Id="rId106" Type="http://schemas.openxmlformats.org/officeDocument/2006/relationships/image" Target="media/image38.png"/><Relationship Id="rId127" Type="http://schemas.openxmlformats.org/officeDocument/2006/relationships/customXml" Target="ink/ink63.xml"/><Relationship Id="rId313" Type="http://schemas.openxmlformats.org/officeDocument/2006/relationships/image" Target="media/image130.png"/><Relationship Id="rId10" Type="http://schemas.openxmlformats.org/officeDocument/2006/relationships/customXml" Target="ink/ink2.xml"/><Relationship Id="rId31" Type="http://schemas.openxmlformats.org/officeDocument/2006/relationships/customXml" Target="ink/ink13.xml"/><Relationship Id="rId52" Type="http://schemas.openxmlformats.org/officeDocument/2006/relationships/image" Target="media/image22.png"/><Relationship Id="rId73" Type="http://schemas.openxmlformats.org/officeDocument/2006/relationships/customXml" Target="ink/ink35.xml"/><Relationship Id="rId94" Type="http://schemas.openxmlformats.org/officeDocument/2006/relationships/image" Target="media/image1210.png"/><Relationship Id="rId148" Type="http://schemas.openxmlformats.org/officeDocument/2006/relationships/customXml" Target="ink/ink75.xml"/><Relationship Id="rId169" Type="http://schemas.openxmlformats.org/officeDocument/2006/relationships/image" Target="media/image62.png"/><Relationship Id="rId4" Type="http://schemas.openxmlformats.org/officeDocument/2006/relationships/numbering" Target="numbering.xml"/><Relationship Id="rId180" Type="http://schemas.openxmlformats.org/officeDocument/2006/relationships/customXml" Target="ink/ink91.xml"/><Relationship Id="rId215" Type="http://schemas.openxmlformats.org/officeDocument/2006/relationships/customXml" Target="ink/ink106.xml"/><Relationship Id="rId236" Type="http://schemas.openxmlformats.org/officeDocument/2006/relationships/image" Target="media/image93.png"/><Relationship Id="rId257" Type="http://schemas.openxmlformats.org/officeDocument/2006/relationships/customXml" Target="ink/ink128.xml"/><Relationship Id="rId278" Type="http://schemas.openxmlformats.org/officeDocument/2006/relationships/customXml" Target="ink/ink139.xml"/><Relationship Id="rId303" Type="http://schemas.openxmlformats.org/officeDocument/2006/relationships/customXml" Target="ink/ink152.xml"/><Relationship Id="rId42" Type="http://schemas.openxmlformats.org/officeDocument/2006/relationships/image" Target="media/image17.png"/><Relationship Id="rId84" Type="http://schemas.openxmlformats.org/officeDocument/2006/relationships/image" Target="media/image710.png"/><Relationship Id="rId138" Type="http://schemas.openxmlformats.org/officeDocument/2006/relationships/image" Target="media/image48.png"/><Relationship Id="rId191" Type="http://schemas.openxmlformats.org/officeDocument/2006/relationships/image" Target="media/image73.png"/><Relationship Id="rId205" Type="http://schemas.openxmlformats.org/officeDocument/2006/relationships/image" Target="media/image210.png"/><Relationship Id="rId247" Type="http://schemas.openxmlformats.org/officeDocument/2006/relationships/customXml" Target="ink/ink123.xml"/><Relationship Id="rId107" Type="http://schemas.openxmlformats.org/officeDocument/2006/relationships/customXml" Target="ink/ink53.xml"/><Relationship Id="rId289" Type="http://schemas.openxmlformats.org/officeDocument/2006/relationships/customXml" Target="ink/ink145.xml"/><Relationship Id="rId11" Type="http://schemas.openxmlformats.org/officeDocument/2006/relationships/image" Target="media/image2.png"/><Relationship Id="rId53" Type="http://schemas.openxmlformats.org/officeDocument/2006/relationships/customXml" Target="ink/ink24.xml"/><Relationship Id="rId149" Type="http://schemas.openxmlformats.org/officeDocument/2006/relationships/image" Target="media/image52.png"/><Relationship Id="rId314" Type="http://schemas.openxmlformats.org/officeDocument/2006/relationships/customXml" Target="ink/ink158.xml"/><Relationship Id="rId95" Type="http://schemas.openxmlformats.org/officeDocument/2006/relationships/customXml" Target="ink/ink46.xml"/><Relationship Id="rId160" Type="http://schemas.openxmlformats.org/officeDocument/2006/relationships/customXml" Target="ink/ink81.xml"/><Relationship Id="rId216" Type="http://schemas.openxmlformats.org/officeDocument/2006/relationships/image" Target="media/image84.png"/><Relationship Id="rId258" Type="http://schemas.openxmlformats.org/officeDocument/2006/relationships/image" Target="media/image104.png"/><Relationship Id="rId22" Type="http://schemas.openxmlformats.org/officeDocument/2006/relationships/customXml" Target="ink/ink8.xml"/><Relationship Id="rId64" Type="http://schemas.openxmlformats.org/officeDocument/2006/relationships/image" Target="media/image27.png"/><Relationship Id="rId118" Type="http://schemas.openxmlformats.org/officeDocument/2006/relationships/image" Target="media/image44.png"/><Relationship Id="rId325" Type="http://schemas.openxmlformats.org/officeDocument/2006/relationships/image" Target="media/image136.png"/><Relationship Id="rId171" Type="http://schemas.openxmlformats.org/officeDocument/2006/relationships/image" Target="media/image63.png"/><Relationship Id="rId227" Type="http://schemas.openxmlformats.org/officeDocument/2006/relationships/customXml" Target="ink/ink113.xml"/><Relationship Id="rId269" Type="http://schemas.openxmlformats.org/officeDocument/2006/relationships/customXml" Target="ink/ink134.xml"/><Relationship Id="rId33" Type="http://schemas.openxmlformats.org/officeDocument/2006/relationships/customXml" Target="ink/ink14.xml"/><Relationship Id="rId129" Type="http://schemas.openxmlformats.org/officeDocument/2006/relationships/customXml" Target="ink/ink64.xml"/><Relationship Id="rId280" Type="http://schemas.openxmlformats.org/officeDocument/2006/relationships/image" Target="media/image114.png"/><Relationship Id="rId75" Type="http://schemas.openxmlformats.org/officeDocument/2006/relationships/customXml" Target="ink/ink36.xml"/><Relationship Id="rId140" Type="http://schemas.openxmlformats.org/officeDocument/2006/relationships/customXml" Target="ink/ink70.xml"/><Relationship Id="rId182" Type="http://schemas.openxmlformats.org/officeDocument/2006/relationships/customXml" Target="ink/ink92.xml"/><Relationship Id="rId6" Type="http://schemas.openxmlformats.org/officeDocument/2006/relationships/settings" Target="settings.xml"/><Relationship Id="rId238" Type="http://schemas.openxmlformats.org/officeDocument/2006/relationships/image" Target="media/image94.png"/><Relationship Id="rId291" Type="http://schemas.openxmlformats.org/officeDocument/2006/relationships/customXml" Target="ink/ink146.xml"/><Relationship Id="rId305" Type="http://schemas.openxmlformats.org/officeDocument/2006/relationships/image" Target="media/image126.png"/><Relationship Id="rId44" Type="http://schemas.openxmlformats.org/officeDocument/2006/relationships/image" Target="media/image18.png"/><Relationship Id="rId86" Type="http://schemas.openxmlformats.org/officeDocument/2006/relationships/image" Target="media/image810.png"/><Relationship Id="rId151" Type="http://schemas.openxmlformats.org/officeDocument/2006/relationships/image" Target="media/image53.png"/><Relationship Id="rId193" Type="http://schemas.openxmlformats.org/officeDocument/2006/relationships/image" Target="media/image74.png"/><Relationship Id="rId207" Type="http://schemas.openxmlformats.org/officeDocument/2006/relationships/image" Target="media/image220.png"/><Relationship Id="rId249" Type="http://schemas.openxmlformats.org/officeDocument/2006/relationships/customXml" Target="ink/ink124.xml"/><Relationship Id="rId13" Type="http://schemas.openxmlformats.org/officeDocument/2006/relationships/image" Target="media/image3.png"/><Relationship Id="rId109" Type="http://schemas.openxmlformats.org/officeDocument/2006/relationships/customXml" Target="ink/ink54.xml"/><Relationship Id="rId260" Type="http://schemas.openxmlformats.org/officeDocument/2006/relationships/image" Target="media/image105.png"/><Relationship Id="rId316" Type="http://schemas.openxmlformats.org/officeDocument/2006/relationships/customXml" Target="ink/ink159.xml"/><Relationship Id="rId55" Type="http://schemas.openxmlformats.org/officeDocument/2006/relationships/customXml" Target="ink/ink25.xml"/><Relationship Id="rId97" Type="http://schemas.openxmlformats.org/officeDocument/2006/relationships/customXml" Target="ink/ink47.xml"/><Relationship Id="rId120" Type="http://schemas.openxmlformats.org/officeDocument/2006/relationships/image" Target="media/image45.png"/><Relationship Id="rId162" Type="http://schemas.openxmlformats.org/officeDocument/2006/relationships/customXml" Target="ink/ink82.xml"/><Relationship Id="rId218" Type="http://schemas.openxmlformats.org/officeDocument/2006/relationships/customXml" Target="ink/ink108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%7b634E28B3-A332-A14B-93B2-A0CC96F6F94F%7dtf16392136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10:28.760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0 1 16383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0.606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4.082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265 180,'-126'20,"45"19,45 10,25 14,5-5,3 2,2-10,23 2,10-17,15-11,5-21,4-2,7-1,6-20,9-11,-6-14,-5-11,-10-2,-12-2,-18 4,-20 7,-4 7,-30-1,-12 8,-13 3,-4 15,2 2,-2 4,6 5,5 3,11 1,-6 2,7-23,-9-6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1:44.162"/>
    </inkml:context>
    <inkml:brush xml:id="br0">
      <inkml:brushProperty name="width" value="0.05" units="cm"/>
      <inkml:brushProperty name="height" value="0.3" units="cm"/>
      <inkml:brushProperty name="color" value="#FFFFFF"/>
      <inkml:brushProperty name="inkEffects" value="pencil"/>
    </inkml:brush>
  </inkml:definitions>
  <inkml:trace contextRef="#ctx0" brushRef="#br0">2 1 16383,'0'286'0,"0"-205"0,0 1 0,0 1 0,0 0 0,0-1 0,-1-1 0,1 1 0,1 2 0,2 9 0,2 2 0,0 1 0,2 1 0,-1-14 0,0 1 0,1 0 0,1 2 0,0 0 0,1 4 0,0 2 0,1 0 0,1 0 0,1 1 0,1 0 0,1 1 0,0 0 0,1 1 0,-1-1 0,1 1 0,-1 0 0,0 1 0,0-1 0,0-2 0,0-5 0,0 0 0,0-2 0,0 1 0,1-1 0,0 1 0,1-1 0,0 1 0,0-1 0,-1-1 0,-1-2 0,0-1 0,-1 0 0,1 0 0,2 1 0,1 3 0,1 1 0,1 0 0,0 1 0,-2-1 0,-3 0 0,-1 0 0,0 0 0,1 0 0,2 0 0,4 0 0,1 0 0,2 0 0,0 0 0,0 0 0,87 352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1:41.942"/>
    </inkml:context>
    <inkml:brush xml:id="br0">
      <inkml:brushProperty name="width" value="0.05" units="cm"/>
      <inkml:brushProperty name="height" value="0.3" units="cm"/>
      <inkml:brushProperty name="color" value="#FFFFFF"/>
      <inkml:brushProperty name="inkEffects" value="pencil"/>
    </inkml:brush>
  </inkml:definitions>
  <inkml:trace contextRef="#ctx0" brushRef="#br0">4924 1 16383,'-412'403'0,"339"-339"0,-3-3 0,0-1 0,-2 0 0,1 0 0,-1 0 0,10-7 0,-1-1 0,1 1 0,-1-1 0,0 2 0,-1-1 0,1 2 0,-5 3 0,0 1 0,-1 0 0,0 1 0,1 1 0,0 2 0,2 1 0,0 2 0,1 2 0,1 2 0,0 0 0,1 1 0,2 1 0,0 1 0,2-2 0,1 1 0,2 1 0,0 1 0,0 0 0,2 2 0,0 1 0,7-7 0,0 2 0,1 0 0,1 2 0,0-1 0,1 2 0,1-1 0,0 0 0,-4 9 0,1 0 0,2 1 0,0 0 0,0 0 0,1 1 0,1 0 0,-1 2 0,0 0 0,2 1 0,-1 0 0,2 1 0,0-1 0,1 0 0,3-2 0,0 1 0,1-1 0,1 1 0,0-2 0,1 0 0,1-1 0,-2 5 0,0 0 0,1-2 0,1 0 0,1-1 0,0 1 0,2-2 0,0 1 0,1-1 0,1 0 0,1-2 0,1-1 0,-1 4 0,2-2 0,0-1 0,3-1 0,1-2 0,0 12 0,2-1 0,2-3 0,0-6 0,-2 2 0,0-5 0,5-11 0,1 0 0,13-30 0,36-81 0,9-10 0,16-19 0,7-11 0,2-3 0,-18 22 0,2-4 0,1-2 0,3-4 0,1-1 0,1-2 0,1 0 0,-2 3 0,1-2 0,1-1 0,2-2 0,0-1 0,2-1 0,0 0 0,0 0 0,0 0 0,-2 4 0,1-1 0,1 0 0,0 0 0,0-1 0,1 0 0,0 0 0,-1-1 0,1 0 0,-1 0 0,-4 5 0,0-1 0,1-1 0,-1 0 0,1 0 0,-1 0 0,0-1 0,0 1 0,-1 1 0,1-1 0,-1 1 0,2-4 0,1 0 0,0 0 0,-1 1 0,0-1 0,-1 1 0,1 1 0,-2 0 0,0 1 0,-1 1 0,0-2 0,0 2 0,0 0 0,-2 0 0,1 1 0,-2 1 0,1 1 0,-2 1 0,0 1 0,8-10 0,0 1 0,-1 0 0,0 2 0,-3 2 0,0 2 0,-4 2 0,7-9 0,-4 2 0,-1 2 0,-2 6 0,-3 7 0,15-15 0,-2 9 0,-29 43 0,-43 70 0,-23 2 0,-23 13 0,-9 8 0,0 4 0,17-13 0,-1 6 0,-2 3 0,-2 3 0,-1 1 0,-1 1 0,-1-1 0,-2 0 0,-1 0 0,-2 1 0,-1 1 0,-1 1 0,0 0 0,1 0 0,0 2 0,6-7 0,-1 2 0,0 0 0,0 0 0,1 1 0,-1 0 0,1 0 0,0 1 0,1 0 0,-1 0 0,1 0 0,0 1 0,0 0 0,1 0 0,0 0 0,0 1 0,1 0 0,1 0 0,1 0 0,0 0 0,1 0 0,0 1 0,1 0 0,1 0 0,0-1 0,1 1 0,0-1 0,-2 6 0,1-1 0,0 1 0,2-1 0,0 0 0,0 0 0,2 1 0,-1-1 0,3-1 0,0 1 0,0-1 0,2 1 0,0-1 0,1 0 0,0-1 0,2 0 0,-8 15 0,2-1 0,0-1 0,2 0 0,3-1 0,2-1 0,4-6 0,2 0 0,2-1 0,3 0 0,2-2 0,4-1 0,-2 22 0,4-1 0,6-2 0,9-5 0,5 12 0,11-4 0,26-18 0,26-35 0,23-14 0,12-10 0,0-1 0,391 41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1:41.269"/>
    </inkml:context>
    <inkml:brush xml:id="br0">
      <inkml:brushProperty name="width" value="0.05" units="cm"/>
      <inkml:brushProperty name="height" value="0.3" units="cm"/>
      <inkml:brushProperty name="color" value="#FFFFFF"/>
      <inkml:brushProperty name="inkEffects" value="pencil"/>
    </inkml:brush>
  </inkml:definitions>
  <inkml:trace contextRef="#ctx0" brushRef="#br0">3140 1 16383,'-356'454'0,"296"-377"0,0 0 0,-1 0 0,3 0 0,4-1 0,6-1 0,6-1 0,7-1 0,2-1 0,1 0 0,-3 2 0,-4 3 0,-2 1 0,0 0 0,-1 1 0,1 1 0,0 3 0,-1 2 0,1 0 0,-2 0 0,-1 0 0,-3 0 0,-2-1 0,0 1 0,-2-1 0,0 1 0,6-10 0,-1 0 0,-1 0 0,0 0 0,-2 0 0,1-3 0,-1-2 0,-1-2 0,0 0 0,-1-1 0,0-1 0,0-1 0,-10 9 0,0-1 0,-1-1 0,1-3 0,0-4 0,-4 1 0,0-3 0,1-4 0,-1-4 0,-14 8 0,-1-5 0,0-11 0,-135 20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23.667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296 7656 16383,'-157'-482'0,"132"398"0,1 0 0,0-2 0,3 1 0,3 0 0,4-1 0,5-11 0,6 0 0,3 0 0,5-2 0,2-4 0,2 14 0,3-2 0,3-1 0,2-3 0,1 0 0,1-1 0,1-1 0,-1 4 0,0 0 0,1-1 0,1-1 0,2-1 0,2-1 0,4-1 0,3 0 0,-2 14 0,3 0 0,2-2 0,2 0 0,2 0 0,1-1 0,2-1 0,1 0 0,0 0 0,2 0 0,-1 0 0,-2 7 0,0 0 0,1 0 0,1 0 0,0-1 0,2 1 0,0-1 0,2-1 0,1 1 0,1-2 0,1 1 0,2-1 0,1-1 0,-5 10 0,2 0 0,0-1 0,3 0 0,0 0 0,1-1 0,1 0 0,1-1 0,1 1 0,0-1 0,1 0 0,0-1 0,0 1 0,0 0 0,0 0 0,1-1 0,-2 1 0,1032-1337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23.180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1437 8079 16383,'-106'-423'0,"86"342"0,-1 1 0,0 0 0,0 1 0,-1-1 0,-1 1 0,0 0 0,-1 0 0,-1 0 0,-2-1 0,-3-3 0,-2-1 0,-1 0 0,-1-1 0,-2-2 0,3 5 0,-2-2 0,0-1 0,-1 0 0,0-2 0,0 0 0,-2-3 0,1 0 0,-1-2 0,0 0 0,1-1 0,1-2 0,5 7 0,0-2 0,0 0 0,1-2 0,1 1 0,1-1 0,1 0 0,0 0 0,1 1 0,1-1 0,1 0 0,2-1 0,0 0 0,3-1 0,1-3 0,2-1 0,1 0 0,2-1 0,1 0 0,2-1 0,0 1 0,2 12 0,0-1 0,1 1 0,1-1 0,1 0 0,2 0 0,3-2 0,2 1 0,2-7 0,2-1 0,2 0 0,2-1 0,3 0 0,3-1 0,3 0 0,3-1 0,0 10 0,4 0 0,3 0 0,2-1 0,2-1 0,1 0 0,2 0 0,2 0 0,0 0 0,0-1 0,444-906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21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2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19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18.8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0 191 24575,'54'-95'0,"3"35"0,11 37 0,-1 15 0,3 4 0,1 4 0,-9 0 0,-9 0 0,-8 0 0,-9 0 0,-15 4 0,-14 4 0,-5 1 0,-2 1 0,0 1 0,0 0 0,0-1 0,-13 7 0,-12 4 0,-6 0 0,-15 3 0,4-5 0,3-1 0,4-5 0,7 1 0,3-2 0,7-2 0,3-4 0,-14 13 0,-5-2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0.279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1 1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18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265 1 24575,'-61'66'0,"3"-5"0,27-19 0,3-3 0,10-1 0,3-7 0,4 1 0,5-8 0,3 1 0,2-7 0,1-4 0,1-4 0,2-3 0,9-2 0,9-5 0,1 0 0,7 0 0,0-1 0,6-3 0,-4-5 0,-3-5 0,-7 3 0,-11 4 0,-4 0 0,-2-3 0,-3-2 0,-1-2 0,0 1 0,0-5 0,-1 5 0,-3-1 0,-10 0 0,-7 4 0,-12-3 0,-2 6 0,0 1 0,0-1 0,3 3 0,4-3 0,7 4 0,7-4 0,7-10 0,2-29 0,5-15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17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 24575,'90'0'0,"-10"0"0,-45 0 0,7 0 0,7 0 0,10 0 0,1 0 0,3 0 0,-6 0 0,-1-3 0,-3-1 0,-3 1 0,-4 3 0,-10 0 0,9-19 0,0-5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16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 24575,'-6'65'0,"3"-8"0,2-10 0,1-5 0,0 5 0,0 1 0,0 0 0,0 8 0,0-11 0,0 4 0,0-9 0,0-5 0,0-8 0,0-6 0,0 1 0,-24 8 0,-5 9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23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603 0 24575,'-88'19'0,"21"2"0,16 8 0,13 14 0,-5 7 0,-2 7 0,5-1 0,-3-3 0,9-6 0,3-5 0,4-14 0,-18 11 0,-5-5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22.6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24575,'64'0'0,"3"0"0,-7 0 0,8 12 0,6 9 0,0 10 0,4 11 0,-13-1 0,-5-2 0,-14-5 0,-7-9 0,-12-2 0,-10-9 0,-20 0 0,-15-3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21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1 148 24575,'106'-82'0,"-55"43"0,-4 12 0,-1 27 0,9 0 0,1 0 0,0 0 0,1 0 0,-8 0 0,-3 0 0,-12 0 0,-6 0 0,-9 0 0,-5 0 0,-7 5 0,-2 3 0,-5 10 0,-9 5 0,-8 12 0,-15-3 0,-17 0 0,-9-1 0,-5-2 0,5-5 0,2-3 0,17-5 0,15-9 0,6-3 0,7-4 0,10 0 0,13 0 0,16 0 0,7 0 0,8 0 0,1 0 0,-2 0 0,-4 0 0,-13 0 0,-5 0 0,-14 5 0,-2 1 0,-4 13 0,0 2 0,-7 10 0,-7 1 0,-19 2 0,-20-2 0,1-5 0,-8-3 0,9-7 0,6-7 0,10-4 0,7-6 0,10 0 0,3 0 0,4 0 0,0 0 0,-18 0 0,-5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19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24575,'59'105'0,"-24"-24"0,-23-21 0,-12-11 0,0 0 0,0 7 0,5-2 0,2-1 0,6-3 0,1-1 0,0-9 0,-4-2 0,-4-3 0,-2-4 0,-3 15 0,-1 13 0,0 16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48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0 276 24575,'44'17'0,"-2"-3"0,-7-14 0,-1 0 0,5 0 0,-1 0 0,0 0 0,6-1 0,-6-2 0,-4-3 0,-9-5 0,-6 1 0,-1-1 0,-6 0 0,3 1 0,0 3 0,-1 0 0,5 0 0,-2-4 0,8-3 0,3 0 0,1 0 0,0 3 0,1 1 0,-2-1 0,6 4 0,1 0 0,10 1 0,1-1 0,0-2 0,-1 2 0,7-10 0,1 0 0,7-1 0,0 8 0,-4 0 0,-3 3 0,-6-1 0,-9 5 0,2-1 0,-5 4 0,4 0 0,-4 0 0,4 0 0,-4 0 0,1 0 0,-5 0 0,2 0 0,2 0 0,2 0 0,1 0 0,2 0 0,-5 0 0,-2 0 0,-8 0 0,-2 5 0,-8 2 0,3 2 0,0 2 0,-2-1 0,2 1 0,-5-3 0,1 3 0,1-4 0,-1 3 0,4 1 0,-4-4 0,5 2 0,-2 2 0,0 0 0,0 4 0,-3-3 0,4 6 0,2-4 0,1 4 0,3-5 0,-7 1 0,-5-4 0,-1-3 0,-8 3 0,6-9 0,-7 8 0,7-8 0,-3 4 0,4-5 0,1 0 0,1 0 0,2 0 0,-2 0 0,2 0 0,-3 0 0,0 0 0,-1 0 0,1-5 0,0 0 0,-1-6 0,1 0 0,4 1 0,3-1 0,2-3 0,1 0 0,0-1 0,0 1 0,0 2 0,0-2 0,-4 2 0,-3 2 0,-3 4 0,0 2 0,-5-2 0,10 5 0,-2-2 0,4-2 0,-4 2 0,2-4 0,6 3 0,-2-7 0,-3 4 0,3-3 0,-2 6 0,0 0 0,0 0 0,6 3 0,-3-3 0,2 0 0,-2 0 0,5-3 0,2 4 0,4-4 0,3 3 0,5-3 0,2 4 0,-3-1 0,-11 4 0,0 0 0,-6 0 0,0 0 0,-8 0 0,0 0 0,-3 0 0,3 0 0,0 0 0,6 0 0,1 0 0,1 0 0,6 0 0,-1 0 0,1 0 0,-3 0 0,-7 0 0,-2 0 0,-2 0 0,-2 0 0,2 0 0,6 0 0,1 0 0,5 0 0,-5 0 0,6 1 0,-6 3 0,-1-2 0,-2 5 0,-1 0 0,4 4 0,-3 5 0,0 5 0,-1-3 0,4 3 0,4-2 0,0 2 0,0-1 0,0-3 0,-3 3 0,3-2 0,2 2 0,1 1 0,-3 0 0,-4 0 0,0 0 0,-3 1 0,-2-3 0,2-1 0,-5 1 0,1-5 0,-4 0 0,-3-3 0,2-1 0,-6 1 0,2-1 0,-2 1 0,3-1 0,5 6 0,-4-5 0,0 3 0,0-2 0,-1-1 0,2-4 0,-5 0 0,6 0 0,-8 3 0,8 1 0,-4 0 0,2-1 0,2 1 0,-2-1 0,-2 1 0,0-1 0,-1-4 0,-2 4 0,2-4 0,-4 4 0,5-4 0,1-1 0,23-5 0,5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31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0 24575,'30'103'0,"-17"-52"0,-3 1 0,-10 39 0,0-4 0,0-6 0,12-10 0,2-19 0,2-15 0,-5-20 0,-1-4 0,-4-12 0,-10-18 0,-17-22 0,1-7 0,-16-10 0,15-1 0,4 0 0,5 1 0,5 3 0,2 5 0,5 2 0,2 5 0,6 6 0,15 4 0,19 10 0,-3 10 0,7 3 0,-15 6 0,-2 2 0,-7 1 0,-4 3 0,-7 8 0,-4 9 0,-1 7 0,1 4 0,1 2 0,-4-6 0,4 0 0,-1 4 0,-1-2 0,1 9 0,-3-5 0,3 1 0,-5-7 0,2-3 0,-3-7 0,-1-4 0,4-7 0,2-3 0,5-13 0,5-19 0,5-22 0,2-11 0,5-12 0,-9 1 0,-2 5 0,-5 17 0,-5 18 0,-2 10 0,-1 16 0,2 6 0,0 10 0,2 18 0,-4 15 0,-1 10 0,-3 13 0,0 0 0,0 5 0,0-3 0,0-2 0,0 3 0,0-13 0,0-8 0,0-16 0,4-6 0,6-9 0,13-2 0,14-4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242 244 24575,'-73'35'0,"5"11"0,33 21 0,5 7 0,9 10 0,10-6 0,7-8 0,22-23 0,17-22 0,21-14 0,25-14 0,10-31 0,-41 9 0,-2-3 0,-6-1 0,-2-1 0,34-26 0,-29 15 0,-31 20 0,-11 6 0,-13 8 0,-24 1 0,-26 2 0,-7-6 0,-10-8 0,-1-7 0,4-3 0,13-4 0,15-3 0,18-3 0,14-8 0,7-2 0,7-5 0,5-19 0,1-4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39.779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1 180,'29'119,"-15"-64,-4-8,-10-10,9-9,7-7,16-11,8-26,2-8,-8-16,-13-13,1 9,-11-6,0 31,-6 5,13 43,-8-12,28 22,-14-32,12 2,1-9,7 0,6 0,-1-5,5-12,2-8,-11-2,-1-3,-20 1,11-26,1-9,8-22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29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24575,'93'-12'0,"-2"4"0,-20 11 0,6 3 0,4 5 0,6-6 0,1-1 0,-1-3 0,-6-1 0,-9 0 0,-8 0 0,-10 0 0,-8 0 0,-17 0 0,14-9 0,-9-3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2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24575,'47'122'0,"-25"-66"0,-7-5 0,-15 9 0,0-4 0,0 4 0,0-5 0,0 2 0,0-10 0,0-9 0,0-4 0,0-13 0,0-2 0,0 1 0,0 3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28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0 24575,'12'101'0,"-3"-6"0,-9-42 0,0 8 0,0 13 0,-4 2 0,-3 12 0,-3-7 0,0-3 0,4-7 0,2 0 0,3-14 0,1-8 0,14-11 0,4-17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28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307 180 24575,'-103'59'0,"19"-10"0,56-7 0,6-6 0,0-1 0,6-3 0,5-4 0,2 0 0,2-7 0,2 7 0,5-3 0,1 4 0,3 3 0,11 1 0,10 2 0,4-12 0,3-1 0,-4-10 0,0-5 0,0-3 0,4-8 0,9-30 0,5-18 0,3-20 0,0-9 0,-4 8 0,-10 6 0,-7 13 0,-13 12 0,-6 9 0,-9 9 0,0 6 0,0 4 0,-15-1 0,-10 1 0,-17-4 0,-11 4 0,-3 0 0,-1 3 0,9 2 0,2 2 0,14-2 0,10 1 0,6 4 0,5 0 0,-4-25 0,-1-6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27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0 24575,'-12'68'0,"5"-4"0,4-15 0,3 0 0,0-1 0,0-2 0,0 3 0,0-3 0,0 5 0,0-2 0,0 12 0,0 6 0,0 4 0,-9 17 0,-3 4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04.6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396 74 24575,'-66'-12'0,"17"5"0,15 5 0,9 2 0,3 0 0,-3 0 0,-1 0 0,2 0 0,-1 0 0,4 0 0,4 0 0,3 0 0,3 0 0,5 5 0,6-4 0,15 4 0,10-5 0,4 0 0,3 0 0,3 0 0,0 0 0,0 0 0,-3 0 0,3 0 0,0 0 0,4 0 0,-4 0 0,9-3 0,-2-4 0,-1 0 0,-2-7 0,-15 4 0,-3 3 0,-6 2 0,-10 0 0,-8 4 0,-15-3 0,-5 3 0,-16 1 0,3 0 0,-7 0 0,-6 0 0,-11 0 0,-2 1 0,-1 3 0,2 2 0,4 4 0,8 1 0,14 0 0,8-2 0,9-2 0,19-2 0,-3-5 0,17 0 0,19-14 0,6-4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00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436 32 24575,'-75'-12'0,"4"3"0,8 9 0,4 0 0,0 0 0,12 0 0,15 0 0,5 0 0,25 0 0,23 0 0,13 1 0,12 2 0,-3-1 0,-4 1 0,-1-2 0,-2-1 0,-11 0 0,-19 0 0,-20 0 0,-14 0 0,0 0 0,3 0 0,4 0 0,4 0 0,1-9 0,6-3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35.3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 24575,'-41'22'0,"17"3"0,15 3 0,9 7 0,0 8 0,0 10 0,0 7 0,0 10 0,0 6 0,0 8 0,0 6 0,0 5 0,0-44 0,0 1 0,0 0 0,0 1 0,1 47 0,3-8 0,-3 3 0,3 3 0,-3 2 0,-1-2 0,0-1 0,0 1 0,7-1 0,0-2 0,1-3 0,-4 3 0,-3-3 0,2 3 0,-1-14 0,-2-11 0,0-6 0,0-8 0,0 3 0,0-10 0,0 0 0,0-6 0,0-1 0,0 0 0,0 0 0,0 1 0,0-4 0,0-3 0,1-1 0,2-7 0,2-6 0,2-1 0,1-6 0,-4-1 0,-1-3 0,-3 0 0,0 10 0,0 7 0,-14 3 0,-32 10 0,-21-4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34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0 24575,'-18'61'0,"8"-11"0,6-5 0,4-2 0,0 13 0,0 0 0,4 11 0,-1-3 0,4 7 0,-3 3 0,-1 7 0,-3 4 0,5-3 0,2-8 0,7 6 0,4 4 0,-6 2 0,-2 5 0,-3 1 0,0 3 0,-1 0 0,-2 0 0,-3-6 0,2-4 0,-2-4 0,-1-4 0,0-3 0,0 0 0,0-5 0,0-5 0,0-2 0,0-2 0,0-1 0,0-6 0,2-2 0,1-9 0,-2-8 0,3-2 0,-3-9 0,-1-2 0,0-1 0,0-6 0,1-1 0,3-6 0,-3 3 0,8-37 0,-3-4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32.8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0 402 24575,'99'29'0,"-49"-15"0,-2-6 0,30-11 0,11-3 0,-38 1 0,0 0 0,4-2 0,1-1 0,1 1 0,2 0 0,2-1 0,2 0 0,2 2 0,0 1 0,-2-1 0,-1 1 0,-4 2 0,0 2 0,-4-1 0,0 1 0,-3 0 0,0 2 0,48-1 0,-49 0 0,2 0 0,0-1 0,0 0 0,4 0 0,1-1 0,-1-1 0,2 0 0,3-2 0,1-1 0,0 1 0,0 0 0,3 0 0,1-1 0,-3 1 0,0 0 0,1 0 0,-1-1 0,0 1 0,0 0 0,-3-1 0,-1 1 0,1 1 0,-1 1 0,-3-1 0,1 1 0,-2 1 0,1 0 0,-1-1 0,-1-1 0,0 1 0,0-1 0,2-1 0,1 0 0,0 0 0,0-1 0,2 1 0,1 0 0,1-2 0,-1 0 0,2 0 0,-1 0 0,-1-1 0,-1 1 0,0 2 0,-2 0 0,-5 1 0,-1 1 0,1-1 0,-1 1 0,32 0 0,-13 0 0,-15 2 0,-9 1 0,-12 0 0,-9 0 0,-6 0 0,-2 0 0,14 0 0,8 0 0,14 0 0,7 0 0,7 0 0,7 0 0,-12 0 0,-9 0 0,-14 0 0,-14 0 0,-13-5 0,-2-1 0,9-51 0,4-13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32.778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1,'81'158,"-45"-82,-5-20,-16-46,2 2,4-1,0-7,0-4,0 0,0-4,5-2,10-9,3-2,8-9,-14-10,-7-3,-6-17,-4 2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30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127 296 24575,'53'-64'0,"2"12"0,5 52 0,1 0 0,9 0 0,6 0 0,9 0 0,10 0 0,-43 0 0,2 0 0,2 2 0,3 1 0,2 0 0,1 1 0,5 0 0,1 1 0,2 1 0,1-1 0,6 0 0,2 0-128,3 1 0,1-1 1,-1-2-1,0 0 128,3-1 0,-1-1 0,-5 0 0,0 0 0,-2-1 0,1 0 0,0 0 0,0 0 0,1 0 0,0 0 0,2-1 0,0 0 0,2 0 0,0-1 0,-4-2 0,0-2 0,-3 0 0,-1-2 0,-2 2 0,-1-1 0,-2 4 0,1-1 0,-3 0 0,1-1 0,-2 1 0,0 1 0,-4 0 0,0 0 0,-3 0 0,0-1 0,3 0 0,0 0 0,0-2 0,0-2 0,4-2 0,-1 0 0,-1-2 0,0-1 0,2 1 0,-1 0 0,-2 1 0,-1 0 0,-7 3 0,-2 0 0,34-6 0,-18 3 0,-27 4 0,-13 3 511,-19 8-511,-7 12 0,-4 9 0,0 18 0,4 5 0,-1 12 0,2 2 0,-1-2 0,-3 4 0,2 0 0,-1 11 0,-2-1 0,1 16 0,2 9 0,-2-44 0,1 1 0,1 2 0,1 0 0,-3 3 0,1 0 0,1-1 0,1 0 0,0 8 0,-1 0 0,3 1 0,-1-1 0,-1 2 0,-1-1 0,1-2 0,-1 0 0,-2-3 0,0 1 0,1 0 0,0 0 0,-1 2 0,-1 1 0,0-1 0,0 0 0,0-3 0,0 0 0,0-6 0,0 0 0,0 1 0,0 0 0,0-2 0,0-1 0,0 0 0,0 0 0,0-5 0,0 0 0,0 46 0,0-9 0,0-9 0,0-12 0,0-11 0,0-3 0,0-7 0,0-1 0,0 1 0,0-4 0,0-2 0,0-8 0,0-2 0,0-1 0,0-2 0,0-3 0,0-6 0,0 0 0,0-6 0,0-1 0,0 0 0,0-1 0,0 1 0,-5-5 0,-1-2 0,-12-4 0,-4 0 0,-15 0 0,-5 0 0,-9 0 0,-5 0 0,-3 0 0,-4 0 0,1 0 0,2 0 0,-6 0 0,3 0 0,-8-4 0,1-4 0,-12-6 0,-6-3 0,38 8 0,-1 0 0,-2 2 0,0 0 0,0-2 0,-1 1 0,3 2 0,0 1 0,-45-11 0,4 1 0,10 1 0,1 4 0,5 3 0,2 0 0,-2 4 0,-5 0 0,2 2 0,-9 1 0,0 0 0,-7 0 0,44 0 0,-1 0 0,-1 0 0,0 0 0,0 0 0,-1 0 0,3 0 0,0 0 0,-48 0 0,4 0 0,5 0 0,6 0 0,5 0 0,9 0 0,-1 0 0,1 0 0,-2 0 0,-9 0 0,-4-5 0,-7-2 0,2-2 0,-2-2 0,7 0 0,0 1 0,10-1 0,8 1 0,7-9 0,4-2 0,-2-4 0,2 1 0,0 1 0,3-1 0,0 2 0,0 5 0,2-2 0,1 5 0,7 0 0,4 3 0,3 4 0,1 0 0,4 5 0,10-2 0,1 0 0,2 0 0,0 1 0,4 3 0,-9 0 0,2 0 0,-2 0 0,2 0 0,4 0 0,3 0 0,2 0 0,2 0 0,4-5 0,-8-10 0,2-8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28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1 24575,'6'76'0,"-2"-3"0,-4 24 0,0-9 0,0-2 0,0-2 0,0 12 0,0-44 0,0 1 0,0 1 0,0 0 0,0-1 0,0 0 0,0-2 0,0 1 0,0 1 0,0 0 0,0-2 0,0 1 0,0 2 0,0 1 0,0-1 0,0 0 0,1 1 0,-2-1 0,-3 44 0,-3-3 0,-3-7 0,0-4 0,-2 4 0,-2 0 0,2-4 0,-2-7 0,2-5 0,2-2 0,-1-9 0,1-1 0,4-9 0,2-1 0,-2 3 0,-1 3 0,1-1 0,-1-6 0,4-1 0,-4-9 0,4-5 0,-6-64 0,3-14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39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0 24575,'6'77'0,"-2"-3"0,-3 8 0,-1 9 0,0 3 0,0 5 0,0-10 0,0-8 0,-4-13 0,1-15 0,-4-19 0,3-13 0,1-7 0,3-13 0,0-7 0,1-23 0,2-10 0,18-4 0,15 1 0,2 2 0,5 5 0,-6 9 0,-5 12 0,-4 7 0,0 3 0,-2 3 0,6 1 0,-3 0 0,6 0 0,-4 0 0,-7 0 0,0 6 0,-10 4 0,-4 10 0,-2 8 0,-1 3 0,3 1 0,-3-1 0,0 1 0,-4-1 0,0-3 0,-2-4 0,-1-6 0,4-3 0,-1-4 0,1-1 0,5 6 0,3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9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549 64 24575,'-108'-35'0,"58"22"0,2 4 0,-33 2 0,14 7 0,12 2 0,19 1 0,12 8 0,13 6 0,5 9 0,6 6 0,16 3 0,15 4 0,27-8 0,37-6 0,-42-14 0,2-1 0,7-1 0,-1 0 0,-6-1 0,-3-1 0,32 4 0,-23 4 0,-25 2 0,-15 13 0,-21 5 0,-17 19 0,-18 9 0,-27 7 0,16-34 0,-3-2 0,-1-4 0,0-4 0,2-3 0,1-3 0,-39 11 0,16-13 0,9-8 0,15-6 0,14-3 0,15-1 0,-5-23 0,-5-2 0,-11-22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9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1 148 24575,'68'-82'0,"2"33"0,5 32 0,6 17 0,5 1 0,9 3 0,4 2 0,-1 4 0,-9-4 0,-38-7 0,0-2 0,47-9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8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0 24575,'-6'82'0,"-6"0"0,-2-18 0,-7 7 0,-11 7 0,6-6 0,5-5 0,5 4 0,5 3 0,1-1 0,-1 0 0,5-3 0,-22-7 0,-1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8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8.2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1 24575,'-23'79'0,"9"-8"0,9-4 0,5-4 0,-9-9 0,-41-12 0,-18-17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7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655 4 24575,'-130'-3'0,"32"6"0,39 14 0,20 14 0,8 2 0,6 6 0,6-1 0,12 0 0,3 1 0,4-7 0,0-1 0,0-10 0,7-2 0,7-8 0,3-5 0,12-3 0,-2-2 0,1-1 0,0 0 0,-7 0 0,5 0 0,-9 0 0,1 0 0,-7 0 0,1 14 0,-1 8 0,1 20 0,-9 11 0,1 10 0,-4 4 0,-13-5 0,-12-6 0,-8-10 0,-16-11 0,3-9 0,-3-15 0,0-5 0,-4-3 0,-1-2 0,5-1 0,9 0 0,15 0 0,8 0 0,2 0 0,8-16 0,4-12 0,8-16 0,12-12 0,14 1 0,25 6 0,3 4 0,4 10 0,-4 10 0,-3 15 0,-10 4 0,-4 6 0,-9 16 0,-5 12 0,-3 7 0,-11 11 0,1-5 0,-1-5 0,6-4 0,12-10 0,-3-8 0,22-5 0,-8-3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7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27.458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62 317 16383,'54'-29'0,"-7"3"0,-12 19 0,-2-10 0,-2-11 0,3-2 0,-2-2 0,-4-3 0,-10 0 0,-3 4 0,-9 5 0,-20 15 0,-21 1 0,-22 10 0,-1 10 0,5 11 0,5 12 0,2 19 0,12 0 0,6-3 0,14 3 0,7-3 0,10 1 0,15-5 0,21-8 0,44-2 0,14-2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 24575,'-17'100'0,"2"-9"0,11-35 0,-2-2 0,-4-1 0,4-11 0,2-6 0,3-6 0,1-5 0,5-5 0,1-10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6.2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 0 24575,'-53'90'0,"11"-11"0,42-36 0,0 0 0,0 3 0,-1-2 0,-3 6 0,-2-2 0,-4 1 0,-2 4 0,-2 0 0,-2 11 0,-6 14 0,-1-3 0,2 6 0,2-17 0,9-11 0,0-15 0,3-17 0,2-5 0,34-29 0,6-5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5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518 52 24575,'-137'-29'0,"72"15"0,10 5 0,20 13 0,-3 8 0,2 9 0,2 6 0,6 8 0,0-1 0,7 5 0,2-6 0,8-2 0,6 0 0,1-6 0,3-4 0,1-4 0,1 2 0,3 6 0,12-4 0,12 0 0,6-1 0,5-6 0,1-5 0,-5-5 0,4-3 0,-4-1 0,4 0 0,-4 0 0,0-9 0,-3-5 0,-3-15 0,-4-6 0,-5-9 0,14-23 0,6-10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4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0 24575,'0'101'0,"0"-16"0,0-18 0,0-7 0,0 1 0,0-5 0,0 0 0,0-3 0,0 1 0,0 2 0,-4-5 0,1 2 0,-4-5 0,3 5 0,-4-1 0,1 12 0,-17-13 0,-23 10 0,-18-12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4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507 53 24575,'-51'-29'0,"-1"6"0,-4 23 0,4 0 0,10 0 0,4 1 0,3 2 0,3 11 0,4 8 0,-5 2 0,5 1 0,5-3 0,9 3 0,3-1 0,4-2 0,2-4 0,5-7 0,5-5 0,13-2 0,13-4 0,2 0 0,9 0 0,-6 0 0,-1 0 0,-2 0 0,-2 0 0,-4 0 0,-2 0 0,-6 0 0,-2 0 0,6-1 0,5-2 0,8-9 0,7-9 0,-2 1 0,1-1 0,-12 8 0,-12 6 0,-7-19 0,-11-8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3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1 159 24575,'146'-26'0,"-82"12"0,-4 0 0,-10 4 0,-2-1 0,44-17 0,-12 14 0,-10 7 0,-9 4 0,11-11 0,-2-3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2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0 24575,'-5'74'0,"0"-6"0,5-39 0,0 5 0,0 1 0,-2 0 0,-6-3 0,1-1 0,-7 1 0,1 5 0,-1 1 0,-2 4 0,-5 4 0,0-1 0,0 4 0,-1-5 0,1-2 0,5-9 0,2-9 0,2-6 0,-3-26 0,-2-11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50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0 212 24575,'106'-59'0,"-15"24"0,-9 17 0,-1 7 0,6 0 0,1-7 0,-2 2 0,-9-2 0,-9 4 0,-11 7 0,-11 2 0,-4 5 0,-2 0 0,2 0 0,6 0 0,5 0 0,3 0 0,4 0 0,-4 1 0,-6 3 0,0 4 0,-4 10 0,3 1 0,-3 9 0,1 0 0,-1 4 0,-3-2 0,3-2 0,-6-3 0,-2-7 0,-5 4 0,-1-5 0,-5 1 0,-6-7 0,-6-1 0,-4 1 0,0-4 0,-4 0 0,-2-1 0,2 1 0,1 1 0,2-5 0,1 1 0,-1-4 0,5 0 0,3 0 0,3 0 0,4 0 0,16 0 0,12 0 0,9-11 0,8-6 0,10-9 0,12-9 0,-40 17 0,2-1 0,3 0 0,-1 0 0,1 0 0,-1 1 0,-2 2 0,1 1 0,0 1 0,-1 2 0,-1 1 0,0 1 0,43-6 0,-15 9 0,-7 3 0,-11 4 0,1 0 0,-1 0 0,4 0 0,0 0 0,8 0 0,-1 0 0,-1 0 0,-3 0 0,-10 0 0,-4 0 0,-11 0 0,-10 0 0,-3 4 0,-4 3 0,-2 4 0,-5 3 0,-4 2 0,1 6 0,0-1 0,3 0 0,-1-5 0,-3-2 0,-1-2 0,-6-1 0,-4-1 0,-3 1 0,-1 3 0,-2 0 0,4 0 0,2-3 0,0-1 0,2-3 0,-4 0 0,4-4 0,-1 0 0,2 2 0,2-2 0,3 6 0,0-2 0,0 2 0,-3 2 0,-4-2 0,0-2 0,1-2 0,6-5 0,3 0 0,32 0 0,7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47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1 24575,'-6'90'0,"3"-16"0,-4-9 0,-4 2 0,-4 2 0,-6 8 0,-5 3 0,-2 1 0,3 2 0,4 2 0,1-14 0,6-11 0,-28-7 0,-4-15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47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 0 24575,'-29'64'0,"4"-5"0,22 1 0,-4 8 0,-7 6 0,0 8 0,-8 3 0,5 2 0,-4 1 0,4 0 0,7-7 0,-1-1 0,1-6 0,4-10 0,2-18 0,3-13 0,1-12 0,0-54 0,0-10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26.996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61 0 16383,'23'97'0,"-4"-10"0,-19-52 0,-3 0 0,-4-3 0,-5-2 0,-13-2 0,7-2 0,-6-5 0,12-9 0,11-17 0,18-18 0,22-19 0,2-1 0,5-2 0,-4 7 0,-3 6 0,-7 15 0,-8 10 0,-1 4 0,-2 3 0,-5 0 0,4 5 0,-13 7 0,0 9 0,-5 4 0,-2 3 0,0 1 0,0-4 0,0 3 0,0-4 0,0-4 0,12-5 0,9-8 0,10-5 0,11-9 0,19-33 0,5-16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46.8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24575,'116'41'0,"-62"-22"0,-3-5 0,8-14 0,8 0 0,0 0 0,10 0 0,3 0 0,4 0 0,0 0 0,5 0 0,3 0 0,3 0 0,4 0 0,-8 1 0,1 2 0,-9 3 0,-2 5 0,8 0 0,6 3 0,-44-6 0,0 0 0,0 0 0,1 1 0,-2 0 0,2-1 0,0-1 0,1 0 0,-3-1 0,0 0 0,3 1 0,0 0 0,45 4 0,1 0 0,-5 0 0,-6-1 0,-6-3 0,-12 0 0,4-4 0,0 0 0,14-2 0,11-1 0,-47 0 0,0 0 0,2 1 0,1-2 0,2-1 0,1-2 0,2 0 0,0-2 0,2-1 0,-1-1 0,-1-3 0,0 0 0,-1 3 0,-1 0 0,-3 1 0,-1 0 0,45-5 0,-14 2 0,-8 0 0,-10 3 0,-7-1 0,-15 4 0,2 1 0,-11 3 0,-3 0 0,-12 0 0,-1-4 0,-3 1 0,-2-1 0,-4 4 0,0 0 0,-6 5 0,4 4 0,-6 13 0,4 2 0,-3 15 0,3-5 0,-4 1 0,4-6 0,-3 0 0,4 4 0,-1 5 0,0 13 0,4 5 0,-2 6 0,9 5 0,-5 7 0,1 7 0,1 4 0,-1-4 0,0-8 0,-3-16 0,-5-16 0,-3-16 0,-2-8 0,-1-6 0,0-15 0,0 1 0,0-15 0,-1 2 0,-2-2 0,-10-2 0,-12 2 0,-7 0 0,-10 0 0,-10-2 0,-4 3 0,-10 1 0,-11 2 0,-1 4 0,-13 3 0,2 2 0,-3 5 0,-2 0 0,-4 0 0,-1 0 0,8 0 0,-6 0 0,47 0 0,-2 0 0,1 0 0,0 0 0,-3 0 0,-1 0 0,-1 0 0,1 0 0,-2 0 0,1 0 0,-1 0 0,0 0 0,1 0 0,-1 0 0,-3 0 0,-2 1 0,-1 0 0,0 2 0,-1 2 0,1 2 0,-4 5 0,0 1 0,3 0 0,0 1 0,2 3 0,1 1 0,2-3 0,2 0 0,2-1 0,1 0 0,3-4 0,1-1 0,-45 8 0,5-9 0,9-4 0,3-3 0,4-1 0,3 0 0,1 0 0,-3 0 0,-1 0 0,-1 0 0,8 0 0,0 0 0,4 0 0,-6 0 0,-5 0 0,-1-9 0,-6-5 0,0-2 0,-4-1 0,9 5 0,2 1 0,14 4 0,7 4 0,15 2 0,13-3 0,7 0 0,4 0 0,7-4 0,26-3 0,15-15 0,7 2 0,5-3 0,53-39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45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1 24575,'11'77'0,"-3"-6"0,-6-3 0,-2 2 0,0 6 0,-1 3 0,-3 1 0,-2 1 0,-4 3 0,-1 1 0,1 0 0,-1 3 0,-3 0 0,0 0 0,1-15 0,6-16 0,2-19 0,5-13 0,0-54 0,19-29 0,5-49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32.1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6:26.6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1 116 24575,'58'-64'0,"-8"25"0,-9 26 0,-6 13 0,10 1 0,4 3 0,7 6 0,-6 8 0,2 5 0,-6 2 0,2 4 0,-6-1 0,-7-1 0,-14 2 0,-6-1 0,-8 4 0,-4 0 0,-6 4 0,-35 8 0,-25 5 0,-6 0 0,-12-11 0,13-7 0,15-10 0,13-6 0,19-8 0,6-4 0,8-10 0,2-26 0,5-24 0,23-27 0,7-18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52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43 24575,'125'29'0,"-34"-11"0,-33-12 0,-19-6 0,1 0 0,-5 0 0,-6 0 0,-8 0 0,-6 1 0,-8 2 0,-2 8 0,-10-4 0,-5 2 0,-15-11 0,-6-5 0,-7 3 0,3-6 0,-2 6 0,2 1 0,0 2 0,-7 1 0,1 0 0,-9 0 0,12 0 0,2 0 0,9 0 0,10 0 0,2 0 0,9-5 0,1-6 0,33-24 0,7-9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36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24575,'18'77'0,"-4"2"0,-14-26 0,0 1 0,0-5 0,-4-3 0,1-7 0,-1 1 0,4-5 0,0 1 0,0-1 0,1 2 0,3 1 0,21 13 0,9-2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36.1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24575,'12'131'0,"-7"-69"0,-1-8 0,-4-15 0,0 3 0,0 4 0,0 2 0,0 5 0,0-3 0,0-4 0,0-1 0,0-10 0,0-3 0,0-4 0,0-5 0,0 2 0,0-3 0,0-1 0,0 0 0,0 1 0,0-3 0,0-1 0,14-3 0,4-4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02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602 11 24575,'-46'0'0,"-4"0"0,-4 0 0,-6 0 0,5-1 0,-5-2 0,11 1 0,7-1 0,3 2 0,4 1 0,-17 0 0,-8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5:00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24575,'87'6'0,"-10"-2"0,-9-3 0,-4-1 0,3 0 0,0 0 0,3 1 0,-3 2 0,-3 3 0,-7 5 0,-1-1 0,-7 1 0,3-5 0,1-3 0,3-1 0,0-2 0,8 1 0,-4 2 0,3 0 0,-7 4 0,0-5 0,-7 2 0,-2 4 0,-5-1 0,1 0 0,3-7 0,-6 0 0,2 0 0,-6 0 0,-1 0 0,-4 0 0,-2 0 0,-5 0 0,-6 0 0,1 0 0,-5 0 0,-5-10 0,33-20 0,5-15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59.1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1 503 24575,'17'28'0,"-3"-3"0,-9-19 0,1-2 0,4-4 0,1 0 0,0 0 0,-1 0 0,2 0 0,2 0 0,-2 0 0,2 0 0,-2 0 0,-1 0 0,3 0 0,-2 0 0,8 0 0,-2 0 0,7-1 0,7-2 0,-1-2 0,0-2 0,-4 2 0,-6 5 0,1-3 0,-1-1 0,-4 1 0,1 3 0,-2 0 0,2 0 0,1-1 0,-5-3 0,3-1 0,-3-2 0,4-1 0,-4 5 0,1-4 0,0 3 0,0 1 0,2 3 0,0-4 0,-3 0 0,-1 1 0,4 3 0,-3-4 0,4 1 0,-1-4 0,0 3 0,-2 1 0,-4 3 0,3-4 0,0 1 0,0-1 0,-3 4 0,-1 0 0,1 0 0,-1 0 0,-4 5 0,4-4 0,-8 7 0,5-4 0,-3 4 0,3-1 0,-1-1 0,1 1 0,2-1 0,-2 1 0,-1 1 0,1-4 0,-5 4 0,8-7 0,-9 8 0,8-3 0,-3 5 0,5-1 0,-4 0 0,0-3 0,-1 2 0,1-2 0,1-1 0,-5 1 0,6 0 0,-8 4 0,8-5 0,-8 3 0,9-8 0,-4 4 0,4-5 0,1 0 0,-1 0 0,-3-4 0,0 1 0,-3-5 0,3 1 0,0-3 0,3 0 0,-2-1 0,-1 1 0,1-4 0,6-1 0,-2-6 0,2 4 0,0-6 0,-4 6 0,9 0 0,-8 0 0,4 3 0,-8-4 0,2 5 0,-3-2 0,4 9 0,-5 1 0,6 5 0,0 0 0,-1 0 0,1 0 0,3 0 0,0 0 0,4 0 0,-4 0 0,3 0 0,-3 0 0,2 0 0,-2 0 0,1 0 0,2 0 0,3 0 0,-2 0 0,-2 0 0,2 0 0,-2 0 0,2 0 0,2 0 0,-2 0 0,0 0 0,0 0 0,2 0 0,-2 0 0,2 0 0,1 0 0,-4 0 0,1 0 0,2 0 0,1 0 0,2 0 0,-5 0 0,1 0 0,-2 0 0,-1 0 0,-6 0 0,1 0 0,-1 0 0,1 0 0,-1 0 0,1 0 0,0 0 0,-1 0 0,1 0 0,-1 0 0,1 0 0,-1 0 0,1 0 0,0 0 0,-1 0 0,-4 5 0,3-4 0,-3 4 0,5-5 0,-1 0 0,-3-5 0,0-2 0,0-2 0,4-2 0,0-3 0,-1 0 0,5-5 0,3 2 0,2-1 0,1-3 0,-3 2 0,-1-5 0,-4 1 0,1 2 0,-3 5 0,-4 2 0,2 7 0,-3 2 0,0 10 0,-1 0 0,-4 6 0,2 0 0,3-1 0,1 1 0,0-1 0,-3 1 0,3-1 0,-4 1 0,4-1 0,1 1 0,1 0 0,-2-1 0,1-3 0,-4 0 0,4 0 0,-7 4 0,8-1 0,-6 1 0,4 0 0,-5-1 0,3 1 0,0-5 0,-4 3 0,8-8 0,-3 4 0,5-5 0,-1 0 0,1 0 0,-1 0 0,1 0 0,-1 0 0,1 0 0,0 0 0,-1 0 0,1 0 0,-1 0 0,4 0 0,0 0 0,5 0 0,-1 0 0,-2 0 0,2 0 0,-5 0 0,1 0 0,-1 0 0,1 0 0,-2 0 0,2 0 0,-3 0 0,0 0 0,4 0 0,-3 0 0,2 0 0,-2 0 0,-2 0 0,1 0 0,-1 0 0,4 0 0,1 0 0,-1 0 0,-4 0 0,1 0 0,0 0 0,4 0 0,-3 0 0,6 0 0,-5 0 0,1 0 0,-2 0 0,-2 0 0,1 0 0,0 0 0,-1 0 0,1 0 0,-1 0 0,1 0 0,-1 0 0,1 0 0,4 0 0,-3-10 0,4 3 0,-2-7 0,-2 3 0,2 0 0,-2-3 0,-2 0 0,1 0 0,0 3 0,-2 1 0,-2-1 0,2 0 0,-2 1 0,3-1 0,-4 1 0,-3-1 0,2 4 0,-2 0 0,1 0 0,1 1 0,-4-3 0,8 3 0,-3 0 0,5 1 0,-1 10 0,-3 0 0,0 2 0,-4 2 0,6-3 0,-7 4 0,5-3 0,-3 2 0,3-2 0,-1-1 0,1 1 0,1-4 0,-4 4 0,-1 0 0,2 4 0,1 0 0,4-1 0,1 1 0,-1-5 0,1-2 0,0-4 0,-1 0 0,2 0 0,2 0 0,2 0 0,5 0 0,2 0 0,1 0 0,-6 0 0,0 0 0,-5 0 0,-3 0 0,4 0 0,0 0 0,5 0 0,-1 0 0,2 0 0,1 0 0,1 0 0,3 0 0,-3 0 0,3 0 0,-4 0 0,-4 0 0,-1 0 0,-6 0 0,4 0 0,0 0 0,2 0 0,-2 0 0,1 0 0,3 0 0,0 0 0,-4 0 0,0 0 0,-3 0 0,3 0 0,0 0 0,0 0 0,-8 5 0,4-4 0,-5 4 0,6-5 0,1-1 0,2-3 0,-2-2 0,-1-4 0,-4-1 0,-3 1 0,3-1 0,-4 0 0,4 1 0,0-1 0,4 1 0,-4-4 0,0 0 0,-1-2 0,1 2 0,2 3 0,-2-4 0,-2 4 0,-1 0 0,0-3 0,0 0 0,3 0 0,-4 3 0,4 1 0,-3-1 0,4 5 0,-7-3 0,9 8 0,-9 1 0,7 2 0,-4 5 0,3-3 0,-4 3 0,4-4 0,-3 4 0,4 0 0,-1 4 0,4-1 0,3 1 0,-1 4 0,4 3 0,-3 2 0,4 1 0,-5-3 0,1-1 0,-4-4 0,-2 1 0,1-7 0,-8 3 0,8-9 0,-3 3 0,5-4 0,9 0 0,2 0 0,10 0 0,4 0 0,3 0 0,1 0 0,-1 0 0,-4 0 0,-7 0 0,-2 0 0,-5 0 0,0 0 0,0 0 0,4 0 0,-1 0 0,13 0 0,-2 0 0,8 0 0,0 0 0,-1-3 0,4-1 0,-11 1 0,-3 3 0,-12 0 0,-3 0 0,-4 0 0,-2 0 0,-1 0 0,1 0 0,-5-5 0,31-24 0,4-11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26.225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191 74 16383,'-88'33'0,"28"2"0,29-2 0,24 2 0,3-3 0,4-4 0,4-3 0,10-7 0,9-8 0,15-6 0,2-6 0,-4-5 0,-6-17 0,-5-15 0,-9-2 0,-5 6 0,-5 0 0,-6 12 0,-5 2 0,-6 7 0,-6 7 0,-8-7 0,-7-12 0,-5-13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42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24575,'112'-35'0,"-57"17"0,-6 3 0,0 8 0,7-2 0,4-2 0,3 5 0,4 3 0,6 2 0,5 1 0,-6 0 0,-5 0 0,-2-4 0,-2 0 0,6-3 0,5 4 0,6-1 0,8 4 0,-2 0 0,2 0 0,2 0 0,2 0 0,-3 0 0,-1 0 0,1 0 0,-1 0 0,4 0 0,-4 0 0,4 0 0,0 0 0,-42 0 0,1 0 0,3 1 0,1-2 0,0-1 0,0 0 0,3-2 0,1 1 0,-3 0 0,0 0 0,-1-1 0,-1 1 0,-2-1 0,0 1 0,1-2 0,-1-1 0,47-3 0,-1 2 0,-46 2 0,0 0 0,-1 2 0,0-1 0,4-2 0,0-2 0,-2 0 0,0-1 0,2-1 0,1 0 0,-1-1 0,-1 1 0,-3 0 0,-2 1 0,43-12 0,-14 7 0,-4-4 0,-13 5 0,-4 2 0,-14 4 0,-11 0 0,-10 5 0,-11-7 0,-7 3 0,1-38 0,1-7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41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0 24575,'41'75'0,"-16"-11"0,-17-5 0,-8-6 0,0 2 0,0-2 0,0 5 0,0 2 0,0 2 0,0 1 0,-5 4 0,-2 0 0,-2-5 0,-2-6 0,1 3 0,-1 1 0,-3 3 0,0 4 0,-5 1 0,2 3 0,0-9 0,0-9 0,2-3 0,-2-8 0,4-2 0,-1-8 0,2-3 0,2-4 0,0-5 0,3-9 0,2-1 0,5 1 0,0-10 0,19-49 0,5-21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38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64 233 24575,'58'91'0,"-22"-6"0,-25-12 0,-11 4 0,0 1 0,0-4 0,0-4 0,0-10 0,0-10 0,0-11 0,0-12 0,0-13 0,-4-7 0,-7-2 0,-7-5 0,-5-5 0,-2-9 0,4-15 0,4-24 0,4-2 0,-1-9 0,3 1 0,4-11 0,2-2 0,5-9 0,2 10 0,1 5 0,12 5 0,10 5 0,10 9 0,7 8 0,1 4 0,2 7 0,-2 12 0,-5 13 0,-2 5 0,-8 2 0,5 0 0,-5 0 0,-5 0 0,-9 0 0,-7 4 0,-2 4 0,-5 10 0,-18 4 0,-13 10 0,-9 2 0,-13-2 0,6-2 0,8-5 0,4-8 0,7 1 0,7-5 0,7-2 0,2-6 0,30-47 0,6-16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37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 24575,'-85'18'0,"11"-4"0,43-14 0,-1 0 0,0 0 0,0 0 0,-4 0 0,-2 1 0,-8 2 0,2 10 0,-1 12 0,6 3 0,4 11 0,8 0 0,6 3 0,4 1 0,7 3 0,4-6 0,2 2 0,4-4 0,4-3 0,14-6 0,11-11 0,4-4 0,-2-7 0,0-2 0,-3-5 0,-6 0 0,-4 0 0,-2-3 0,2-4 0,-3-10 0,-4-15 0,-2-4 0,-2-7 0,1-1 0,-4 1 0,-1 8 0,-3 11 0,5 11 0,1 3 0,4 15 0,1 9 0,0 7 0,4 11 0,2 0 0,8-2 0,3-2 0,7-1 0,4 1 0,8-3 0,6-7 0,17-4 0,11-7 0,0-3 0,-3-4 0,-14 0 0,-7 0 0,-20-1 0,-16-2 0,19-17 0,-5-8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36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 24575,'18'55'0,"-8"-9"0,-6-12 0,-4-9 0,0-5 0,0-10 0,0-18 0,0 0 0,0-13 0,0 7 0,0 2 0,0 1 0,0 1 0,1-2 0,3-2 0,13-7 0,15-7 0,4-2 0,10 2 0,1 1 0,-1 10 0,-2 4 0,-5 13 0,-1 0 0,-3 0 0,-8 1 0,-2 2 0,2 31 0,-5 12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44:36.2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1310 125 24575,'-104'-70'0,"16"27"0,9 32 0,2 18 0,-6 9 0,-11 13 0,46-12 0,1 0 0,-41 26 0,41-20 0,1 1 0,-35 25 0,8 3 0,10-3 0,8 1 0,5 0 0,9-2 0,-1-3 0,12 4 0,1 3 0,11-4 0,4-2 0,6-7 0,5-4 0,2 0 0,1-3 0,7-3 0,7-7 0,7-2 0,11-3 0,5-3 0,6-7 0,3-2 0,7-5 0,-2-2 0,-5-5 0,-1-10 0,-6-11 0,-7 2 0,-4 1 0,-11 4 0,-6 4 0,-5 1 0,-11 11 0,-10 0 0,-7 1 0,-10 1 0,0-4 0,1 3 0,4-4 0,2 1 0,7 2 0,4 2 0,3-3 0,9 5 0,41-4 0,19 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25.675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191 0 16383,'-30'94'0,"13"-16"0,10-9 0,3-6 0,-5 3 0,-5-3 0,-5 3 0,1-3 0,3-2 0,1-8 0,2-19 0,-3 10 0,-1-16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25.446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254 169 16383,'-66'-52'0,"13"20"0,15 27 0,10 16 0,3 8 0,8 5 0,3 4 0,7-3 0,2 0 0,5-4 0,0 0 0,19-1 0,9-3 0,6-6 0,5-7 0,-5-3 0,1-1 0,-7-1 0,-3-3 0,-8-7 0,-3-6 0,-3-3 0,-4-1 0,1-4 0,-4-7 0,9-3 0,1-14 0,19 4 0,5-2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23.34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1 307,'147'-105,"-67"48,-5 10,3 18,-30 9,0 2,37-3,-27 11,-12 10,-14 0,13 5,9 6,20 10,-17 15,-7 12,-33-3,15-4,-2-15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24.468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43 1 16383,'30'101'0,"-13"-17"0,-11-12 0,-6-5 0,-5 8 0,-2-1 0,-6 1 0,-1-5 0,0-6 0,-6 3 0,-2-3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22.50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9.21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279 149,'-82'-27,"17"35,65 30,0 17,0-19,17-7,15-4,9-10,40-15,-13-4,-4-16,-28-4,-27-12,-14-5,-33-7,-19-6,8 27,-6 6,3 3,1 4,-1 5,3 3,-16 1,58 14,33 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23.91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122 1,'-64'89,"34"-37,8-1,17 26,4 0,20-24,10-30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22.06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693 85,'-48'-41,"1"8,-14 33,0 0,-13-4,16 3,6-4,10 5,9 0,2 0,15 5,5 5,7 6,4 29,0 20,-10 31,5-43,-1 1,-4 3,-2 1,0-7,0 0,-13 44,5-17,0-6,9-16,0-3,11-27,11-17,10-9,6-4,18-12,5-6,22-10,-1-4,17-1,-12 8,3 9,-16 16,-10 23,-15 13,-13 13,-14-3,3-21,2-21,-3-21,16-30,-12-15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9.70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413 1,'-133'102,"70"-56,11 0,16 20,6 7,4-28,-2 0,-16 39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8.236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7.718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0 719,'84'0,"-4"5,5 24,-11 6,-20 18,-18-16,-16-15,-9-13,-5-51,-2-2,1-44,1 4,4-7,-4-8,-1 2,-5-2,0 8,5 16,1 18,4 30,5 13,2 14,13 0,-1 9,-2 22,-12 22,-11 18,-4 8,-23-1,-16-7,-25 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6.070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465 86,'-156'-57,"85"33,13 19,25 77,-2 9,-3-5,9 1,4-3,10-3,10 10,9-1,6 11,4-10,14-24,1 1,16 1,0-15,27-19,-8-40,3-24,-4-10,-20-11,-2 0,-3-3,-7 0,1-1,-12-4,9-15,-16-4,2-8,-10 15,-5 21,-5 23,-5 21,-30 5,-11 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2.145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7.17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47 1,'-27'94,"7"-19,56-75,-18 0,2 5,-15 15,19 12,5 17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24.104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1 0 16383,'6'82'0,"-2"-5"0,-4-25 0,0-3 0,0-4 0,0-2 0,0-5 0,0 1 0,0-7 0,0-7 0,0-7 0,0-5 0,10-2 0,2-7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6.73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0,'96'0,"-13"10,-56 11,-10 12,-8 14,-9 10,-14 8,1-1,-8-25,6-16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6.312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32 1,'-18'96,"4"-3,14-50,0 10,5-10,1-2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5.82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1,'84'29,"-37"-10,-1 0,20 8,5 21,-19 24,-26 5,-40 12,-20-5,-20-8,6-8,12-20,-4-64,1-22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0.462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0 497,'42'-103,"-5"16,-26 61,10-1,10-5,7 1,9 4,-8 6,2 10,-5 6,2 5,4 0,10 0,-3 0,13-18,-3 4,-15-17,-4 10,-19 5,0 5,5 6,6 1,10 2,2-2,3 4,-10 0,4 0,1 0,7 0,8 0,-3 0,4 0,4 0,-7 0,7 0,-14 0,-1 0,-5 0,-4 4,-2 2,1 10,10-5,16 0,3-2,2-8,-15 9,-6-4,4 9,2 13,7 7,-3 3,10 12,4-4,-33-13,-1 1,31 25,-11 4,-18 0,1-9,-27-7,6-10,-18-6,4 1,-5 9,4 3,7 8,19 1,9 0,5-10,-13 3,-16-8,-10 13,-5 3,0 5,0-1,0-6,0 6,5-9,5 3,12-10,0 5,8-4,7-5,25-3,14-8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5.27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539 201,'-136'35,"63"-17,5 2,1 10,-8 15,18 23,20 6,21 5,7 1,9 4,9-9,17 13,17-12,21-2,0-21,9-12,15-14,8-11,-43-11,0-3,43 1,-22-3,0 0,0 0,-5-11,-2-7,-7-3,-4-7,-2 5,13-22,8 5,-3-27,-5 3,-34-10,-14-5,-9-1,-9-14,4-2,-12 0,-7 12,-7 15,-30 8,-18 11,25 24,-4 4,-6 4,-2 5,0 6,0 4,3-1,0 3,-47 6,25 10,22 7,27 5,36 13,13-1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0.590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930 127,'-77'-71,"-1"16,11 58,-15 19,34-6,1 3,-3 4,1 2,3 3,0 0,3 0,2-1,-26 23,11-2,13-2,11-8,6 17,9-1,7 11,5 8,15 1,25 1,15-6,19-21,0-13,8-13,7-11,8-4,-12-4,-4-3,0 0,5-5,-8-1,-25 0,-2-3,6-2,-2-5,12-10,-18-6,-3-10,-14-1,-1 0,-10 12,-5 0,-2 9,2-9,0 4,0 0,-6-3,-5 8,0-4,0 0,0-1,-5-9,-6-7,-19 0,-14 1,-5 15,-3 7,20 9,6-4,1-11,3-7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15.781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0 0 16383,'59'408'0,"-34"-317"0,4-1 0,5-3 0,8-2 0,0-14 0,7 0 0,4-3 0,4 0 0,4-1 0,0-7 0,5-1 0,3-1 0,3 0 0,0 0 0,0 1 0,-7-3 0,0-1 0,1 2 0,1-1 0,0 1 0,1-1 0,0-1 0,3 2 0,0-1 0,1 0 0,1-1 0,0 1 0,0-2 0,0 1 0,-1-2 0,1 1 0,-1 0 0,1-1 0,1-2 0,0 0 0,1-3 0,1-2 0,1-2 0,1-1 0,0-2 0,0 0 0,0-1 0,-2-1 0,8 4 0,-1-1 0,-1 0 0,0-2 0,0-1 0,-1-2 0,12 5 0,0-2 0,-1-1 0,-1-4 0,-1-3 0,7 0 0,-2-5 0,0-3 0,-2-5 0,-5-5 0,-1-4 0,-1-4 0,-2-5 0,218-40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15.287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1498 902 16383,'168'223'0,"-112"-155"0,3 2 0,3 2 0,4 0 0,0-3 0,3 1 0,2 1 0,3 1 0,-1-1 0,-8-8 0,1 0 0,1 1 0,0-1 0,2 1 0,1-1 0,-6-5 0,2 0 0,0 1 0,2-1 0,0-1 0,1-1 0,0-2 0,1-2 0,1-2 0,1-2 0,1 0 0,0-1 0,0-1 0,1 0 0,0 1 0,1-1 0,1 0 0,0-1 0,0-2 0,0-2 0,0-3 0,8 0 0,0-2 0,1-3 0,-1-2 0,1-3 0,-1-2 0,13 1 0,0-4 0,-1-2 0,1-3 0,-2-1 0,-6-3 0,0-2 0,-1-2 0,-1-2 0,-1-1 0,16 1 0,0-2 0,-2-3 0,-4-8 0,-14-7 0,-2-5 0,-4-4 0,-5-4 0,7-9 0,-6-5 0,-10-5 0,6-23 0,-18-8 0,-25-1 0,-15 0 0,-9 15 0,-10 4 0,-12 2 0,-17 4 0,-25 5 0,-21 4 0,-8 1 0,19 9 0,-6 2 0,-4-1 0,-4 1 0,-2 0 0,9 4 0,-4-1 0,-2 1 0,-2-1 0,-2 1 0,-1 0 0,-2 0 0,11 3 0,-1 1 0,-2 0 0,-1 0 0,-1 0 0,-1 0 0,0 0 0,-1-1 0,1 1 0,-5-2 0,-1-1 0,0 0 0,0 1 0,-1-1 0,-1 0 0,0-1 0,0 1 0,0 0 0,5 2 0,-1 0 0,-1 1 0,0-1 0,0 0 0,0 0 0,0-1 0,2 0 0,1 0 0,1-2 0,-1-1 0,2-1 0,0 0 0,1-1 0,1 0 0,0-1 0,2 0 0,0 0 0,1-1 0,-4-3 0,0 0 0,1 0 0,1-2 0,2 1 0,0-1 0,3-1 0,1 0 0,-14-8 0,2 0 0,2-2 0,2 0 0,3-1 0,3-2 0,-6-7 0,4-2 0,3-1 0,3 0 0,4 2 0,-1-1 0,3 2 0,6-1 0,8 1 0,5-7 0,7 0 0,13 4 0,6-2 0,25 10 0,42 22 0,23 13 0,14 9 0,13 11 0,11 10 0,-21 2 0,7 7 0,5 5 0,3 4 0,2 1 0,-1 2 0,-16-6 0,1 2 0,1 1 0,1 2 0,0 2 0,1 1 0,0 1 0,1 3 0,-2 0 0,0 3 0,1 1 0,1 1 0,-1 2 0,1 2 0,-1 0 0,0 2 0,-1 0 0,-5-1 0,-1 1 0,-1 1 0,1 1 0,-1 1 0,0 1 0,0 0 0,1 2 0,-1 0 0,1 0 0,-3-1 0,1 1 0,0 1 0,0 1 0,0 0 0,0 0 0,0 2 0,-1-1 0,1 1 0,-1-1 0,-1 1 0,0 0 0,-1 0 0,-1 0 0,0 0 0,0 1 0,0 0 0,0 0 0,0 0 0,1 1 0,1 1 0,0-1 0,-1-1 0,0 1 0,1 0 0,1 1 0,0 1 0,0-1 0,0 0 0,0 0 0,0 0 0,0-1 0,0 0 0,-1-2 0,768 622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14.624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1177 851 16383,'184'-79'0,"-113"68"0,3 9 0,4 7 0,-2 10 0,4 7 0,1 5 0,0 4 0,6 5 0,0 4 0,0 5 0,1 2 0,-13-4 0,1 3 0,-1 2 0,1 1 0,-2 0 0,0 1 0,-1 0 0,0 1 0,0 1 0,-1 0 0,0 1 0,0 1 0,-1 0 0,-1 0 0,-3 2 0,10 10 0,-2 1 0,-2 0 0,-4-1 0,-7-6 0,-1 0 0,-3-1 0,-3-3 0,6 7 0,-4-2 0,-7-4 0,-5-2 0,-8-5 0,14 25 0,-82-56 0,-20-39 0,-16-22 0,9 7 0,-7-5 0,-6-5 0,-1-4 0,-2-4 0,-4-5 0,-2-3 0,-3 0 0,-2 0 0,16 15 0,-2 0 0,-1 0 0,-2 0 0,0-1 0,-1 0 0,1 0 0,-6-4 0,0-1 0,0-1 0,-1 0 0,-1 0 0,1 1 0,0 1 0,1 2 0,1 1 0,-1 0 0,0 1 0,0 0 0,1 0 0,0 0 0,4 3 0,0-1 0,0 1 0,1 1 0,0-1 0,2 1 0,0 0 0,-5-3 0,1-1 0,1 1 0,0 0 0,3 1 0,0 1 0,-4-3 0,1 1 0,1 1 0,3 2 0,3 1 0,-2-1 0,2 2 0,5 2 0,5 1 0,-27-17 0,29 4 0,56 0 0,69 59 0,34 27 0,-28-10 0,7 6 0,4 4 0,1 4 0,-8 0 0,1 5 0,2 3 0,1 3 0,0 1 0,-4-2 0,1 2 0,1 1 0,0 2 0,0 2 0,-1-1 0,1 3 0,-1 1 0,0 2 0,0 0 0,-1 0 0,0 0 0,-2-1 0,1 0 0,0 0 0,-2 1 0,0 0 0,-3 2 0,-4-2 0,-1 1 0,-1 1 0,-2 0 0,-1-1 0,-1-1 0,4 4 0,-1-1 0,-2-1 0,-2 0 0,-3-1 0,3 9 0,-3-1 0,-2-1 0,-4-4 0,2 1 0,-3-3 0,-6-4 0,0 8 0,-10-9 0,-12 1 0,-48-31 0,-24-29 0,-14-14 0,5-3 0,-6-7 0,-5-3 0,-2 1 0,-5-2 0,-3-4 0,-1-3 0,4-3 0,-1-5 0,-2-2 0,-1-2 0,-1 2 0,-5-3 0,-1 0 0,-1 0 0,1-2 0,-1-2 0,12 4 0,1-1 0,-1-2 0,1-1 0,-1 2 0,1 0 0,1 2 0,0 2 0,-1-1 0,1 1 0,1-1 0,2 1 0,-8-8 0,2 1 0,0-1 0,2 1 0,2 1 0,-11-6 0,2 2 0,2 0 0,4-1 0,12 5 0,2-2 0,4 2 0,3 2 0,-3-1 0,5 1 0,12 5 0,5-24 0,109 74 0,-2 30 0,9 14 0,-6-11 0,6 2 0,2 7 0,-9 1 0,2 7 0,1 2 0,2-2 0,-12-10 0,1-1 0,1-1 0,1 1 0,1 1 0,5 3 0,1 0 0,1 1 0,1-1 0,-1-1 0,1-1 0,0 0 0,0-1 0,1 0 0,-1-2 0,-1-3 0,0-1 0,1-1 0,-2 0 0,-1 0 0,12 8 0,-2 0 0,-2-1 0,-1-2 0,-10-8 0,-1-2 0,-2-1 0,-3 1 0,12 10 0,-3 0 0,-3-4 0,11-2 0,-4-1 0,-7 3 0,-5-2 0,-14-12 0,-2-1 0,0 6 0,2 5 0,4 1 0,5 5 0,0 2 0,141 107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13.520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12951 3776 16383,'-784'-169'0,"691"148"0,0-2 0,-1 1 0,0-2 0,-1 1 0,1 0 0,-1 1 0,1 0 0,0 2 0,1 1 0,1 1 0,-1 1 0,1 0 0,0 1 0,0 0 0,-1 0 0,1 1 0,0 0 0,-1 0 0,0 1 0,0-1 0,0 1 0,1 1 0,-1 0 0,0 1 0,0 1 0,1 1 0,1 1 0,0 1 0,0 0 0,1 2 0,-1 0 0,1 1 0,-1 0 0,1 1 0,-1 0 0,1 0 0,0 2 0,0 0 0,0 0 0,0 1 0,0 0 0,0 1 0,0 0 0,-1 0 0,-1 1 0,-1 0 0,0 0 0,0 1 0,0 0 0,0 1 0,0 0 0,1 0 0,-1 1 0,1-1 0,0 2 0,0-1 0,0 1 0,0 0 0,0 0 0,1 1 0,1 1 0,0 0 0,-6 1 0,0 0 0,1 1 0,0 0 0,1 1 0,1 1 0,2 0 0,2 1 0,-1 2 0,1 0 0,2 2 0,1 0 0,2 0 0,1-1 0,3 0 0,-17 2 0,1 1 0,4-2 0,4 0 0,6-1 0,-33 8 0,9-1 0,56-20 0,80-25 0,45-15 0,12-3 0,-19 12 0,8-3 0,9-1 0,5-1 0,7-1 0,3-1 0,4 0 0,-29 11 0,5-1 0,2-1 0,3 0 0,3 0 0,2 0 0,2-1 0,1 0 0,2 0 0,0 0 0,1 0 0,0-1 0,0 1 0,-1 0 0,-7 2 0,0 0 0,2-1 0,1 1 0,0-1 0,2 0 0,-1 0 0,2-1 0,-1 1 0,1 1 0,-1-1 0,1 0 0,0 1 0,-1 1 0,-1-1 0,1 1 0,-2 1 0,3 0 0,-1-1 0,0 1 0,1 0 0,-1 1 0,0-1 0,0 2 0,0-1 0,-1 1 0,1 0 0,-1 0 0,0 1 0,0 0 0,0 1 0,-1 0 0,1 0 0,8 0 0,0 0 0,0 0 0,1 1 0,-1 1 0,0 0 0,0 0 0,-1 1 0,-1 0 0,0 0 0,-2 1 0,0 0 0,-2 1 0,-1 0 0,10-2 0,-1 0 0,-1 1 0,-1 0 0,-1 0 0,-1 1 0,-2 1 0,0 0 0,-2 1 0,-1 1 0,-1 1 0,7 0 0,-2 1 0,0 1 0,-2 2 0,-1-1 0,-2 2 0,-2-1 0,-3 1 0,-3-1 0,17-1 0,-3 0 0,-3 1 0,-4 0 0,-6 2 0,-6 1 0,37-2 0,-10 3 0,-57 12 0,-82 19 0,-40 7 0,15-12 0,-14 2 0,-9 1 0,-8 1 0,-3 1 0,-2 0 0,16-6 0,-4 2 0,-3-1 0,-3 1 0,-2 0 0,-2 1 0,-2 1 0,-1-1 0,0 2 0,0 0 0,11-3 0,-1 0 0,-1 1 0,-2 1 0,0-1 0,-1 2 0,-1-1 0,0 1 0,-1 0 0,1 0 0,-1 0 0,1 1 0,0 0 0,-4 0 0,1 1 0,-1 0 0,-1 1 0,1 0 0,-1-1 0,1 2 0,-1-1 0,0 1 0,-1-1 0,1 2 0,-1-1 0,1 1 0,3-2 0,0 1 0,0 0 0,-1 1 0,0 0 0,0 0 0,0 1 0,0-1 0,0 0 0,0 1 0,1-1 0,0 0 0,0 1 0,1-2 0,-3 2 0,-1 0 0,1 0 0,0 0 0,0 0 0,1 0 0,-1 0 0,1 0 0,1-1 0,-1 1 0,1 0 0,0 0 0,1 0 0,-4 1 0,0 1 0,1 0 0,-1 0 0,1 1 0,1-1 0,-1 0 0,2-1 0,0 0 0,0 0 0,1-2 0,1 0 0,0 0 0,0-2 0,0 1 0,1-1 0,1-1 0,0 0 0,1 0 0,1-1 0,1-1 0,1 0 0,1-1 0,-18 5 0,1-1 0,2-1 0,0 0 0,3-1 0,1-2 0,3 0 0,3-2 0,-6 2 0,1-2 0,2-1 0,5-1 0,4-2 0,7-2 0,-22 6 0,10-4 0,12-5 0,9-4 0,30-10 0,65-19 0,50-14 0,29-10 0,12-4 0,-9 4 0,-37 13 0,3 0 0,2-1 0,2-1 0,3 0 0,2-1 0,3-1 0,1 0 0,3-2 0,-10 4 0,3-1 0,2 0 0,2-2 0,1 0 0,3-1 0,0 0 0,2 0 0,0-1 0,1 0 0,0 1 0,1-1 0,-1 1 0,-10 3 0,1 0 0,0 0 0,2 0 0,0 0 0,1 0 0,0 0 0,1-1 0,-1 0 0,1 1 0,0-1 0,0 1 0,-1-1 0,0 0 0,0 1 0,-2-1 0,5-1 0,0 0 0,0-1 0,0 1 0,0-1 0,-1 0 0,1 1 0,-1-1 0,0 1 0,0-1 0,0 1 0,-1 0 0,0 0 0,0 1 0,-1 0 0,3-1 0,-1 0 0,2 1 0,-1 0 0,0 0 0,-1 1 0,0-1 0,0 1 0,-2-1 0,0 1 0,-1 0 0,-2-1 0,-1 1 0,-1-1 0,7-3 0,-1-1 0,0 1 0,-3-1 0,0 1 0,-1-1 0,-2 1 0,-2 0 0,0-1 0,-2 1 0,-1 0 0,14-7 0,0 0 0,-3 0 0,-1 0 0,-3 0 0,-3 0 0,-3 1 0,-4 1 0,15-9 0,-2 0 0,-7 0 0,-8 2 0,-13-1 0,-5-3 0,-13 1 0,-18 1 0,-39-44 0,-37 72 0,-26 14 0,-13 3 0,14 1 0,-11 3 0,-7 2 0,-7 1 0,-5 2 0,-4 1 0,0 0 0,22-1 0,-3 1 0,-2 1 0,-4 0 0,-1 0 0,-3 2 0,-1 0 0,-1 0 0,-1 2 0,0 0 0,0 1 0,1 1 0,11-1 0,0 1 0,-2 0 0,1 1 0,-2 0 0,1 1 0,-2 0 0,0 2 0,0-1 0,-1 2 0,0-1 0,0 2 0,-1 0 0,0 1 0,-1 0 0,5 1 0,-2 0 0,0 1 0,0 1 0,-1 0 0,-1 2 0,1-1 0,-1 2 0,-1-1 0,1 1 0,-1 0 0,1 0 0,-1 0 0,1 0 0,0 0 0,0 0 0,1-1 0,-1 0 0,0 1 0,1-1 0,-1 0 0,0 1 0,0-1 0,0 1 0,0 0 0,1 0 0,-1 0 0,0 0 0,1 0 0,0 0 0,0 0 0,0 1 0,0 0 0,1-1 0,1 1 0,1 0 0,-1 0 0,1 0 0,-1 0 0,1 0 0,0 1 0,0-1 0,0 1 0,1-1 0,0 1 0,0 0 0,0-1 0,1 1 0,1-1 0,-1 0 0,2 0 0,-7 2 0,1 0 0,-1 0 0,2 0 0,-1 0 0,1 0 0,0 0 0,0-1 0,2 1 0,0-1 0,0 1 0,1-2 0,2 1 0,0 0 0,1-1 0,-9 3 0,0-1 0,1 1 0,1-1 0,1 1 0,1-2 0,0 1 0,2-1 0,2 0 0,0-1 0,2 0 0,2-1 0,-9 3 0,0 1 0,1-1 0,2-1 0,3 0 0,1-1 0,3-2 0,3-2 0,4-2 0,-21 5 0,4-4 0,5-1 0,6-4 0,7-4 0,-12 4 0,9-5 0,35-18 0,79-64 0,9 33 0,21-6 0,16-4 0,9-3 0,5-2 0,-2-3 0,-25 14 0,4-2 0,2-2 0,2-2 0,3-1 0,1-1 0,2-1 0,2 0 0,0-1 0,2 0 0,0 0 0,-11 8 0,1-1 0,2 0 0,1-1 0,1 1 0,1-1 0,1-1 0,1 0 0,0-1 0,0 0 0,1-1 0,0-2 0,0 0 0,0-1 0,0-1 0,-7 3 0,1-2 0,1-1 0,-1 0 0,2-2 0,-1 0 0,1-1 0,0 0 0,0-1 0,0-1 0,1 0 0,-1 0 0,0 0 0,0 0 0,-1 0 0,1 0 0,-2 1 0,1 0 0,1319-982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23.710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83 328 16383,'81'-57'0,"-14"15"0,-15 10 0,-13-3 0,-7 1 0,-3 6 0,-15 2 0,-4 5 0,-6 5 0,-18-2 0,-7 7 0,-12 3 0,-6 8 0,-1 0 0,1 0 0,-5 7 0,1 7 0,4 16 0,3 12 0,9 13 0,6-2 0,10 2 0,7-13 0,11-3 0,18-11 0,17-7 0,35-7 0,6-7 0,8-3 0,-5-3 0,2-1 0,-13-2 0,-12-5 0,-4-33 0,-6-16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09.613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18043 2611 16383,'611'-145'0,"-519"124"0,1 0 0,2-1 0,2 1 0,0-1 0,2-1 0,2 0 0,1 0 0,-16 3 0,1 0 0,1 1 0,1-2 0,1 1 0,1-1 0,1 0 0,0-1 0,0-1 0,1-1 0,-1 0 0,-1-2 0,2 0 0,0-2 0,1 0 0,1-1 0,-1 0 0,1-1 0,-1 1 0,-1-1 0,0 1 0,-1 0 0,-2 1 0,1-1 0,-1 2 0,0-1 0,-1 1 0,-1 0 0,0 0 0,-1-1 0,0 0 0,-2 0 0,0 0 0,-1-1 0,12-5 0,-2-1 0,0-1 0,-1 0 0,-1 0 0,-1 0 0,-1 0 0,-3 1 0,0 1 0,8-3 0,-1 0 0,-1 0 0,-3 1 0,-1 1 0,-3 0 0,-2 1 0,12-5 0,-3 1 0,-4 0 0,-3 1 0,-4 1 0,3-1 0,-2 0 0,-9 2 0,-18 3 0,3-23 0,-98 44 0,-48 10 0,-23 7 0,1 0 0,27 0 0,-5 2 0,-5 1 0,-4 2 0,-2 1 0,-3 0 0,-1 1 0,15-2 0,-3 0 0,-1 0 0,-2 1 0,-2 1 0,-1 0 0,-1 1 0,-1 0 0,-1 1 0,0 0 0,5 0 0,-1 2 0,-1 0 0,-2 0 0,0 1 0,-1 1 0,-1-1 0,0 1 0,1-1 0,-1 1 0,1-1 0,1-1 0,1 0 0,0-1 0,-1 1 0,1-1 0,-1 0 0,1 0 0,0 0 0,0 0 0,0 1 0,0-1 0,1 0 0,0 1 0,2-1 0,0 1 0,0 1 0,-1-1 0,2 0 0,-1 1 0,1-1 0,0 0 0,0 0 0,1-1 0,1-1 0,0 0 0,-2-1 0,0 0 0,1-1 0,0 0 0,0-1 0,1 1 0,1-2 0,1 1 0,1 0 0,1-1 0,2 1 0,-16 2 0,2 0 0,0 0 0,3 0 0,1-1 0,2 0 0,1-1 0,3 0 0,-13 0 0,1-1 0,3 0 0,3-1 0,4-1 0,6 1 0,-6-1 0,6 1 0,5-2 0,6 0 0,-51 5 0,54-7 0,129-17 0,53-9 0,-43 5 0,11-2 0,8-3 0,5-2 0,5 0 0,1 0 0,-18 5 0,4 0 0,3-2 0,3 1 0,2-1 0,2 0 0,0-1 0,1 1 0,0-1 0,0 0 0,-3 1 0,2-1 0,1 0 0,0 0 0,1 0 0,1-1 0,-1 0 0,2 1 0,-1-1 0,0 0 0,0 1 0,-6 0 0,1 1 0,1-1 0,-1 0 0,1 0 0,0 0 0,0 0 0,-1 1 0,0-1 0,0 1 0,0-1 0,-2 2 0,5-2 0,-1 1 0,1 0 0,-1 0 0,0 0 0,-1 1 0,0-1 0,-1 1 0,-1 0 0,-1 0 0,-1 1 0,8-3 0,-1 1 0,0 0 0,-2 0 0,-1 0 0,-1 1 0,-1 0 0,-2 1 0,-3 1 0,9-1 0,-2 0 0,-1 1 0,-3 0 0,-2 2 0,-3 1 0,-4 0 0,26-1 0,-6 1 0,-5 2 0,-8 2 0,-6 0 0,-6 2 0,-16 8 0,0 22 0,-112 29 0,-55 14 0,39-27 0,-12 3 0,-7 0 0,-5 2 0,-3 0 0,18-7 0,-3 0 0,-3 1 0,-3 1 0,-1 0 0,-3 0 0,-1 0 0,-1-1 0,8-3 0,-2-1 0,-2 1 0,-1 0 0,-1 0 0,-1-1 0,-1 1 0,0-1 0,0 0 0,1 0 0,6-2 0,-1-1 0,0 0 0,-1 0 0,0 0 0,0 0 0,0 0 0,0 0 0,0-1 0,0 1 0,0 0 0,-1 0 0,-1 1 0,1-1 0,-2 0 0,1 0 0,0 1 0,1-1 0,0 0 0,2-1 0,0 1 0,2-1 0,-9 4 0,1-1 0,1 0 0,1 0 0,0 0 0,2 0 0,1-1 0,1 0 0,0-1 0,0 1 0,-1 1 0,2-1 0,1-1 0,1 0 0,2 0 0,2-2 0,2-1 0,-23 8 0,2-2 0,4-1 0,5-1 0,5-2 0,6-1 0,4-1 0,5-2 0,8-3 0,-21 1 0,24-1 0,44 0 0,52-26 0,44-21 0,21-9 0,-1 3 0,-27 10 0,4 0 0,5 0 0,2-2 0,3 0 0,1-2 0,2-1 0,-5 1 0,2-2 0,2 0 0,2-2 0,1 0 0,2-1 0,1-1 0,1 0 0,1 0 0,-13 4 0,3-1 0,1-1 0,1-1 0,1 1 0,1-1 0,0-1 0,0 1 0,0 0 0,-1 0 0,0 0 0,-2 1 0,4-1 0,-1 0 0,0 0 0,0 0 0,-1 1 0,0-1 0,0 0 0,0 1 0,-1-1 0,0 0 0,0 0 0,-2 0 0,1 0 0,0-1 0,-1 0 0,1 0 0,-1 1 0,-1-1 0,-1 2 0,-2-1 0,-1 2 0,-1 0 0,12-3 0,-2 0 0,-1 1 0,-2 1 0,-1 1 0,-2 0 0,-1 1 0,-1 0 0,14-4 0,-2 1 0,-1 1 0,-3 1 0,-4 1 0,-4 1 0,11-3 0,-4 2 0,-7 2 0,-9 4 0,14 2 0,-25 1 0,-45-3 0,-56 18 0,-48 13 0,-22 5 0,3-2 0,19-3 0,-6-1 0,-3 1 0,-5 1 0,-3 1 0,-3 1 0,23-3 0,-2 1 0,-3 0 0,-2 1 0,-2 0 0,-1 1 0,-1 0 0,-1 1 0,-1-1 0,0 1 0,7 0 0,-1-1 0,-2 1 0,0 1 0,-2 0 0,1 0 0,-2 0 0,1 1 0,-1-1 0,0 0 0,1 0 0,0-1 0,-1 1 0,0 0 0,-1-1 0,0 0 0,0 1 0,0-1 0,0 0 0,1 1 0,-1-1 0,1 0 0,0 0 0,1 1 0,-5 0 0,0 0 0,0 1 0,1-1 0,-1 0 0,2 1 0,-1-1 0,2 0 0,0-1 0,2 1 0,0-1 0,-10 2 0,1-1 0,1 0 0,1 0 0,1 0 0,1-1 0,2 1 0,1-2 0,3 1 0,-8 1 0,2 0 0,3 0 0,1-1 0,2 0 0,2-1 0,1 0 0,-2 0 0,2-1 0,1-1 0,2 1 0,4-2 0,4 0 0,-11 2 0,4 0 0,5-2 0,5 0 0,-15-1 0,6-1 0,46-5 0,79-8 0,40-8 0,-8-3 0,16-7 0,11-4 0,6-2 0,4 2 0,-27 7 0,4-1 0,4 0 0,3-1 0,2 0 0,2-1 0,1 1 0,0-1 0,1 0 0,-10 1 0,2 0 0,1 0 0,1 0 0,1-1 0,0 1 0,1-1 0,1 0 0,1 0 0,0 1 0,0-1 0,-8 3 0,1 0 0,1 0 0,0-1 0,2 1 0,-1-1 0,1 1 0,0 0 0,-1 0 0,0 0 0,-1 1 0,-1-1 0,0 1 0,8-1 0,0-1 0,-1 1 0,0 0 0,-1 0 0,0 0 0,-1 1 0,-1 0 0,0 0 0,-1 1 0,0 0 0,1 0 0,-1 1 0,1 0 0,-2 0 0,0 1 0,-1 0 0,-1 0 0,-2 1 0,-1-1 0,-1 1 0,7-2 0,-2 0 0,-1 0 0,-1 1 0,-2 0 0,-2 0 0,-3 0 0,-1 1 0,22-4 0,-4 1 0,-3 1 0,-4 0 0,-5 1 0,-2 1 0,-2 0 0,-9 2 0,-18 1 0,-3-5 0,-84 22 0,-46 11 0,-21 4 0,3-2 0,14-4 0,-4 0 0,-5 0 0,-4 0 0,-3 2 0,-3 0 0,13-1 0,-4 0 0,-2 1 0,-2 0 0,-3 1 0,-1 0 0,-1 0 0,0 1 0,-1-1 0,10-2 0,-2 1 0,-1 0 0,0-1 0,-2 1 0,0 1 0,0-1 0,-1 0 0,1 1 0,-1-1 0,1 1 0,-2 0 0,0 1 0,-1 0 0,0 0 0,0 0 0,0 0 0,0 0 0,0 0 0,1 0 0,-1 0 0,1 0 0,2-1 0,0 0 0,-1 1 0,1-1 0,0 0 0,0 0 0,1 1 0,0-1 0,1 0 0,1 0 0,1 0 0,0 0 0,-1 1 0,2-1 0,0 1 0,0 0 0,2-1 0,0 0 0,2-1 0,0 1 0,2-2 0,-10 2 0,1-1 0,1-1 0,1 0 0,2 0 0,1 0 0,2-1 0,1 0 0,-11 3 0,2 0 0,2-1 0,3 0 0,2-1 0,4 0 0,-15 3 0,4 0 0,5-2 0,6-1 0,-12 0 0,6-2 0,49-5 0,75-6 0,36-6 0,2-6 0,17-6 0,12-4 0,8-1 0,1 1 0,-27 5 0,3 1 0,4-1 0,3 0 0,3-1 0,0 0 0,2 0 0,0 0 0,0 0 0,-11 2 0,2-1 0,0 0 0,1 0 0,1-1 0,0 1 0,1-1 0,0 1 0,1-1 0,0 1 0,0 0 0,-3 0 0,2 0 0,-1 0 0,2 0 0,0 1 0,0-1 0,0 0 0,0 0 0,0 1 0,-1-1 0,-1 0 0,0 1 0,5-1 0,-1 0 0,0 0 0,0-1 0,-1 1 0,0 0 0,0 1 0,-2-1 0,0 0 0,-1 1 0,-1-1 0,10-1 0,-1 0 0,-1 1 0,-1-1 0,0 1 0,-3 0 0,0 0 0,-2 0 0,-2 0 0,11-2 0,-2 1 0,-1 0 0,-2 0 0,-3 0 0,-3 0 0,-3 0 0,6-2 0,-2-1 0,-5 1 0,-4 1 0,-4 2 0,24 0 0,-7 2 0,-33-6 0,-39-13 0,-61 26 0,-41 14 0,-22 5 0,1-1 0,21-4 0,-6 0 0,-6 1 0,-3 0 0,-2 1 0,-2 0 0,-1 0 0,10-1 0,-1 0 0,-2 0 0,-1 0 0,-1 1 0,-3 0 0,0 0 0,-2 1 0,-2 1 0,13-1 0,-3 0 0,-1 1 0,-2 1 0,-1 0 0,-1 0 0,0 1 0,0-1 0,0 1 0,0-1 0,1 0 0,1 0 0,-5 0 0,-1 0 0,0 1 0,1-1 0,0 0 0,0 0 0,0 1 0,0-1 0,1 0 0,-1 0 0,1 0 0,2 0 0,0 1 0,-1-1 0,1 0 0,0 0 0,0 1 0,1-1 0,0 0 0,2-1 0,0 0 0,1 0 0,-12 2 0,2-1 0,-1 0 0,2-1 0,1 1 0,1-2 0,2 1 0,1-1 0,3-1 0,-8 1 0,2-1 0,2 0 0,2-1 0,2-1 0,2 0 0,1-1 0,-17 2 0,3-1 0,2-1 0,5-1 0,4-1 0,6-2 0,4 0 0,4-2 0,7-1 0,-31 2 0,24-10 0,42-16 0,73-2 0,46-5 0,13-1 0,-27 9 0,9 1 0,7-2 0,5 1 0,4-1 0,3 0 0,1 0 0,-17 4 0,2 0 0,3 0 0,2 0 0,1-1 0,3 1 0,0-1 0,2 1 0,0-1 0,1 1 0,-1 0 0,-5 2 0,1-1 0,0 0 0,2 1 0,0-1 0,1 1 0,1-1 0,0 1 0,1 0 0,0 0 0,1 0 0,-1 1 0,1 0 0,-1 0 0,1 1 0,1 0 0,1 1 0,0 0 0,0-1 0,1 1 0,0 0 0,-1 1 0,1-1 0,-1 0 0,-1 0 0,0 0 0,-2 0 0,4-1 0,-1 0 0,-1 0 0,1 0 0,-1 0 0,0 0 0,-1 0 0,0 0 0,0 1 0,-1 0 0,-1 0 0,0 1 0,0 0 0,0 0 0,0 1 0,-1 1 0,1-1 0,-2 2 0,0-1 0,0 0 0,-2 1 0,0 0 0,-1 0 0,-2 0 0,-1 0 0,15-1 0,-1-1 0,-1 1 0,-1-1 0,-2 1 0,-2 1 0,-3 0 0,-1 1 0,-4 1 0,14 0 0,-4 1 0,-3 2 0,-2 0 0,-4 0 0,-1 0 0,24-1 0,0 0 0,-11 1 0,-22 3 0,5 2 0,-132 9 0,-64 7 0,-12 2 0,49-8 0,-6 1 0,-6 0 0,-4 1 0,-3 0 0,-2 1 0,-1 0 0,13-1 0,-3 0 0,-1 1 0,-2 0 0,-3 1 0,0 0 0,-2 0 0,-1 1 0,-1 0 0,-1 0 0,11-1 0,-1 0 0,-2 1 0,-2 0 0,0 0 0,-1 1 0,-1 0 0,0 0 0,0 0 0,0 0 0,1 0 0,-1-1 0,2 1 0,0 0 0,0-1 0,0 1 0,0-1 0,0 1 0,0 0 0,0 0 0,1-1 0,-1 1 0,0 0 0,1 0 0,-1-1 0,1 1 0,1-1 0,0 1 0,-1 0 0,1-1 0,0 1 0,0-1 0,0 1 0,0-1 0,1 1 0,0-1 0,1 0 0,0 0 0,1 0 0,-9 1 0,0 0 0,1 0 0,-1-1 0,2 1 0,0-1 0,1 0 0,1 1 0,1-2 0,2 1 0,1-1 0,-6 2 0,2-1 0,1 0 0,2 0 0,1-1 0,1 0 0,1 0 0,2 0 0,1-1 0,-8 1 0,1 0 0,1-1 0,3 1 0,2-2 0,3 0 0,5-1 0,-33 9 0,-1 2 0,20-8 0,42-23 0,70-62 0,24 45 0,24 4 0,18 1 0,12 2 0,4-2 0,-2-3 0,-24 4 0,4-2 0,4-1 0,2 0 0,3-1 0,3-1 0,0 0 0,2 1 0,0-1 0,1 1 0,-1 0 0,-6 3 0,1-1 0,1 1 0,1-1 0,1 1 0,0-1 0,1 1 0,1 0 0,0-1 0,1 1 0,0 0 0,0-1 0,0 1 0,-1 0 0,2 0 0,0-1 0,1 1 0,1-1 0,0 1 0,0-1 0,0 1 0,0 0 0,0 0 0,-2 0 0,1 1 0,-2 0 0,-2 0 0,8-1 0,0 1 0,-2 0 0,1 0 0,-2 0 0,0 1 0,0 0 0,-1-1 0,-1 1 0,0 0 0,-2 0 0,0 0 0,1-1 0,-1 0 0,0 1 0,-1-1 0,0 0 0,-2 0 0,0 1 0,-2 0 0,0 0 0,-3 1 0,-1 0 0,13-2 0,-1 0 0,-1 0 0,-2 2 0,-3-1 0,-1 1 0,-3 1 0,-3 0 0,5 0 0,-1 0 0,-4 1 0,-3 1 0,-3 0 0,-4 1 0,35-7 0,-7 2 0,-19 4 0,11 4 0,-136 6 0,-42 6 0,11 5 0,-14 7 0,-11 2 0,-7 2 0,-2-2 0,28-4 0,-3 0 0,-4 0 0,-2 0 0,-2 1 0,-3 0 0,0 0 0,-1 1 0,-1 0 0,6 0 0,-1 0 0,-1 0 0,-2 1 0,-1 0 0,-1 0 0,0 1 0,-2 0 0,0 0 0,-1 0 0,-1 1 0,5-1 0,-1 0 0,-1 1 0,0 0 0,-2 0 0,0 1 0,-1-1 0,0 1 0,-1 0 0,1 0 0,0-1 0,0 1 0,1 0 0,6-2 0,0 0 0,-1 0 0,1 0 0,-1 0 0,1 0 0,0 0 0,-1 0 0,0 1 0,1-1 0,-1 1 0,1 0 0,0 0 0,-1 0 0,0 1 0,0 0 0,0 1 0,-1 0 0,0 0 0,0 0 0,1 0 0,0 0 0,0 0 0,0 0 0,2 0 0,0-1 0,1 1 0,2-2 0,-14 3 0,1-1 0,1 1 0,0-1 0,2 0 0,0-1 0,1 0 0,1 0 0,1 0 0,1-1 0,1 0 0,-9 1 0,1 0 0,1-1 0,0 0 0,2 0 0,2-1 0,2 0 0,3 0 0,2-1 0,-17 3 0,3 0 0,2 0 0,5-2 0,4 0 0,6-2 0,-7 0 0,3-2 0,12 0 0,22 1 0,13 12 0,75-24 0,47-10 0,29-7 0,12-2 0,-5 2 0,-37 8 0,3-1 0,4 0 0,4 0 0,2 0 0,2-1 0,3 0 0,0 0 0,2 0 0,1-2 0,-13 2 0,1 0 0,3-1 0,1-1 0,1 0 0,2 0 0,0 0 0,1-1 0,1 1 0,0 0 0,0 0 0,0 0 0,1 1 0,-2 0 0,-1 1 0,0 0 0,0 0 0,2 0 0,-1 0 0,1 1 0,0 0 0,0-1 0,0 1 0,1 0 0,-1 1 0,-1-1 0,1 1 0,-1-1 0,0 1 0,4 0 0,1-1 0,-1 1 0,0 0 0,1 0 0,-1 1 0,0-1 0,-1 1 0,1 0 0,-1 0 0,-1 0 0,0 0 0,-1 1 0,0-1 0,0 1 0,0 0 0,0 1 0,-1-1 0,0 1 0,-1-1 0,0 1 0,-1 0 0,0 0 0,-1 0 0,-1 0 0,-1 0 0,0 0 0,6 0 0,-1-1 0,0 0 0,-1 0 0,0 1 0,-2-1 0,-1 0 0,0 1 0,-2 0 0,-1 0 0,-2 1 0,17-2 0,-2 2 0,0-1 0,-3 1 0,-2 0 0,-2 0 0,-3 0 0,-3-1 0,4 0 0,-3 0 0,-4 0 0,-2 0 0,-3 0 0,-3 1 0,27-2 0,4 0 0,-22 2 0,-51 5 0,-117 15 0,14-2 0,-21 2 0,-13 3 0,-8 0 0,-3 1 0,33-7 0,-5 1 0,-4 0 0,-2 0 0,-4 1 0,-1 0 0,-2 0 0,0 0 0,-1 1 0,1 0 0,6-1 0,0 0 0,-2 0 0,0 1 0,-2 0 0,0 0 0,-1 0 0,0 0 0,-1 1 0,-1-1 0,0 1 0,0 0 0,8-1 0,-1 0 0,-1 0 0,0 0 0,0 1 0,-2 0 0,1-1 0,-1 1 0,0 0 0,0 0 0,0 0 0,0 0 0,-1 0 0,1 1 0,-2-1 0,-1 1 0,0 0 0,0 0 0,0 0 0,-1 1 0,0-1 0,1 0 0,-1 1 0,0-1 0,1 0 0,0 0 0,-1 0 0,2 0 0,0-1 0,0 0 0,-1 1 0,1-1 0,0 0 0,-1 0 0,1 0 0,1 0 0,-1 0 0,2 0 0,-1 0 0,2-1 0,1 1 0,0-1 0,-5 2 0,0 0 0,1-1 0,0 1 0,1 0 0,1-1 0,1 1 0,0-1 0,1-1 0,1 0 0,0 0 0,1-1 0,-7 1 0,0-1 0,0 0 0,2-1 0,0 0 0,2 0 0,1-1 0,2 0 0,1 0 0,4 0 0,-16 2 0,1-1 0,3 1 0,3-1 0,3 0 0,4-1 0,5-1 0,-18 2 0,6 0 0,7-2 0,8-1 0,-40 8 0,51-17 0,105-36 0,18 7 0,26-5 0,18-2 0,10-2 0,2 2 0,-35 12 0,5 0 0,4 1 0,3-1 0,4 1 0,2-1 0,2 0 0,3-1 0,0 1 0,1-1 0,1-1 0,-16 4 0,2-1 0,1-1 0,3 1 0,0-1 0,2-1 0,0 1 0,2-1 0,0 0 0,0 1 0,1-1 0,0 1 0,0 0 0,-1 1 0,0 0 0,0 0 0,1 1 0,0 0 0,0 0 0,0 0 0,1 1 0,0 0 0,0 0 0,0 0 0,0 0 0,0 1 0,1 0 0,-1-1 0,0 1 0,0 0 0,0 1 0,-1-1 0,1 0 0,-1 0 0,0 1 0,1-1 0,0 1 0,-1-1 0,1 1 0,0 0 0,-1 1 0,0-1 0,0 1 0,-1 0 0,0 0 0,0 0 0,-1 1 0,-1 0 0,7 0 0,0 0 0,0 0 0,0 1 0,0 0 0,-1 0 0,-1 1 0,0 0 0,-1 0 0,-1 0 0,-1 0 0,0 1 0,-2-1 0,-1 1 0,9-2 0,0-1 0,-2 1 0,-1 1 0,-1-1 0,-1 1 0,-1 0 0,-1 0 0,-1 1 0,-1 1 0,-1 1 0,8-1 0,-1 1 0,0 0 0,-2 2 0,-1-1 0,-3 2 0,-1 0 0,-4 1 0,-3 0 0,12 1 0,-4 1 0,-3 1 0,-4 1 0,-2 1 0,-4-1 0,14 0 0,-4 1 0,-7 0 0,-13 1 0,2-1 0,-34 4 0,-82 13 0,-60 9 0,-13 0 0,47-10 0,-7-1 0,-4 1 0,-5 0 0,-4 1 0,-4 0 0,-1 2 0,13-2 0,-4 0 0,-2 1 0,-3 1 0,-2 1 0,-2-1 0,-2 1 0,0 0 0,-2 0 0,1 0 0,-1 0 0,13-3 0,-2 1 0,-1-1 0,0 0 0,-1 1 0,-1-1 0,-1 1 0,0 0 0,-1 0 0,0-1 0,0 1 0,-1 0 0,1 0 0,-1 0 0,2 0 0,-1 0 0,0 1 0,0-1 0,-1 0 0,0 0 0,0 1 0,-1-1 0,0 1 0,0-1 0,0 1 0,-1 0 0,1 0 0,-1-1 0,0 1 0,2 0 0,0 0 0,-1-1 0,0 2 0,-1-1 0,1 0 0,-1 0 0,0 0 0,0 0 0,0 1 0,0-1 0,1 0 0,0-1 0,1 1 0,0 0 0,0-1 0,0 0 0,0 1 0,0-1 0,1 0 0,0 0 0,0 0 0,0 0 0,1-1 0,0 1 0,-1-1 0,1 1 0,0-1 0,0 0 0,-1 0 0,1 0 0,-1 0 0,0-1 0,0 1 0,0 0 0,-1-1 0,1 1 0,0-1 0,0 0 0,0 0 0,1 0 0,0-1 0,0 0 0,1 0 0,0 0 0,1-1 0,-6 0 0,0 0 0,0 0 0,1 0 0,1-1 0,0-1 0,0 1 0,1-1 0,0 0 0,0 1 0,1-1 0,0 0 0,0 0 0,-2 0 0,-1 1 0,1-1 0,1 0 0,0 1 0,0-1 0,1-1 0,0 1 0,0 0 0,1-1 0,1 0 0,0-1 0,-1 1 0,0-1 0,1 0 0,1 0 0,-1-1 0,2 1 0,0-1 0,0 0 0,0 0 0,1 0 0,0 0 0,-5 0 0,0 0 0,1 1 0,1-1 0,-1 0 0,1 0 0,1-1 0,0 0 0,0 0 0,1-1 0,-6 1 0,1-2 0,0 0 0,1 0 0,0-1 0,1 1 0,-1-1 0,1 1 0,0 0 0,1 0 0,0-1 0,0 1 0,0 0 0,1 0 0,0 0 0,0 0 0,1 0 0,2 0 0,-5 0 0,1 1 0,1-1 0,0 0 0,1 1 0,0-1 0,-1 1 0,0-1 0,-3 1 0,0-1 0,0 0 0,0 1 0,0-1 0,0 1 0,1-1 0,1 1 0,-9-1 0,2 1 0,0 0 0,0 0 0,1 0 0,-1 1 0,0-1 0,11-1 0,1 1 0,-1 0 0,0 0 0,0-1 0,0 1 0,1 1 0,-1-1 0,-10 1 0,0 1 0,0 0 0,0 0 0,1 0 0,0 0 0,1-1 0,6 0 0,0-1 0,1 1 0,1-1 0,0 0 0,1 1 0,0 0 0,-9 2 0,1 0 0,0 1 0,1-1 0,1 0 0,2-2 0,-11 0 0,1 0 0,2-2 0,0 0 0,2 0 0,6-1 0,0 0 0,2-1 0,1 0 0,0 0 0,5-1 0,0 0 0,1 0 0,2-1 0,0 0 0,-10 1 0,2-1 0,0 0 0,2-1 0,1 1 0,2 0 0,0 0 0,0 0 0,3 0 0,0 0 0,1 0 0,1 0 0,-18 0 0,2 0 0,2 0 0,7 0 0,2 0 0,4 0 0,-21 2 0,8 0 0,18 4 0,7 0 0,-24 2 0,56 15 0,78-15 0,14-2 0,19 0 0,7-2 0,-11-2 0,5 0 0,6-1 0,4-2 0,5-3 0,-9-1 0,4-3 0,3-1 0,4-1 0,3-2 0,2 1 0,2-1 0,1 1 0,-11 1 0,1 0 0,3 0 0,1 0 0,2-1 0,1 1 0,1-1 0,2 0 0,0-1 0,1 1 0,1-1 0,-13 1 0,2 1 0,0-1 0,2-1 0,0 1 0,1-1 0,0 0 0,2 0 0,-1 1 0,1-1 0,1 0 0,0 0 0,0 1 0,0-1 0,-6 2 0,0-1 0,1 0 0,0 1 0,1-1 0,0 0 0,1 0 0,-1 0 0,1 1 0,1-1 0,-1 1 0,1 0 0,0 0 0,0 1 0,0 0 0,0 0 0,-3 0 0,1 1 0,0 0 0,0 0 0,0 0 0,1 1 0,-1 0 0,1-1 0,0 1 0,0 1 0,1-1 0,-1 1 0,0 0 0,0 0 0,0 0 0,1 0 0,-1 1 0,0 0 0,1 0 0,0 1 0,0 0 0,0 0 0,0 1 0,0 0 0,0 0 0,0 0 0,0 0 0,0 0 0,0 0 0,0 0 0,-1 0 0,1 0 0,0 0 0,-1-1 0,-1 1 0,0-1 0,0 1 0,0 0 0,0-1 0,0 1 0,0-1 0,0 1 0,0-1 0,0 1 0,-1-1 0,0 1 0,0-1 0,0 1 0,0-1 0,0 1 0,-1-1 0,3 1 0,0-1 0,0 0 0,-1 0 0,0 0 0,1 1 0,-1-1 0,-1 0 0,1 0 0,0 0 0,-1 0 0,0 1 0,0-1 0,0 1 0,0 0 0,0 0 0,4 0 0,-1 0 0,1 0 0,0 0 0,0 1 0,-1 0 0,0-1 0,0 1 0,0 0 0,-1 0 0,0 0 0,-1-1 0,0 1 0,-1 0 0,-1 0 0,7 0 0,-2 0 0,0 0 0,0 0 0,-1 0 0,-1 0 0,0 0 0,0 0 0,-1 1 0,-1-1 0,-1 1 0,0-1 0,0 1 0,7 0 0,1 0 0,-2 0 0,0 0 0,-1 0 0,0 0 0,-2 1 0,0-1 0,-2 1 0,-1-1 0,-1 1 0,6 0 0,-1 0 0,-2-1 0,0 1 0,-2 0 0,-2 0 0,-1 1 0,-1-1 0,-2 0 0,8 0 0,-1 1 0,-1-1 0,-3 0 0,-2 1 0,-3 0 0,-3 0 0,8 0 0,-4-1 0,-3 1 0,-4 2 0,-5 4 0,17 5 0,-8 3 0,-10 9 0,-5 12 0,-19 10 0,-23 7 0,-20 4 0,-29 3 0,-25-3 0,-24-8 0,-22-7 0,-10-3 0,18-12 0,-6-2 0,-5-3 0,-5 0 0,-4-1 0,24-5 0,-3 0 0,-2-1 0,-3-1 0,-2 0 0,-1-1 0,-3 0 0,0 0 0,6-2 0,-3 0 0,-1-1 0,-1 0 0,-2-1 0,-1 0 0,-1 0 0,0 0 0,-1-1 0,1 0 0,3 0 0,-1-1 0,0 0 0,0 0 0,-1 0 0,-1-1 0,0 0 0,-1 0 0,0 0 0,-1-1 0,-1 1 0,10-2 0,-1 1 0,-1-1 0,0 0 0,-1 0 0,0-1 0,-1 1 0,0-1 0,0 1 0,0-1 0,0 0 0,0 0 0,0 0 0,0-1 0,-1 1 0,0-1 0,-1 1 0,1-1 0,0 0 0,0 0 0,-1 0 0,0 0 0,1-1 0,-1 1 0,0 0 0,0 0 0,-1 0 0,0 0 0,0 0 0,0 0 0,-1-1 0,1 1 0,-1 0 0,1-1 0,-1 1 0,0 0 0,0 0 0,1 0 0,-1 0 0,7-1 0,-1 1 0,1 0 0,-1 0 0,1-1 0,-1 1 0,1 0 0,-1 0 0,0 0 0,1 0 0,-1 0 0,1 0 0,-1 0 0,1 1 0,-1 0 0,1 0 0,0 0 0,-1 0 0,1 0 0,0 0 0,0 1 0,-1-1 0,1 1 0,0-1 0,0 1 0,0 0 0,-1-1 0,1 1 0,-7 0 0,0 0 0,0 0 0,0 0 0,0 1 0,0-1 0,0 0 0,0 1 0,0 0 0,0-1 0,1 1 0,0 0 0,0 1 0,2-1 0,-1 1 0,1 1 0,-1-1 0,1 1 0,0-1 0,0 1 0,1 0 0,0-1 0,1 1 0,1-1 0,1 0 0,1 0 0,-5 0 0,1 0 0,0-1 0,1 0 0,1 1 0,1-1 0,1 0 0,1 0 0,0 0 0,2 0 0,0 1 0,-7 0 0,0 1 0,1 0 0,2 0 0,0 0 0,2 0 0,3-1 0,1 0 0,3 0 0,-17 0 0,3-1 0,2 0 0,5-1 0,3 0 0,6-1 0,-17 5 0,-2 1 0,21-5 0,42-13 0,89-50 0,0 33 0,20 0 0,15 0 0,10 0 0,6 0 0,2-1 0,-26 8 0,4-1 0,5 1 0,3-1 0,3 1 0,3-1 0,2 0 0,2 0 0,2 0 0,0 0 0,0-1 0,0 0 0,-11 2 0,1 0 0,2-1 0,1 0 0,1-1 0,1 1 0,1-1 0,1 0 0,1 0 0,0 1 0,0 0 0,1 0 0,-1 0 0,1 1 0,-1 1 0,0 0 0,-7 2 0,-1 0 0,1 1 0,0 0 0,1 1 0,0-1 0,0 1 0,0 1 0,0-1 0,1 1 0,-1-1 0,1 1 0,0 1 0,0-1 0,-1 0 0,1 1 0,0-1 0,0 1 0,0-1 0,2 1 0,-1 0 0,1 0 0,0 0 0,0 0 0,0 1 0,1-1 0,-1 1 0,0 0 0,-1 0 0,1 0 0,-1 1 0,-1-1 0,0 1 0,0 0 0,-2 1 0,0-1 0,10-1 0,-1 1 0,-1 0 0,0 0 0,0 1 0,-1-1 0,0 1 0,-1 0 0,-1 0 0,0 1 0,0 0 0,-1 0 0,-1 0 0,0 1 0,0 0 0,5 0 0,0 0 0,0 1 0,-1 0 0,0 0 0,-1 1 0,0 0 0,-2 0 0,0 0 0,-2 0 0,0 1 0,-2-1 0,-1 0 0,11-1 0,0 1 0,-2-1 0,-1 1 0,-2-1 0,-1 1 0,-1 0 0,-2 1 0,-1-1 0,-2 1 0,5 0 0,-2 1 0,-1 0 0,-2 0 0,-2 0 0,-2 1 0,-2-1 0,-3 1 0,26-2 0,-3 0 0,-4 1 0,-5 0 0,-8 1 0,12 1 0,-10 2 0,-9-1 0,7 0 0,-39 0 0,-83 2 0,-45 0 0,-8 2 0,13-1 0,-8 1 0,-6 0 0,-6 2 0,-3 0 0,11 1 0,-4 0 0,-4 1 0,-3 1 0,-3 1 0,-3-1 0,-1 2 0,-2-1 0,18-2 0,-1 1 0,-3 0 0,-1 0 0,-2 0 0,-1 0 0,-1 1 0,-1 0 0,0 1 0,0 0 0,-1 0 0,1 0 0,8 1 0,0-1 0,0 1 0,-1 0 0,-1 1 0,1 0 0,-1 0 0,-1 0 0,0 0 0,0 1 0,0 0 0,-1-1 0,1 1 0,-2 0 0,3-1 0,-1 1 0,0-1 0,-1 1 0,0 0 0,0 0 0,-1 0 0,1 0 0,-1 0 0,0 0 0,0 1 0,1-1 0,-1 1 0,1 0 0,0-1 0,1 1 0,0 1 0,0-1 0,0 0 0,-1 1 0,1-1 0,0 1 0,0 0 0,1 0 0,-1 0 0,0 0 0,1 0 0,0 0 0,0 0 0,0 0 0,-4 0 0,-1 1 0,1 0 0,0 0 0,0 0 0,0 0 0,0 0 0,0 0 0,1 0 0,0 0 0,1 0 0,0-1 0,1 1 0,0-1 0,-1 0 0,1 1 0,-1-1 0,1 0 0,1 0 0,0 0 0,0 0 0,1 0 0,0-1 0,1 1 0,1-1 0,0-1 0,1 1 0,-6 0 0,0 0 0,0 0 0,1-1 0,0 1 0,1-1 0,2-1 0,1 1 0,0-1 0,3-1 0,1 0 0,-14 3 0,1-2 0,1 1 0,3-2 0,1 1 0,3-2 0,4 0 0,2-2 0,-16 2 0,3-1 0,5-2 0,5-1 0,4 1 0,-22 3 0,7 0 0,27-10 0,28-17 0,107-12 0,60-10 0,-58 16 0,10-3 0,7-1 0,6-2 0,3-1 0,3 0 0,0 0 0,834-246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06.498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2674 2294 16383,'525'-287'0,"-446"252"0,1-1 0,3 1 0,1 1 0,1 2 0,1 2 0,2 4 0,1 4 0,-4 5 0,0 4 0,2 3 0,1 3 0,1 2 0,1 0 0,1 1 0,1 0 0,1-2 0,1 0 0,1 0 0,1 0 0,2 1 0,0 0 0,2 1 0,0 0 0,0 0 0,1 0 0,1 1 0,-12 0 0,1 1 0,2 0 0,-1 0 0,1 1 0,1 0 0,0 0 0,0 0 0,0 1 0,0 0 0,0 0 0,0 1 0,1 1 0,0-1 0,0 1 0,0 1 0,1 0 0,-1 0 0,1 0 0,-1 1 0,1 0 0,-1 1 0,1 0 0,-1-1 0,1 2 0,1-1 0,0 1 0,0 0 0,0 1 0,-1-1 0,1 1 0,-1 1 0,0-1 0,-1 1 0,0 0 0,-1 1 0,2 0 0,0 0 0,-1 1 0,0 0 0,-1 0 0,0 0 0,-1 1 0,0 1 0,0-1 0,0 2 0,0-1 0,6 3 0,0 1 0,1 0 0,-1 1 0,0 1 0,-1-1 0,-1 0 0,-1 0 0,-1 0 0,-1-2 0,-2 0 0,0-1 0,-1 1 0,-1-2 0,-1 1 0,-1-1 0,-1 0 0,-2 0 0,0-1 0,12 1 0,-2-1 0,-1 1 0,-1-2 0,-2 1 0,-2-2 0,-1 1 0,1-1 0,-2 0 0,-1 0 0,-3-1 0,-3-1 0,-3 0 0,9-1 0,-5-1 0,-4-1 0,-4 0 0,18 2 0,-5-1 0,-47-3 0,-66-5 0,-44-2 0,-26-2 0,-9 0 0,7 0 0,15 3 0,-4-1 0,-3 1 0,-4-1 0,-2 1 0,-4 0 0,-2 0 0,20 0 0,-4 1 0,-2-1 0,-2 1 0,-2-1 0,-1 1 0,-1 0 0,0 0 0,0 0 0,0 1 0,1-1 0,-2 1 0,0 0 0,-1 0 0,1 1 0,-1-1 0,-1 1 0,1 0 0,-1 0 0,0 1 0,0 1 0,-1-1 0,5 2 0,0-1 0,0 1 0,-1 1 0,-1-1 0,1 1 0,0 1 0,-1-1 0,1 1 0,0-1 0,1 1 0,0 0 0,-5 1 0,-1-1 0,1 1 0,0 0 0,1 1 0,-1-1 0,1 1 0,0 0 0,1 0 0,-1 0 0,1 0 0,4 0 0,-1 0 0,0 1 0,0 0 0,1 0 0,0 0 0,0 0 0,2 0 0,0 0 0,1 0 0,1 0 0,-9 1 0,0 0 0,1 1 0,2-1 0,0 0 0,1 1 0,3-1 0,1 0 0,2-1 0,-8 2 0,2 0 0,2 0 0,2-1 0,3 0 0,3-1 0,3-1 0,-25 1 0,4-3 0,8 0 0,8 1 0,-26 3 0,32-3 0,57-6 0,61-3 0,58-3 0,26-4 0,-2-2 0,-43 2 0,3-2 0,5-2 0,2 0 0,4-2 0,2 0 0,2 0 0,3 0 0,-15 3 0,3-1 0,3 0 0,1 0 0,3-1 0,1 0 0,0 0 0,2 0 0,-1-1 0,1 1 0,-1 0 0,-1 0 0,3-1 0,0 1 0,0-1 0,1 0 0,0 0 0,1 0 0,-1 0 0,1 1 0,0-1 0,0 0 0,0 1 0,1 0 0,-6 1 0,1-1 0,1 1 0,0 0 0,0 0 0,1 0 0,-1 0 0,0 1 0,-1-1 0,0 1 0,-1 0 0,-1 1 0,-2-1 0,8 0 0,-1 1 0,-1-1 0,-1 1 0,0 0 0,-2 0 0,0 1 0,0 0 0,-2 0 0,0 0 0,-1 0 0,10-1 0,-1 1 0,-1 0 0,-1 0 0,0 1 0,-3-1 0,0 2 0,-2-1 0,-2 1 0,11-1 0,-2 1 0,-1 0 0,-3 1 0,-2 0 0,-2 1 0,-4-1 0,8 0 0,-3 1 0,-3 0 0,-4 0 0,-5 1 0,42-2 0,-7 1 0,-65 2 0,-95 4 0,-45 2 0,17 3 0,-14 2 0,-9 2 0,-8 1 0,-3 0 0,20-2 0,-6 0 0,-4 1 0,-4 0 0,-3 1 0,-1 1 0,-1 0 0,1 1 0,0 1 0,13-1 0,-1 1 0,0 0 0,0 0 0,-2 1 0,0 1 0,0 1 0,-1 0 0,-2 0 0,1 2 0,-2 0 0,7 0 0,-2 1 0,-1 0 0,0 2 0,-1 0 0,-1 1 0,0 0 0,0 0 0,0 0 0,-1 0 0,1 0 0,1-1 0,-1 0 0,2-2 0,0 1 0,-1-1 0,1 0 0,-1 0 0,1 0 0,0 0 0,-1-1 0,1 1 0,-1 0 0,1 0 0,0 0 0,0 1 0,-1-1 0,0 2 0,0-1 0,0 1 0,-1 0 0,1-1 0,0 1 0,0 0 0,1-1 0,1 0 0,0-1 0,1 0 0,2-1 0,-8 0 0,2 1 0,0-2 0,1 0 0,0 0 0,1 0 0,1-1 0,1 0 0,0-1 0,2 1 0,0-1 0,-10 2 0,1-1 0,0 1 0,1-1 0,2-1 0,1 0 0,2 0 0,2-1 0,3-1 0,-4 1 0,3 0 0,1-1 0,2-1 0,3 0 0,3-1 0,2-1 0,-28 2 0,5-2 0,6-2 0,9 1 0,-26 4 0,36-4 0,65-8 0,35-13 0,42-14 0,26-7 0,9-2 0,-4 5 0,-21 9 0,4 1 0,4 1 0,4 1 0,2-1 0,3-1 0,1-1 0,2-2 0,-14 3 0,2-2 0,2-1 0,2-1 0,1-1 0,2 0 0,1 0 0,0 0 0,0 1 0,0 0 0,0 1 0,-2 1 0,2 1 0,-1 1 0,1-1 0,0 2 0,0-1 0,1 1 0,-1 1 0,0 0 0,1 0 0,-1 1 0,1 1 0,-1 0 0,-1 1 0,1 0 0,-1 1 0,1 1 0,0 0 0,0 1 0,-1 0 0,0 0 0,0 0 0,0 0 0,-1 1 0,-1-1 0,4 0 0,0 0 0,0 0 0,0 0 0,-1 0 0,0 0 0,-1 1 0,-1 1 0,-1-1 0,-1 2 0,-2 0 0,17-1 0,-1 1 0,-1 1 0,-2 1 0,-1 0 0,-2 0 0,-1 0 0,-1-1 0,1 1 0,0-2 0,-1 1 0,-2 0 0,-3 1 0,-2 0 0,-4 2 0,6 0 0,-3 0 0,-4 2 0,-3 0 0,-4 0 0,43-2 0,-7 0 0,-61 2 0,-133 4 0,20 5 0,-18 3 0,-13 1 0,-7 2 0,-3 0 0,22-4 0,-6 1 0,-4 0 0,-3 1 0,-3-1 0,-2 2 0,-1 0 0,0 0 0,0 2 0,9-1 0,-1 1 0,-1 1 0,-1 0 0,-1 0 0,-1 1 0,-1 1 0,0 0 0,-1 0 0,-1 1 0,0 0 0,6-1 0,-1 1 0,-1 1 0,-1 0 0,-1 0 0,0 1 0,-1 0 0,0 0 0,0 0 0,0 0 0,0-1 0,0 1 0,1-2 0,6-1 0,-1 1 0,1-1 0,0 0 0,-1-1 0,1 1 0,-1 0 0,0-1 0,1 0 0,-1 1 0,0-1 0,0 0 0,0 0 0,-1 0 0,0 0 0,-1 0 0,-1 0 0,0 1 0,0-1 0,0 0 0,0-1 0,0 1 0,1-1 0,0 1 0,0-2 0,1 1 0,1-1 0,2 0 0,-8 1 0,2-1 0,-1-1 0,2 1 0,0-1 0,0 0 0,2 0 0,0-1 0,0 0 0,1 0 0,1-1 0,0 1 0,-9-1 0,0 1 0,0-1 0,1 0 0,1-1 0,1 0 0,1 0 0,2-1 0,2 0 0,2 0 0,-5 0 0,2-1 0,1 0 0,1 0 0,3-1 0,3 0 0,3-1 0,3 0 0,-16 0 0,5-1 0,3 0 0,6-2 0,3 0 0,-18-1 0,8-1 0,13-6 0,10-6 0,26-9 0,67-53 0,27 35 0,26 0 0,15-1 0,2 1 0,-16 7 0,6-1 0,4 0 0,3 1 0,4 0 0,3 0 0,-16 7 0,3 1 0,2-1 0,2 0 0,3 1 0,1 0 0,1 0 0,1 1 0,0-1 0,-7 3 0,1 0 0,2-1 0,2 1 0,0 0 0,0 1 0,1-1 0,0 1 0,0 1 0,-1-1 0,-1 2 0,-3 0 0,0 1 0,0 0 0,0 0 0,0 1 0,-1 0 0,1 0 0,-1 1 0,0 1 0,0 0 0,0 1 0,7-1 0,0 2 0,0 0 0,0 1 0,0 0 0,-1 1 0,-1 0 0,-1 1 0,-1-1 0,-2 1 0,10-1 0,-1 0 0,-2 1 0,-1 0 0,-1 0 0,-2 1 0,0 0 0,-2 1 0,4 0 0,-2 0 0,0 2 0,-2-1 0,-2 1 0,-2 0 0,-2 0 0,16-2 0,-2 1 0,-4 0 0,-2 0 0,-5 0 0,2 1 0,-4 0 0,-5 0 0,-5 1 0,11-1 0,-6-1 0,-47 4 0,-48 3 0,-33 0 0,-30 0 0,-15 0 0,-2 0 0,11 0 0,-6 0 0,-5 0 0,-4 0 0,-1 0 0,-2 0 0,12 0 0,-2 0 0,-2 0 0,-1 0 0,-2 0 0,-1 0 0,-1 0 0,-1 0 0,9 0 0,-1 0 0,-2 0 0,0 0 0,-2 0 0,0 0 0,0 0 0,-1 0 0,1 0 0,1 0 0,-2 0 0,1 0 0,-1 0 0,0 0 0,0 0 0,0 0 0,1 0 0,-1 0 0,0 0 0,1 0 0,0 0 0,1 1 0,-1 0 0,0-1 0,0 1 0,1-1 0,0 0 0,1 0 0,1-1 0,2-1 0,-14-1 0,1 0 0,1-1 0,1 0 0,1-2 0,2 1 0,1-2 0,2 0 0,-1-1 0,2 0 0,1-2 0,1 1 0,3-2 0,1-1 0,3-1 0,-18-3 0,2-1 0,4-2 0,4-2 0,6-4 0,4-4 0,5-3 0,5-2 0,5 0 0,-2-1 0,6 1 0,12-3 0,14-4 0,13 0 0,11-22 0,59 4 0,17 34 0,22 5 0,7-1 0,-20 2 0,4 0 0,4-1 0,3 1 0,1 2 0,-1 2 0,4 2 0,1 1 0,2 1 0,1-1 0,1 0 0,-6 0 0,1 0 0,1-1 0,1 1 0,0 0 0,0 1 0,-1 1 0,1 1 0,-1 2 0,1 0 0,0 1 0,-1 1 0,-1 0 0,0 1 0,8 0 0,-1 2 0,0 0 0,-1 0 0,-1 1 0,-2 0 0,11 0 0,0 0 0,-1 0 0,-4 1 0,-5-1 0,-1 1 0,-5-1 0,-3 1 0,-2 1 0,12 3 0,-4 1 0,-8 2 0,0 3 0,-9 3 0,18 19 0,-79 3 0,-38 0 0,-13-16 0,-14-2 0,-27 2 0,-17 1 0,-9-1 0,31-5 0,-4 0 0,-5-1 0,-2 1 0,-2 0 0,0 0 0,5-2 0,-2 0 0,-1 0 0,-1 0 0,-2 1 0,0-1 0,0 1 0,4 0 0,-2 0 0,0 0 0,-1 1 0,0 0 0,0-1 0,0 0 0,1 0 0,-10 0 0,-1 0 0,1 0 0,-1 0 0,2-1 0,1-1 0,1 0 0,-6 0 0,1 0 0,1-1 0,2-1 0,1 0 0,1 0 0,-8-1 0,1 0 0,2-1 0,4 0 0,3-2 0,2-1 0,3-1 0,5 0 0,4-1 0,-3 0 0,5-1 0,21 0 0,20-1 0,79-1 0,53 0 0,8-1 0,-24 0 0,6 0 0,4 0 0,5 0 0,1-2 0,-11 0 0,2 0 0,3-1 0,2 0 0,1 0 0,3-1 0,0 0 0,-9 0 0,3 0 0,1-1 0,2 0 0,0 0 0,1 0 0,-1 0 0,-1 1 0,-2 0 0,7 0 0,-2 1 0,0 0 0,0 0 0,-1 1 0,0-1 0,0 0 0,-1 1 0,-3-1 0,-1 0 0,0 0 0,0 1 0,-1-1 0,0 1 0,-1 0 0,-2 0 0,7 2 0,-1 0 0,-1 0 0,-1 1 0,-1 0 0,-2-1 0,-2 1 0,17-2 0,-1 1 0,-3-1 0,-3 1 0,-4 0 0,2 1 0,-4-1 0,-4 2 0,-7-1 0,33 1 0,-32 0 0,-62 0 0,-82 0 0,-56 0 0,33 0 0,-10-1 0,-6 1 0,-2 1 0,26 1 0,-2 1 0,-2 0 0,-1 1 0,-2 0 0,-3 0 0,0 0 0,-3 1 0,-2 0 0,-1 0 0,-1 0 0,1 1 0,0-1 0,1 0 0,0 0 0,0 0 0,0-1 0,0 1 0,-1 1 0,0-1 0,9 1 0,-1-1 0,0 1 0,0 1 0,0-1 0,1 0 0,0 0 0,2-1 0,-4 1 0,0-1 0,1 1 0,2-1 0,0-1 0,0 1 0,2 0 0,-8-1 0,-1 0 0,2 0 0,2 0 0,2 0 0,4-1 0,-17 2 0,4-1 0,5 0 0,6-1 0,1-2 0,6-1 0,7-1 0,-4 0 0,19-6 0,34-17 0,84-9 0,50-4 0,-44 12 0,8-2 0,5-2 0,6 1 0,2 0 0,-5 2 0,5 1 0,4-1 0,2 0 0,2 1 0,1 0 0,0 1 0,-7 3 0,2-1 0,1 1 0,1 1 0,1 0 0,0 1 0,0 0 0,-1 1 0,3-1 0,0 2 0,0 0 0,1 0 0,-1 1 0,1 1 0,-2 0 0,1 1 0,-5 1 0,1 1 0,-1 0 0,1 1 0,-2 0 0,0 1 0,-2 1 0,-1 1 0,1 1 0,-1 0 0,-1 2 0,-2 1 0,0 0 0,-2 0 0,-1 0 0,21-1 0,-2 0 0,-2 1 0,-3 0 0,-5 2 0,1 1 0,-4 1 0,-5 1 0,-5-1 0,2-2 0,-6 0 0,-20 6 0,-19 12 0,-73-9 0,-48-2 0,-9 2 0,12 4 0,-9 2 0,-7 1 0,-4 1 0,-2-1 0,22-4 0,-2 1 0,-3-1 0,-2 1 0,-1-1 0,-2 0 0,-1 0 0,0 0 0,2 0 0,-1-1 0,-2 0 0,0 0 0,-1-1 0,-1 1 0,-1-1 0,0 1 0,0-1 0,5-1 0,-2 1 0,0-1 0,0 0 0,-1 1 0,0-1 0,0 0 0,0-1 0,0 1 0,2-1 0,0 0 0,1 0 0,1 0 0,-1 0 0,0 0 0,1-1 0,-1 1 0,1-1 0,0-1 0,0 1 0,-8 0 0,-1-1 0,-1 1 0,1-1 0,1 0 0,0-1 0,2 1 0,1-1 0,3 0 0,1 0 0,2 0 0,1 0 0,1-1 0,2 1 0,1-1 0,2 0 0,2 0 0,-10 0 0,2 1 0,1-1 0,4 0 0,2-1 0,5 1 0,-13-1 0,3 0 0,7 0 0,8 0 0,-23-1 0,27 0 0,45 0 0,76-4 0,66-4 0,10 0 0,-48 3 0,6-1 0,3 0 0,5 0 0,1 0 0,2 0 0,-10 0 0,2 1 0,2 0 0,1-1 0,3 1 0,1-1 0,1 1 0,1 0 0,-8 0 0,3 0 0,1 0 0,1 0 0,2 0 0,-1 0 0,2 0 0,-1 1 0,-1 0 0,0 0 0,1 0 0,-1 0 0,0 1 0,1-1 0,-1 1 0,1 0 0,-1 1 0,1 0 0,-1 0 0,1 1 0,0 1 0,0-1 0,1 1 0,-1 1 0,1 0 0,-1 0 0,0 1 0,-2 0 0,0 1 0,-2 0 0,1 1 0,0 0 0,-2 1 0,0 0 0,-1 0 0,-1 1 0,-2 1 0,0 0 0,-2 1 0,13 1 0,-2 2 0,-1-1 0,-2 2 0,-2 0 0,-1 2 0,-1 0 0,3 3 0,-2 0 0,-1 1 0,-3 2 0,-1 0 0,-4 2 0,1 2 0,-2 2 0,-3 1 0,-3 0 0,-4-2 0,23 7 0,-5-2 0,-13 2 0,-11 9 0,-13 1 0,11 13 0,-63 3 0,-86-15 0,1-17 0,-18-5 0,33-10 0,-7-3 0,-6-1 0,-5 0 0,-2 0 0,6-2 0,-4 1 0,-4-1 0,-1-1 0,-3 1 0,-1 0 0,0 0 0,4 0 0,-3 1 0,0 0 0,-2 0 0,0 0 0,-1 0 0,-1 0 0,0 0 0,6-1 0,-2 1 0,-1-1 0,0 0 0,0 1 0,-1-1 0,1 0 0,0 0 0,0 0 0,1 0 0,0 0 0,1 0 0,-1 0 0,0 0 0,1 0 0,0 0 0,0-1 0,1 0 0,2 0 0,1-1 0,-1 0 0,1-1 0,1 1 0,0-1 0,0 0 0,2 0 0,0 1 0,-3-1 0,0 0 0,0 1 0,1-1 0,2 0 0,0 0 0,2-1 0,2 0 0,-15 0 0,1-1 0,2 0 0,3 0 0,2-1 0,3 1 0,-17 0 0,3 0 0,5 0 0,5 0 0,-5 0 0,4 0 0,13 0 0,1 0 0,36 0 0,88 2 0,40-4 0,-9-5 0,12-5 0,10-2 0,4 0 0,-22 5 0,4-1 0,4 1 0,2-1 0,3 0 0,1-1 0,1 0 0,-10 0 0,1 0 0,2-1 0,1 1 0,1-2 0,2 1 0,1 0 0,0 0 0,2 0 0,-7 1 0,1 0 0,1 0 0,2 0 0,0-1 0,1 1 0,0 0 0,1 1 0,0-1 0,-1 2 0,0-1 0,2 1 0,-1 1 0,1-1 0,0 1 0,-1 0 0,2 1 0,-1 0 0,1 0 0,0 0 0,1 1 0,1 0 0,-4 1 0,1 0 0,0 0 0,1 0 0,1 1 0,-1 1 0,1-1 0,0 0 0,0 1 0,-1 0 0,0 0 0,0 0 0,-2 0 0,0 0 0,0 1 0,0 0 0,0-1 0,-1 1 0,1 0 0,-1 1 0,1-1 0,0 1 0,-1 0 0,1-1 0,0 2 0,0-1 0,1 1 0,-1 0 0,0 1 0,0-1 0,1 0 0,-1 1 0,0-1 0,0 0 0,-1 0 0,1-1 0,-2 1 0,1-1 0,-1 0 0,0 0 0,0-1 0,0 1 0,0 0 0,-1-1 0,1 1 0,-1-1 0,0 0 0,0 1 0,7-1 0,-2 0 0,1 1 0,-1-1 0,1 0 0,-1 0 0,0 0 0,0 0 0,-1-1 0,1 0 0,0 0 0,-2 0 0,1-1 0,0 0 0,-1 0 0,0-1 0,1 0 0,-1 1 0,0-2 0,-1 1 0,1 0 0,-1-1 0,6 0 0,1-1 0,-1 1 0,0-2 0,0 1 0,-1 0 0,1-1 0,-1 1 0,0 0 0,0 0 0,-1 0 0,0 0 0,0 1 0,0-1 0,-1 1 0,0-1 0,1 0 0,-1 1 0,0-1 0,0 0 0,-2 0 0,1 0 0,-1-1 0,1 1 0,-1-1 0,0 1 0,0 0 0,0 0 0,-1 0 0,0 2 0,8-1 0,0 0 0,0 1 0,-1 1 0,0-1 0,-1 1 0,1 1 0,-2-1 0,0 1 0,-5 1 0,0 0 0,-1 0 0,-1 1 0,0 0 0,0 0 0,0 0 0,0 0 0,-1 1 0,10-1 0,0 0 0,-1 0 0,0 1 0,0 0 0,-1-1 0,-1 1 0,-1 0 0,6-1 0,-1 0 0,-1 0 0,-1 0 0,-1 1 0,-1 1 0,0 2 0,-7 0 0,-1 2 0,-1 0 0,0 1 0,-2 1 0,0 1 0,-2 1 0,7 2 0,-1 1 0,-1 1 0,-1 1 0,-2 2 0,-1 0 0,9 3 0,-2 1 0,-2 1 0,-1 2 0,-3 4 0,-5 2 0,-2 4 0,-1 2 0,-2-1 0,-2-1 0,9 3 0,-2-1 0,-3 0 0,-2 1 0,10 7 0,-3 0 0,-5 0 0,-16-8 0,-4 0 0,-6-3 0,-1-2 0,-8-1 0,12 22 0,-86-32 0,-36-9 0,-29-6 0,-8-2 0,24-1 0,-5 0 0,-5-2 0,-4 0 0,-4 1 0,17 0 0,-3 0 0,-4 0 0,-2 0 0,-2 0 0,-2 0 0,-1 0 0,-2 0 0,6 0 0,-3 0 0,-1 0 0,-2 0 0,-1 0 0,-1 0 0,-1 0 0,-1 0 0,1 0 0,-1 0 0,4 0 0,0 0 0,-1 0 0,0 0 0,0 0 0,-2 0 0,0 0 0,0 0 0,-1 0 0,-1 0 0,0 0 0,8 0 0,-1 0 0,0 0 0,0-1 0,-1 1 0,-1 0 0,0 0 0,0 0 0,-1 0 0,0 0 0,-1 0 0,0 0 0,0 1 0,3-1 0,-2 1 0,0 0 0,0 0 0,-1 0 0,0 0 0,0 0 0,0 0 0,-1 1 0,0-1 0,1 0 0,-1 1 0,1-1 0,0 1 0,-1-1 0,0 0 0,1 1 0,-1-1 0,0 0 0,1 1 0,-1-1 0,0 1 0,0 0 0,0 0 0,0-1 0,0 1 0,-1 1 0,0-1 0,5 1 0,0-1 0,-1 1 0,0 0 0,-1-1 0,1 2 0,-1-1 0,1 0 0,-1 0 0,1 0 0,0 1 0,1-1 0,0 1 0,1 0 0,0-1 0,-1 1 0,0 0 0,0-1 0,1 1 0,0 0 0,0 0 0,1 0 0,0 0 0,0 0 0,1 1 0,0-1 0,1 1 0,0 0 0,0 0 0,-9 1 0,1 0 0,0 0 0,0 1 0,1 0 0,1-1 0,0 1 0,0 1 0,1-1 0,0 0 0,1 1 0,0-1 0,-3 1 0,0 0 0,1 1 0,-1-1 0,2 1 0,0-1 0,0 1 0,2 0 0,1 0 0,2 0 0,1-1 0,-6 2 0,2-1 0,0 1 0,2-1 0,2 0 0,1 1 0,1 0 0,1 0 0,3 0 0,-10 1 0,2 1 0,1 0 0,2 0 0,3 0 0,2 0 0,3-1 0,-10 1 0,1-1 0,5 1 0,5-1 0,8 2 0,-7 1 0,8 1 0,24 3 0,29 5 0,55-16 0,45-9 0,22-7 0,-2-2 0,-23 0 0,5-2 0,4-3 0,4-2 0,3-1 0,2 0 0,2 1 0,-12 2 0,3 0 0,2-1 0,2-1 0,2 1 0,2-1 0,0-1 0,0 1 0,1-1 0,0 0 0,-10 2 0,0 0 0,1-1 0,1 0 0,0 0 0,1-1 0,0 1 0,1 0 0,0-1 0,0 1 0,1 0 0,1 1 0,-3 0 0,2 1 0,-1-1 0,2 1 0,0 0 0,0 0 0,1 0 0,0 0 0,0 0 0,0 0 0,0-1 0,0 1 0,0-1 0,0 0 0,1 0 0,0-1 0,0 0 0,1 0 0,-1 0 0,0 0 0,1 1 0,-1-1 0,1 1 0,0-1 0,0 1 0,1 1 0,-6 1 0,1-1 0,-1 1 0,1 0 0,0 1 0,0-1 0,0 1 0,1-1 0,-1 1 0,1 0 0,0 1 0,-1-1 0,1 1 0,0 0 0,1 0 0,0 0 0,1 0 0,-1 1 0,1-1 0,-1 1 0,1 0 0,0 1 0,0-1 0,0 1 0,0 0 0,0 0 0,0 1 0,1-1 0,0 1 0,1 1 0,0-1 0,0 1 0,0 0 0,1 1 0,-1-1 0,0 1 0,1 0 0,-1 1 0,1-1 0,-1 0 0,1 1 0,-1 0 0,1 0 0,0-1 0,1 1 0,-1 1 0,0-1 0,0 1 0,1-1 0,-1 1 0,0 0 0,0 0 0,0 1 0,0 0 0,0-1 0,0 2 0,-1-1 0,0 1 0,0 0 0,0 0 0,0 0 0,1 1 0,-2 0 0,1 0 0,0 0 0,-1 0 0,0 0 0,-1 0 0,1 0 0,-2 0 0,3 1 0,0-1 0,0 0 0,-1 0 0,1 0 0,-2 0 0,1 1 0,-1-1 0,-1 1 0,0 0 0,0 0 0,-1 0 0,0 1 0,0 0 0,1 0 0,-1 1 0,0 0 0,0 0 0,-1 0 0,-1 1 0,-1-1 0,0 0 0,-1 1 0,-1-1 0,-1 0 0,6 0 0,0 0 0,-1 0 0,-1 0 0,-1 0 0,-1 0 0,-1 0 0,-1 0 0,-2 0 0,-2 0 0,20 0 0,-3 0 0,-2 0 0,-2 0 0,-2 0 0,-1 0 0,-1 0 0,1 0 0,-2 1 0,-2-1 0,-1 1 0,-2 0 0,-2 0 0,2 1 0,-2 0 0,-1 0 0,-5 0 0,-3 2 0,21 0 0,-6 2 0,-12 3 0,-15 6 0,-11 6 0,10 30 0,-63 7 0,-43-27 0,-28-5 0,-7 0 0,-2-2 0,-9 0 0,-6-2 0,-6 2 0,22-6 0,-3 1 0,-5-1 0,-2 1 0,-4 0 0,-2-1 0,-3 0 0,10-3 0,-3-1 0,-3 0 0,-2 0 0,-3-1 0,0 1 0,-1-1 0,0 1 0,1 1 0,1 0 0,7 0 0,1 0 0,-1 1 0,0 0 0,0 1 0,0-1 0,-1 1 0,0-1 0,0 1 0,-1-1 0,-1 0 0,4-1 0,-2-1 0,0 1 0,-1-1 0,0 1 0,0-1 0,-1 0 0,1 1 0,1-1 0,0 1 0,1 1 0,1-1 0,-11 3 0,1 0 0,0 1 0,0 0 0,2 0 0,0 0 0,1 0 0,2 0 0,0 0 0,3 0 0,-9 2 0,2 0 0,1-1 0,1 1 0,2-1 0,2 1 0,1-1 0,3 1 0,-14 3 0,2 0 0,1 1 0,5-1 0,3-1 0,7-2 0,-7 1 0,7-2 0,5 0 0,7 0 0,-29 13 0,24-3 0,43-7 0,69-17 0,48-9 0,23-5 0,-1-2 0,-30 1 0,5-1 0,4-2 0,5-2 0,3-1 0,2 0 0,3-1 0,2 1 0,-13 2 0,3 0 0,3-1 0,3 0 0,1 0 0,2 0 0,1-1 0,0 0 0,1-1 0,0 0 0,0 0 0,-2 0 0,-2-1 0,-1 1 0,1-1 0,1-1 0,-1 1 0,1-1 0,1-1 0,-1 1 0,1-1 0,0 0 0,1 0 0,-1 0 0,1-1 0,-4 1 0,1 0 0,1 0 0,0-1 0,1 0 0,0-1 0,-1 1 0,1-1 0,0 1 0,-1-1 0,0 0 0,-1 1 0,-1-1 0,0 1 0,2-1 0,0 1 0,-1-1 0,0 0 0,-1 1 0,1-1 0,-2 0 0,1 0 0,-2 1 0,1-1 0,-2 0 0,0 0 0,-1 0 0,9-3 0,-1 1 0,0-2 0,-1 1 0,0 0 0,-1 0 0,-1 0 0,-2 1 0,0 0 0,-2 0 0,-1 1 0,5-1 0,0 0 0,-1 1 0,-2-1 0,-1 2 0,-1 0 0,-3 0 0,-2 2 0,-3 0 0,16-3 0,-3 1 0,-4 0 0,-2 2 0,-3 1 0,-4 1 0,279-45 0,-361 62 0,-322 113 0,242-89 0,-8 1 0,-5 0 0,-4 0 0,-3 0 0,0 1 0,0 1 0,14-4 0,-2 1 0,0 0 0,-2 1 0,-1 0 0,0 0 0,-1 0 0,-1-1 0,1 0 0,2-1 0,-1 0 0,0-1 0,-2 1 0,0-1 0,0 1 0,1-1 0,-1 0 0,2 0 0,0 0 0,-4 1 0,-1 0 0,1 0 0,0 0 0,1 0 0,1-1 0,-1 1 0,2-1 0,0-1 0,-6 2 0,0 0 0,1 0 0,0-1 0,1 0 0,2 0 0,1-1 0,1 0 0,0 0 0,2 0 0,1-1 0,1 0 0,2-1 0,0-1 0,2 0 0,-4 0 0,0-2 0,2 0 0,1-1 0,4 0 0,3-1 0,-13 4 0,5 1 0,3-3 0,6-2 0,-1-1 0,5-3 0,13-10 0,-19-31 0,106 4 0,42-7 0,21-4 0,-2 0 0,-19 7 0,5-2 0,5-1 0,3 0 0,4-2 0,2 1 0,3-1 0,-8 3 0,4 0 0,3-1 0,3 0 0,2-1 0,1 1 0,1-1 0,-1 0 0,1 1 0,-2 0 0,-7 2 0,1 0 0,0 1 0,0-1 0,1 1 0,0-1 0,0 1 0,0 0 0,0-1 0,-1 1 0,1 1 0,-1-1 0,1 1 0,-1-1 0,2 1 0,-1 0 0,-1 0 0,1 0 0,-2 0 0,0 1 0,-2-1 0,0 1 0,8-3 0,0 0 0,-1-1 0,-1 1 0,-1 1 0,-2 0 0,-1 1 0,-2 1 0,-2 1 0,4 0 0,-2 1 0,-2 1 0,-2 1 0,-1 1 0,-3 0 0,-1 2 0,15-5 0,-3 1 0,-2 2 0,-5 2 0,-4 3 0,12 0 0,-8 4 0,-7 2 0,8-2 0,-37 7 0,-115 22 0,-58 11 0,58-13 0,-6 1 0,-6 1 0,-5 1 0,-3 1 0,11 0 0,-4 0 0,-4 1 0,-3 2 0,-2 0 0,-2 0 0,-2 1 0,0-1 0,11-2 0,-1 0 0,-3 1 0,0-1 0,-2 1 0,-1 1 0,-1-1 0,0 1 0,-1 0 0,0 0 0,1 0 0,1 1 0,0-1 0,0 1 0,-1 1 0,-1-1 0,1 1 0,-2 0 0,1 0 0,-1 0 0,0 0 0,0 0 0,0 0 0,3-1 0,0 0 0,-1-1 0,0 1 0,-1 0 0,0 0 0,0-1 0,1 1 0,0 0 0,1 0 0,0 0 0,2 1 0,1-1 0,-7 2 0,1 1 0,1-1 0,1 1 0,0 0 0,1 0 0,1-1 0,0 1 0,2 1 0,0-1 0,1 0 0,-8 3 0,-1 0 0,2 0 0,1 1 0,1-1 0,1 1 0,2-1 0,2 0 0,1-1 0,-7 3 0,1 0 0,2-1 0,2 0 0,2 0 0,3-1 0,4-1 0,-8 3 0,3-2 0,4 0 0,4-1 0,3-1 0,-37 9 0,7-2 0,57-4 0,132 8 0,-18-36 0,20-13 0,12-6 0,9-3 0,1 2 0,-26 8 0,4-1 0,5-1 0,2 0 0,3 0 0,2-1 0,0-1 0,0-1 0,0 0 0,-11 1 0,1 0 0,1-2 0,0 0 0,1 0 0,1-1 0,0 0 0,1 0 0,0 0 0,0 0 0,0 0 0,-2 1 0,0-1 0,1 1 0,0 0 0,1-1 0,0 0 0,0 1 0,0-1 0,-1 0 0,1 0 0,-2 0 0,1 1 0,4-3 0,0 1 0,1-1 0,-1 0 0,0 0 0,-1 0 0,0 1 0,-1-1 0,0 1 0,-2 1 0,0-1 0,0 1 0,-1 1 0,-1-1 0,0 1 0,-1 1 0,-1-1 0,0 1 0,-2-1 0,-1 1 0,0 0 0,9-2 0,0-1 0,-1 0 0,-1 0 0,-2 1 0,-2 1 0,-2 1 0,-2 1 0,5 1 0,-1 1 0,-3 1 0,-3 1 0,-2 1 0,-5 0 0,26-2 0,4 0 0,-22 2 0,-50 1 0,-132-5 0,36 19 0,-15 6 0,-12 3 0,-8 3 0,-5 0 0,0-2 0,23-4 0,-3-1 0,-4 1 0,-2-1 0,-3 1 0,-2 0 0,-1 1 0,-2 0 0,-1 0 0,0 2 0,0 0 0,8 0 0,0 0 0,-3 2 0,0-1 0,-1 2 0,-1-1 0,-1 1 0,0 1 0,-1 0 0,-1 0 0,0 0 0,0 0 0,0 0 0,-1 1 0,6-2 0,-1 1 0,-1 0 0,0 0 0,-1 1 0,0 0 0,0 0 0,-1 0 0,0 0 0,0 0 0,0 1 0,0-1 0,1 1 0,0-1 0,0 1 0,1-1 0,-4 1 0,1 1 0,-1-1 0,0 1 0,1 0 0,0-1 0,0 1 0,0 0 0,0 0 0,1 0 0,-1 0 0,2 0 0,-1 0 0,1 0 0,0 0 0,-3 1 0,0 0 0,0 1 0,0-1 0,1 1 0,-1-1 0,1 1 0,1-1 0,0 0 0,1 1 0,1-1 0,1 0 0,1-1 0,1 1 0,-10 1 0,0 1 0,2-1 0,0 0 0,2 0 0,1 0 0,0 0 0,2-1 0,0 0 0,1 0 0,1-1 0,-9 2 0,-1-1 0,2 1 0,0-1 0,3-1 0,0 0 0,3 0 0,3 0 0,3-1 0,-17 5 0,3-1 0,3-1 0,4 0 0,4-1 0,7-1 0,-5 0 0,6 0 0,6-2 0,8-2 0,-32 7 0,45-8 0,80-14 0,26-14 0,29-12 0,18-8 0,10-1 0,-1 2 0,-25 12 0,5-1 0,4 0 0,4 1 0,2-1 0,4-1 0,1 0 0,2-1 0,0-1 0,-20 4 0,2-1 0,2 0 0,1-1 0,2 0 0,1 0 0,1-1 0,0-1 0,2 1 0,-1-1 0,1 1 0,0-1 0,0 1 0,-1-1 0,-1 2 0,1-1 0,0-1 0,1 1 0,0 0 0,0 0 0,1-1 0,0 1 0,0-1 0,0 0 0,-1 1 0,1 0 0,0-1 0,-1 1 0,-1 0 0,0 0 0,0 0 0,-1 1 0,1-1 0,0 0 0,0 1 0,0-1 0,-1 1 0,0-1 0,0 1 0,-1-1 0,0 1 0,-1 0 0,0-1 0,-2 1 0,7-2 0,0 0 0,-2-1 0,1 1 0,-1 0 0,-1-1 0,0 1 0,0 0 0,-2 0 0,0 1 0,-1 0 0,0 1 0,-1 0 0,6-2 0,-1 2 0,0 0 0,-1 0 0,-1 0 0,0 1 0,-2 0 0,-1 0 0,-1 1 0,-1-1 0,-2 1 0,14-5 0,-2 0 0,-1 0 0,-2 0 0,-1 1 0,-3 1 0,-3 2 0,-2 1 0,21-4 0,-3 3 0,-5 2 0,-5 0 0,-6 1 0,20-5 0,-9 1 0,-38 3 0,-47 8 0,-44 10 0,-44 8 0,-27 6 0,-12 3 0,6-2 0,30-4 0,-5 0 0,-3 1 0,-3 1 0,-3 0 0,-3 1 0,-2 1 0,-1 0 0,-2 1 0,13-2 0,-3 0 0,-2 1 0,-2 1 0,-2 0 0,-1 0 0,-1 1 0,-1 0 0,0 0 0,0 1 0,0-1 0,1 1 0,1 1 0,5-2 0,-1 1 0,1 0 0,-1 1 0,1 0 0,-1 0 0,0 0 0,0 0 0,0 1 0,-1 0 0,1 0 0,-1 1 0,0 0 0,0 0 0,2 0 0,0 0 0,-1 1 0,0 0 0,-1 0 0,1 1 0,-1 0 0,0 0 0,1 0 0,0 0 0,1 0 0,0 0 0,1-1 0,1 1 0,1-2 0,-3 2 0,-1-1 0,2 1 0,0-1 0,0 0 0,1 0 0,1 0 0,1 0 0,0-1 0,0 1 0,2-1 0,0 1 0,0-1 0,-5 2 0,0 0 0,0 0 0,1 1 0,1-1 0,1-1 0,1 1 0,1-1 0,1 0 0,1-2 0,1 1 0,-14 2 0,0-1 0,1 0 0,2-1 0,3-1 0,1 0 0,3-1 0,3-1 0,-5 0 0,4-1 0,2-1 0,2-1 0,4-1 0,4 0 0,-24 1 0,-5 0 0,23-3 0,47-3 0,83-3 0,49-8 0,-31-4 0,12-5 0,11-4 0,7-1 0,5-2 0,3 0 0,-1 2 0,941-135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02.680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12689 1765 16383,'-647'-59'0,"559"52"0,1 0 0,2 1 0,2 1 0,1-1 0,2 2 0,-23-1 0,5 1 0,0 0 0,1 1 0,0 0 0,2-1 0,-2 2 0,-2-1 0,10 2 0,-2 0 0,-2 1 0,-1-1 0,-2 0 0,8 0 0,-2-1 0,-2-1 0,-1 1 0,-1 0 0,-1 1 0,3 0 0,0 0 0,-3 0 0,0 1 0,-1-1 0,0 1 0,-1 0 0,9-1 0,-1 0 0,0 0 0,-1 0 0,0 1 0,0 0 0,-1 1 0,1 2 0,-3 1 0,-1 1 0,0 0 0,0 2 0,0 1 0,0 0 0,1 0 0,0 2 0,3-1 0,-1 2 0,1 0 0,0 1 0,1 0 0,0 1 0,0 0 0,0 0 0,-10 1 0,-1 1 0,1 0 0,0 0 0,1 1 0,2 1 0,1 0 0,8 1 0,2 0 0,1 1 0,1 0 0,0 0 0,0 0 0,0-1 0,-12 2 0,0 0 0,1 0 0,0-1 0,2-1 0,1-2 0,-6 1 0,2-3 0,1 0 0,1-1 0,2 0 0,8 0 0,1 0 0,2-1 0,0-1 0,1-1 0,-11-2 0,0-2 0,3-1 0,2-1 0,-15 3 0,3-2 0,4-1 0,12-3 0,3-1 0,1-1 0,6 0 0,2 0 0,2-1 0,-18-3 0,5-2 0,9-1 0,5-3 0,12-6 0,2-2 0,2 3 0,2 1 0,-23-8 0,87 7 0,78 16 0,-21 0 0,12 0 0,4 0 0,-13 0 0,2 0 0,2 0 0,4 0 0,-7 0 0,3 0 0,2 0 0,1 0 0,2 0 0,11 0 0,1 0 0,2 0 0,2 0 0,0 0 0,-12 0 0,1 0 0,1 0 0,0 0 0,2 0 0,2 0 0,-4 0 0,1 0 0,2 0 0,0 0 0,2 0 0,0 0 0,-1 0 0,-7 0 0,-1 0 0,1 0 0,1 0 0,-1 0 0,2 0 0,-1 0 0,2 0 0,4 0 0,1 0 0,1 0 0,0 0 0,1 0 0,0 0 0,-1 0 0,1 0 0,1 0 0,-1 0 0,1 0 0,0 0 0,0 0 0,0 0 0,1 0 0,-1 0 0,1 0 0,-1 1 0,1-1 0,0 1 0,0-1 0,0 0 0,0 0 0,0-2 0,-11 0 0,0-1 0,0 0 0,-1-1 0,1 0 0,0-1 0,0 1 0,0-1 0,0 0 0,2-1 0,1 1 0,0 0 0,0 0 0,0-1 0,-1-1 0,1 0 0,-1-2 0,-1 0 0,9-3 0,0-2 0,-1 0 0,0-2 0,-1 0 0,0-2 0,-1 1 0,0-2 0,-3 1 0,0-1 0,-1-2 0,0 1 0,-1-1 0,0-1 0,-2 0 0,-1 1 0,5-2 0,-1-1 0,-1 0 0,-1 0 0,-1 0 0,-2-1 0,-2 0 0,4-2 0,-2-1 0,-2 0 0,-1 1 0,-2-1 0,-3 2 0,3-1 0,-3 1 0,-2 1 0,-2-1 0,-4 0 0,26-13 0,-7-2 0,-6 4 0,21-4 0,-42 3 0,-90 3 0,-47 21 0,-29 12 0,23 2 0,-10 3 0,-6 1 0,-2 1 0,19-1 0,-4 1 0,-1 1 0,-2 0 0,-1 1 0,0 0 0,-5 2 0,-2-1 0,-1 2 0,0 1 0,-1 0 0,0 3 0,8 0 0,0 2 0,-1 1 0,-1 1 0,0 0 0,1 0 0,0-1 0,0-1 0,-1-1 0,1 1 0,0-1 0,0 1 0,0-1 0,0 1 0,2 1 0,-1 0 0,0 1 0,1 0 0,0-1 0,0-1 0,0-1 0,-13 0 0,1-1 0,0-1 0,0 0 0,1-1 0,1-1 0,7 0 0,1 0 0,1 0 0,1-2 0,0 0 0,-1-1 0,0-1 0,0-2 0,1 0 0,-1-1 0,2-1 0,2 1 0,-8-1 0,2 0 0,2-1 0,-1 0 0,1-1 0,-1 1 0,1-1 0,0-1 0,0 1 0,2-1 0,-16 1 0,2-1 0,1 0 0,0-1 0,2 0 0,0 0 0,1-1 0,2-2 0,5 0 0,1-2 0,1 0 0,-2-1 0,-4-1 0,-2-1 0,1-1 0,0-2 0,0-4 0,0-2 0,0-1 0,-1 1 0,-2 0 0,-2 1 0,1-1 0,0 1 0,4-1 0,-1-1 0,2 1 0,-1 2 0,3 2 0,1 0 0,0 2 0,0 1 0,4 1 0,0 1 0,1 0 0,1 2 0,-16-1 0,1 1 0,4 2 0,13 4 0,3 2 0,5-1 0,-11 0 0,10 0 0,-20 0 0,134 0 0,48 0 0,7 0 0,-6 0 0,7 0 0,5 0 0,5 0 0,-17 0 0,4 0 0,3 0 0,1 0 0,3 0 0,-1 0 0,-5 0 0,1 0 0,1 0 0,1 0 0,0 0 0,2 0 0,1 0 0,-7 0 0,2 0 0,0 0 0,1 0 0,1 0 0,0 0 0,0 0 0,1 0 0,-7 0 0,1 0 0,0 0 0,1 0 0,0 0 0,0 0 0,0 0 0,0 0 0,-1 0 0,-1 0 0,0 0 0,0 0 0,-1 0 0,1 0 0,-1 0 0,0 0 0,-1 0 0,1 0 0,7 0 0,0 0 0,0 0 0,-1 0 0,0 0 0,0 0 0,1 0 0,-1 0 0,2 0 0,0 0 0,0 0 0,1 0 0,-1 0 0,-1 0 0,0 0 0,-2 0 0,8 0 0,-2 0 0,-1 0 0,-1 0 0,1 0 0,-1 0 0,0 0 0,0 0 0,0 0 0,0 0 0,0 0 0,-2 0 0,-2 0 0,-2 0 0,1 0 0,-3 0 0,-2 0 0,-1 0 0,-1 0 0,0 0 0,9 0 0,1 0 0,-3 0 0,-2 0 0,-4 0 0,0 0 0,-3 0 0,-3 0 0,-4 0 0,9 0 0,-4 0 0,-7 0 0,23 0 0,-43 0 0,-67 0 0,-35 7 0,-23 2 0,2-4 0,-11-1 0,-6 1 0,-1 0 0,8 2 0,-2 0 0,-3 1 0,-1 0 0,-2-2 0,5-2 0,-1 0 0,-2-1 0,-1 0 0,-1 0 0,-2-1 0,4 1 0,-2-1 0,-1-1 0,-1 1 0,-1 0 0,0-1 0,1 0 0,-4 0 0,0 0 0,0 0 0,-1-1 0,0 0 0,0 1 0,1-1 0,0 0 0,-1 0 0,1 0 0,-1 0 0,1 0 0,0 0 0,-1 0 0,0 0 0,0 0 0,-1 0 0,1 0 0,0 0 0,0 0 0,1 0 0,4 0 0,-1 0 0,1 1 0,1-1 0,0 0 0,0 0 0,2-1 0,-8-1 0,0 0 0,1 0 0,1-1 0,1 0 0,0-1 0,5 1 0,0-1 0,0 1 0,1-1 0,1-1 0,0 1 0,-15-2 0,1 0 0,1 0 0,0-1 0,0 0 0,4 0 0,0 0 0,0-1 0,1 1 0,0 1 0,0 1 0,1 1 0,-1 0 0,1 1 0,1 0 0,4 0 0,0 0 0,1 1 0,0 0 0,-1 0 0,-2 0 0,-1 1 0,0 1 0,0-1 0,0 1 0,-1 0 0,0 0 0,-1 0 0,1 0 0,-1 0 0,-2 0 0,0 0 0,-1 0 0,1 0 0,-2 0 0,-2-1 0,0 1 0,-1-1 0,0 1 0,1 2 0,4 1 0,0 1 0,0 0 0,1 2 0,0 0 0,-2 2 0,0 2 0,1 0 0,0 0 0,3-1 0,-11 1 0,1-1 0,3 0 0,3 3 0,10 1 0,2 3 0,3-1 0,2-1 0,-9 1 0,4-2 0,4-1 0,-9 0 0,8-1 0,8-2 0,30-2 0,83-7 0,21 0 0,17 0 0,8 0 0,11 0 0,5 0 0,-13 0 0,4 0 0,3 1 0,2-2 0,-8-1 0,3 0 0,2-1 0,2 1 0,-1-1 0,-11 1 0,1 0 0,1 0 0,1 0 0,0 0 0,1 0 0,6 0 0,2 0 0,0 0 0,0 0 0,1 0 0,0 1 0,-14 0 0,-1 1 0,1 0 0,0 0 0,0 0 0,1 0 0,1 1 0,5-1 0,1 0 0,0 0 0,1 0 0,1 0 0,-1 0 0,2 0 0,-10 0 0,1 0 0,-1 0 0,2 0 0,0 0 0,0 0 0,1 0 0,0 0 0,5 0 0,2 0 0,0 0 0,0 0 0,1 0 0,-1 0 0,1 0 0,-1 0 0,-1 0 0,1 0 0,-1 0 0,0 0 0,0 0 0,0 0 0,0 0 0,-1 0 0,-2 0 0,0 0 0,0 0 0,0 0 0,-1 0 0,1 0 0,-1 0 0,0 0 0,-1 0 0,-1 0 0,1 0 0,0 0 0,-1 0 0,0 0 0,-1 0 0,0 0 0,7 0 0,0 0 0,-1 0 0,0 0 0,-1 0 0,0 0 0,-1 0 0,-3 0 0,-1 0 0,-1 0 0,0 0 0,0 0 0,-1 0 0,-1 0 0,11 0 0,-1 0 0,0 0 0,-2 0 0,-1 0 0,-2 0 0,3 0 0,-1 0 0,-2 0 0,-3 0 0,-1 0 0,9 0 0,-2 0 0,-4 0 0,-5 0 0,1 0 0,-4 0 0,-6 0 0,15 0 0,-16 0 0,-21 0 0,-137 0 0,-8 0 0,-20 0 0,38 0 0,-7 0 0,-5 0 0,-3 0 0,-3 0 0,-1 0 0,-3 0 0,-4 0 0,-2 0 0,-2 0 0,-1 0 0,15 0 0,-2 0 0,-2 0 0,-1 0 0,-1 0 0,-1 0 0,-1 0 0,0 0 0,2-1 0,-1 1 0,-1 0 0,-1 0 0,0 0 0,-1-1 0,0 2 0,0-1 0,0 1 0,9-1 0,-1 2 0,0-1 0,0 0 0,-1 1 0,1 0 0,-1-1 0,1 1 0,0 0 0,0 0 0,-10 1 0,0-1 0,0 1 0,1 0 0,-1-1 0,0 1 0,1 0 0,1-1 0,0 1 0,4-1 0,0 0 0,1 0 0,0-1 0,0 1 0,1 0 0,1-1 0,0 1 0,1-1 0,-5 1 0,1 0 0,0-1 0,1 1 0,1-1 0,1 1 0,0-1 0,0 0 0,-6 0 0,1 0 0,0 0 0,2-1 0,0 0 0,1 1 0,1-1 0,-7 0 0,2 0 0,0 0 0,2 0 0,1 0 0,0 0 0,5 0 0,0 0 0,1 0 0,2 0 0,0 0 0,2 0 0,-6 0 0,3 0 0,0 0 0,2 0 0,-1 0 0,4 0 0,0 0 0,1 0 0,1 0 0,1 0 0,-8 0 0,1 0 0,2 0 0,0 0 0,6 0 0,0 0 0,2 0 0,3 0 0,-8 0 0,3 0 0,2 0 0,1 0 0,2 0 0,1 0 0,-23 0 0,2 0 0,5 0 0,3 0 0,12 0 0,5 0 0,-26 0 0,24 0 0,38-16 0,71 7 0,32-1 0,-1-5 0,11-4 0,7 2 0,-10 5 0,5 0 0,6 1 0,3-1 0,1 0 0,-13 1 0,2 0 0,2-1 0,2 0 0,1 0 0,1 0 0,1 0 0,-2 0 0,2 1 0,1-1 0,2 0 0,0 1 0,1-1 0,0 0 0,0 0 0,-5 0 0,1 0 0,0 0 0,1 0 0,0 0 0,0 0 0,1 1 0,-1-1 0,1 1 0,0 0 0,0 0 0,0 1 0,0 0 0,1-1 0,-1 1 0,1 0 0,0-1 0,0 1 0,2-1 0,0-1 0,0 0 0,1 0 0,0 0 0,-1 0 0,1 1 0,0 0 0,-1 2 0,0 1 0,0 0 0,-1 2 0,1 0 0,-1 0 0,1 0 0,0 0 0,1 0 0,1-1 0,-5 0 0,0-1 0,0 1 0,1-2 0,1 1 0,-1 0 0,2 0 0,-1 0 0,1 0 0,0 1 0,-4 0 0,0 0 0,0 1 0,1 0 0,1 0 0,-1 0 0,1 0 0,-1 0 0,0-1 0,0 0 0,0 0 0,6-1 0,-1 0 0,1-1 0,-1 1 0,0-1 0,0 0 0,0-1 0,0 1 0,1-1 0,0 0 0,-7 0 0,2 0 0,0-1 0,0 0 0,0 0 0,0 0 0,0 0 0,-1 0 0,-1 0 0,-1 1 0,-2-1 0,9 0 0,-2 1 0,0-1 0,-2 1 0,-1 0 0,0 0 0,-1-1 0,0 1 0,-1-1 0,7 0 0,-1-2 0,-1 1 0,0 0 0,-1 0 0,-2 0 0,-1 1 0,-2 0 0,14 0 0,-1 0 0,-3 1 0,-2 1 0,-1 0 0,-3 0 0,5 1 0,-2 1 0,-3 0 0,-3 0 0,-3 1 0,0 0 0,-2 0 0,-6 2 0,-5 1 0,28 1 0,-13 4 0,-26-2 0,-11 3 0,-16 9 0,-15 24 0,-61-9 0,-28 0 0,13-3 0,-6 0 0,-8-1 0,-10-1 0,-8-1 0,-7-1 0,-2-1 0,17-4 0,-4 0 0,-1-1 0,-3-1 0,-2 0 0,-1 0 0,3-2 0,-3-1 0,-1 0 0,-1 0 0,-2-1 0,0-1 0,-2 0 0,5 0 0,-2-2 0,-1 1 0,-1-1 0,0-1 0,-1 1 0,0-1 0,0-1 0,-2 0 0,1 0 0,-2-1 0,1 0 0,-1 0 0,0-1 0,0 1 0,0-1 0,11 0 0,-2-1 0,1 1 0,0-1 0,-1 0 0,1 1 0,0-1 0,0 0 0,0 0 0,-9-1 0,0 1 0,0 0 0,1-1 0,-1 1 0,1-1 0,0 0 0,0 0 0,2 1 0,0-1 0,0 0 0,0 0 0,0 0 0,1 0 0,0-1 0,1 1 0,2 0 0,1 0 0,-1 0 0,2 0 0,-1 0 0,1 0 0,0 0 0,1 0 0,-10 0 0,1 0 0,0 0 0,0 0 0,1 0 0,1 0 0,0 0 0,3 0 0,1 0 0,1 0 0,-1 0 0,2 0 0,-1 0 0,1 0 0,2 0 0,0 0 0,0 0 0,1 0 0,0 0 0,0 0 0,0 0 0,-12 0 0,0 0 0,1 0 0,0 0 0,1 0 0,0 0 0,6 0 0,0 0 0,2 0 0,-1 0 0,1 0 0,-2 0 0,-1 0 0,0 0 0,-1 0 0,1 0 0,0 0 0,1 0 0,3 0 0,2 0 0,-1 0 0,1 0 0,1 0 0,-1 0 0,-14 0 0,1 0 0,-1 0 0,1 0 0,-1 0 0,16 0 0,-1 0 0,0 0 0,1 0 0,0 0 0,1 0 0,-11 2 0,1 0 0,0 1 0,1 0 0,1-1 0,3 0 0,-1 0 0,1 0 0,2 1 0,2 0 0,-9 2 0,2 2 0,3-1 0,3-1 0,-5 0 0,3-2 0,6 1 0,-19 3 0,12-2 0,-6-5 0,70 0 0,76 2 0,45-4 0,-18-9 0,12-5 0,8-4 0,4 0 0,-25 6 0,4 0 0,2-2 0,4 1 0,0-1 0,2 1 0,0 0 0,-3 1 0,0 0 0,2 0 0,1 0 0,1 1 0,0-1 0,2 0 0,0 1 0,-2-1 0,1 1 0,2-1 0,0 0 0,0 0 0,1 1 0,1 0 0,-1 1 0,1 1 0,2 1 0,0 0 0,0 0 0,1 2 0,0 0 0,0 0 0,1 1 0,-1 0 0,1 1 0,-9 0 0,0 2 0,0 0 0,1 0 0,0 1 0,0-1 0,0 2 0,0-1 0,0 0 0,0 0 0,1 1 0,1-1 0,-1 1 0,1-1 0,0 1 0,0 0 0,0 1 0,-1-1 0,1 1 0,0 0 0,-1 0 0,0 1 0,0 0 0,0 1 0,0 0 0,-1-1 0,1 1 0,0-1 0,0-1 0,0 0 0,0-1 0,0 0 0,0 1 0,1-2 0,-1 1 0,0-1 0,0-1 0,-1 0 0,1-1 0,-1-1 0,7 0 0,0-2 0,0-1 0,-1 0 0,1 0 0,-1-2 0,0 0 0,0 0 0,0-1 0,780-117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1:40.759"/>
    </inkml:context>
    <inkml:brush xml:id="br0">
      <inkml:brushProperty name="width" value="0.05" units="cm"/>
      <inkml:brushProperty name="height" value="0.3" units="cm"/>
      <inkml:brushProperty name="color" value="#FFFFFF"/>
      <inkml:brushProperty name="inkEffects" value="pencil"/>
    </inkml:brush>
  </inkml:definitions>
  <inkml:trace contextRef="#ctx0" brushRef="#br0">1 177 16383,'184'20'0,"-93"-13"0,7 0 0,7-2 0,-24-2 0,4 0 0,2-2 0,4 1 0,0 1 0,-3 0 0,1 0 0,2 1 0,1 0 0,2 0 0,1 2 0,-5-1 0,1 2 0,1 0 0,1 0 0,1 0 0,-1 0 0,1 0 0,0-1 0,1-1 0,0 1 0,0-1 0,0 0 0,1 1 0,0 0 0,3 0 0,0 1 0,0 0 0,0 0 0,1 0 0,-1 0 0,0-1 0,-2 0 0,1-1 0,-1 0 0,-1 0 0,1 0 0,0 0 0,-1-1 0,-1 0 0,-1 0 0,1-1 0,-1 1 0,0-1 0,0 0 0,-1 0 0,-3-1 0,0 1 0,1 0 0,-2-1 0,0 0 0,-1 0 0,-2-1 0,5 0 0,-2 0 0,-1-1 0,-1 0 0,0-1 0,0 0 0,15 3 0,2 1 0,-2-1 0,-4-7 0,-6-12 0,1-18 0,-6-13 0,-5-6 0,1-1 0,242-196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1:40.247"/>
    </inkml:context>
    <inkml:brush xml:id="br0">
      <inkml:brushProperty name="width" value="0.05" units="cm"/>
      <inkml:brushProperty name="height" value="0.3" units="cm"/>
      <inkml:brushProperty name="color" value="#FFFFFF"/>
      <inkml:brushProperty name="inkEffects" value="pencil"/>
    </inkml:brush>
  </inkml:definitions>
  <inkml:trace contextRef="#ctx0" brushRef="#br0">11325 1694 16383,'-345'-235'0,"270"191"0,-2-1 0,-1 4 0,-1 7 0,0 10 0,-11 12 0,1 13 0,-2 6 0,-4-3 0,8-4 0,-2 0 0,-2 0 0,-2 0 0,-1 0 0,5 0 0,-2-1 0,-1 1 0,-1 0 0,-1 0 0,0 1 0,9-1 0,0 0 0,-1 1 0,0-1 0,-1 1 0,0 0 0,-1 0 0,-1 0 0,-2 0 0,1 1 0,-1-1 0,0 1 0,0 0 0,-1 0 0,0 1 0,-1-1 0,0 0 0,-1 1 0,1 0 0,0 0 0,1 1 0,1 0 0,0 1 0,0 1 0,0-1 0,1 1 0,-1-1 0,1-1 0,-1 0 0,1-1 0,-1 0 0,0 0 0,1-1 0,1 1 0,0-1 0,-11 0 0,2 0 0,0 1 0,0-2 0,1 1 0,0 0 0,2-1 0,-1 0 0,2-1 0,0 1 0,0-1 0,2 0 0,6 1 0,1-1 0,1 0 0,1 0 0,-1-1 0,1 1 0,-18 0 0,1 0 0,0 0 0,1 0 0,1 0 0,4 0 0,2 0 0,0 0 0,1 0 0,1 0 0,5 0 0,0 0 0,1 0 0,1 0 0,1 0 0,-14 1 0,1 0 0,1-1 0,2-2 0,8 0 0,2-2 0,0 0 0,1-1 0,3 0 0,1-1 0,1 0 0,1-1 0,-14-2 0,1-2 0,3 0 0,8 0 0,2-1 0,3 0 0,-24-5 0,8-2 0,26 1 0,7 1 0,-32-3 0,99-11 0,44 25 0,25 8 0,-13-8 0,8-2 0,5-1 0,4 1 0,0 2 0,5 1 0,3 0 0,2 1 0,1 0 0,-9 1 0,1 0 0,2 1 0,1-1 0,1 1 0,0 0 0,-5 0 0,1 0 0,1 0 0,1 0 0,0 1 0,0-1 0,0 1 0,-1 0 0,-1 0 0,1 0 0,0 1 0,0 0 0,0-1 0,1 1 0,3 0 0,1-1 0,0 1 0,1-1 0,-1 1 0,1 1 0,-2 0 0,-1 1 0,0 0 0,0 0 0,-1 1 0,1 0 0,-2 1 0,0 0 0,-3-1 0,-1 2 0,0-1 0,-1 1 0,1 0 0,-1 1 0,0 1 0,15 2 0,0 0 0,1 2 0,-2 1 0,0 0 0,-2 1 0,-7 1 0,-1 2 0,0 0 0,-2 1 0,0-1 0,0 0 0,-3-2 0,0 0 0,-1 0 0,0-1 0,-1 1 0,0-1 0,11 2 0,-1 0 0,0 0 0,-1-2 0,-1-1 0,-2-1 0,-1-3 0,0 0 0,-2-1 0,0-1 0,11-2 0,-1-1 0,-1 0 0,-3-2 0,-8 1 0,-1-1 0,-2 0 0,-4-1 0,10 1 0,-3 0 0,-5-3 0,22-5 0,-8-5 0,-23-4 0,-8-4 0,25-19 0,-51-20 0,-15 12 0,-20-11 0,-43 3 0,-4 23 0,-12 5 0,-10 5 0,-12 5 0,-8 1 0,13 4 0,-6 2 0,-5 1 0,-2 0 0,-1 2 0,7 1 0,-3 2 0,-1 0 0,-2 1 0,-2 0 0,-2-1 0,1 1 0,-3-1 0,-1 0 0,-3 1 0,0-1 0,-1 1 0,-1 1 0,6 0 0,-1 1 0,0-1 0,-2 1 0,0 1 0,-1-1 0,-2 1 0,0-1 0,14 1 0,-2-1 0,0 0 0,-1 1 0,-1-1 0,0 1 0,-1 0 0,0 1 0,0 0 0,0 0 0,-5 1 0,0 1 0,-1-1 0,0 2 0,-1-1 0,0 1 0,0 0 0,0 0 0,0 1 0,0-1 0,7 1 0,0-1 0,0 1 0,0 0 0,-1 0 0,0 0 0,1 1 0,0-1 0,0 1 0,1 1 0,1-1 0,-6 2 0,1-1 0,-1 1 0,1 1 0,1-1 0,0 1 0,1 0 0,0 1 0,2-1 0,1 0 0,-13 3 0,2-1 0,0 1 0,2 0 0,1 0 0,1 0 0,2 0 0,1-1 0,-1 1 0,2 0 0,0 0 0,3-1 0,1 0 0,2-2 0,3-1 0,-14-1 0,3-2 0,3-1 0,3 0 0,4-1 0,1 2 0,3 0 0,5-1 0,4-2 0,-38 4 0,20-12 0,15-41 0,110 19 0,42-2 0,7-2 0,-15 2 0,7-2 0,5-1 0,4 0 0,4 0 0,-4 4 0,4 0 0,4 0 0,3 1 0,2-1 0,1 1 0,0 0 0,-16 6 0,0-1 0,2 1 0,0 0 0,2 1 0,0-1 0,1 1 0,0 0 0,2-1 0,-3 2 0,2-1 0,0 0 0,1 0 0,0 0 0,2 1 0,-1 0 0,1 1 0,1 0 0,-1 1 0,4 1 0,0 1 0,0 0 0,1 1 0,1 0 0,-1 1 0,2 0 0,-1 0 0,2 0 0,-1 1 0,-3 0 0,0 0 0,1 0 0,1 1 0,0-1 0,1 1 0,-1 1 0,0-1 0,-1 2 0,0-1 0,-1 1 0,5 0 0,0 0 0,-1 1 0,-1 1 0,1-1 0,-1 1 0,0 1 0,0-1 0,0 1 0,0 1 0,-1 0 0,1 0 0,0 1 0,1 0 0,-2 0 0,1 0 0,-2 1 0,0 0 0,-2 0 0,-1 1 0,-1-1 0,-1 1 0,-1 0 0,-1 0 0,0 1 0,-2 0 0,-1-1 0,0 1 0,-1 0 0,13 0 0,0 0 0,-1 0 0,-2 1 0,-2-1 0,-1 1 0,-2 0 0,0-1 0,-1 2 0,-2-1 0,-2 0 0,-4 1 0,-2 0 0,15-1 0,-4 1 0,-5 0 0,-5 1 0,-1-1 0,-6 1 0,-9 2 0,-5 0 0,-14 5 0,-10 12 0,-72-6 0,-43-2 0,-6 1 0,8-1 0,-5 0 0,-6-1 0,-6 1 0,5-1 0,-5-1 0,-5 1 0,-4 0 0,-2 0 0,-1 2 0,23-3 0,-2 1 0,-2 1 0,-1 0 0,-1 0 0,-1 0 0,-2 0 0,0 1 0,-2-1 0,7-2 0,-1 1 0,-1-1 0,-1 1 0,-2-1 0,0 1 0,0-1 0,-1 2 0,0-1 0,-1 1 0,1 1 0,3 0 0,-1 0 0,0 1 0,-1 1 0,0-1 0,0 1 0,0 1 0,-1-1 0,0 0 0,0 1 0,0-1 0,-1 0 0,-2 1 0,-1 0 0,0 0 0,-1 0 0,0 0 0,0 0 0,0 0 0,0 1 0,0-1 0,0 1 0,0 0 0,0 0 0,0 1 0,0 0 0,-1 1 0,0-1 0,0 1 0,0 0 0,0 0 0,1 0 0,0 0 0,1 0 0,1 0 0,0-1 0,-1 1 0,0-1 0,1 1 0,0-1 0,0 1 0,1-1 0,1 0 0,0 0 0,1 0 0,1 0 0,0-1 0,-2 0 0,0 1 0,1-1 0,0 0 0,1 0 0,0-1 0,3 0 0,1 0 0,1 0 0,3-2 0,-15 4 0,2-1 0,1-1 0,3 0 0,4-1 0,2 0 0,6-2 0,-24 4 0,7-2 0,7-1 0,8-1 0,-27 0 0,36 1 0,62-2 0,50-15 0,50-17 0,24-7 0,-1 3 0,-27 7 0,6 0 0,5 0 0,4-1 0,3-1 0,3-1 0,2-2 0,-21 5 0,3-2 0,2-1 0,2-1 0,1 0 0,2-1 0,1 1 0,0 0 0,1 0 0,-1 0 0,0 2 0,-5 1 0,1 0 0,0 1 0,0 0 0,1 0 0,0 0 0,0 1 0,1-1 0,0 1 0,0 0 0,0 1 0,1-1 0,-5 1 0,1 1 0,0-1 0,1 1 0,1 0 0,-1 0 0,0 0 0,0 1 0,0 0 0,0 0 0,-2 0 0,0 1 0,-1 0 0,9-1 0,0 0 0,-2 0 0,1 1 0,-2 0 0,1 1 0,-2-1 0,1 2 0,-2-1 0,0 2 0,0-1 0,1 1 0,1 1 0,-1 0 0,-1 0 0,0 1 0,-2 1 0,1-1 0,-2 1 0,-1 0 0,-1 1 0,10-2 0,-1 2 0,0-1 0,-2 1 0,-1 0 0,-2 1 0,-1 0 0,-3 0 0,13 1 0,-2 1 0,-2 0 0,-3 0 0,-3 1 0,-3 0 0,19-1 0,-4 1 0,-6 0 0,-8 1 0,-3 0 0,-7 0 0,-24 0 0,-28 0 0,-76 0 0,-60 0 0,-10 0 0,40 0 0,-6 0 0,-5 0 0,-4 0 0,-3 0 0,-1 0 0,6-1 0,-3 1 0,-2-1 0,-2 0 0,-3 1 0,-1 0 0,-1 1 0,0 1 0,9 1 0,-2 0 0,0 1 0,-2 1 0,-1 0 0,-1 1 0,0 0 0,-2 0 0,1 0 0,-1 1 0,10-2 0,0 1 0,-1 0 0,0 1 0,-1-1 0,-1 1 0,1-1 0,-1 2 0,-1-1 0,1 1 0,0 0 0,0 0 0,-2 1 0,-1 0 0,0 1 0,0 0 0,0 0 0,0 0 0,-1 1 0,1 0 0,0 0 0,0 0 0,0 1 0,0-1 0,1 1 0,0 1 0,0-1 0,0 1 0,1 0 0,-1 0 0,0 1 0,1-1 0,1 0 0,0 0 0,0-1 0,2 0 0,-3 1 0,0-1 0,1 0 0,1 0 0,-1 0 0,2-1 0,0 1 0,1-1 0,1-1 0,1 1 0,2-1 0,-8 0 0,0 0 0,2 0 0,1 0 0,1-1 0,2 0 0,1-1 0,1 0 0,2 0 0,-8 1 0,1 0 0,2-1 0,1 0 0,4-1 0,3-1 0,5-2 0,-20-1 0,6-3 0,6-1 0,9-1 0,-31 1 0,48-6 0,107-16 0,15-1 0,23-6 0,15-2 0,6 0 0,-29 11 0,7 0 0,5-1 0,3 1 0,3-1 0,3-1 0,1 0 0,0 0 0,-15 2 0,3-1 0,1 0 0,2-1 0,1 0 0,1-1 0,1 1 0,0 0 0,1 0 0,-1 1 0,1 1 0,-4 1 0,2 0 0,-1 0 0,2 0 0,-1 1 0,1 0 0,1 0 0,-1 1 0,1 0 0,0 1 0,0 0 0,-1 0 0,2 1 0,0 1 0,0 0 0,0 0 0,1 1 0,-1 0 0,1 1 0,-1 0 0,0 0 0,0 1 0,0 0 0,-1 0 0,6-1 0,-1 1 0,1 0 0,0 1 0,-1 0 0,0 0 0,0 1 0,-1 0 0,-1 1 0,-1 1 0,-1 1 0,0 1 0,0 1 0,-2 0 0,1 1 0,-2 1 0,0 1 0,-1-1 0,-2 1 0,0-1 0,-2 1 0,10-1 0,-1 0 0,-1 0 0,-1 0 0,-2 0 0,-2 1 0,-2 1 0,-3-1 0,8 1 0,-3 1 0,-3 0 0,-2 1 0,-2-1 0,-4 0 0,18 0 0,-5 0 0,-4 0 0,-8 0 0,37 0 0,-34 0 0,-63 0 0,-67 0 0,-61 0 0,-12 0 0,36 0 0,-8 1 0,-6 0 0,-5-1 0,-4 1 0,-1 0 0,18 0 0,-3-1 0,-2 1 0,-3-1 0,-1 1 0,-2 0 0,-1 1 0,0 0 0,0 2 0,12 0 0,-1 1 0,-1 0 0,-1 0 0,0 2 0,-1-1 0,0 1 0,-1 1 0,-1-1 0,0 1 0,-1 0 0,2 1 0,-2 0 0,-1 0 0,0 1 0,-2 0 0,1 0 0,-1 0 0,1 1 0,0-1 0,1 0 0,1 0 0,1 0 0,-1 0 0,0-1 0,0 0 0,1 0 0,1 0 0,0 0 0,0 1 0,1-1 0,0 0 0,1 0 0,0 1 0,-5 0 0,1 1 0,-1 0 0,1 0 0,0 1 0,2-1 0,0-1 0,2 1 0,1-1 0,1-1 0,-6 0 0,0 0 0,2-1 0,2 0 0,0 0 0,3-1 0,1 0 0,3-1 0,-12 1 0,2 0 0,2-1 0,3 0 0,2-1 0,4 0 0,-19 1 0,3-1 0,6 0 0,7-2 0,0-4 0,6-2 0,28 7 0,35 12 0,55-2 0,42-1 0,8-5 0,1-5 0,11-6 0,5-1 0,1 0 0,378-3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1:32.334"/>
    </inkml:context>
    <inkml:brush xml:id="br0">
      <inkml:brushProperty name="width" value="0.05" units="cm"/>
      <inkml:brushProperty name="height" value="0.3" units="cm"/>
      <inkml:brushProperty name="color" value="#FFFFFF"/>
      <inkml:brushProperty name="inkEffects" value="pencil"/>
    </inkml:brush>
  </inkml:definitions>
  <inkml:trace contextRef="#ctx0" brushRef="#br0">11027 848 16383,'-298'-59'0,"210"45"0,2 2 0,1 3 0,6 3 0,1 2 0,0 2 0,0 1 0,0 2 0,-1-1 0,-6 0 0,0 0 0,0 0 0,-1 0 0,-1 1 0,1-2 0,0-2 0,1-1 0,1-1 0,6 1 0,1 0 0,1 1 0,5 0 0,1 1 0,-1-1 0,0-3 0,1-1 0,0 0 0,-28-2 0,0-1 0,27-1 0,-1-2 0,-1 1 0,0 1 0,-1 0 0,-2-2 0,-10-3 0,-2-2 0,-1 1 0,-4 0 0,-1 0 0,-1 0 0,19 3 0,0-2 0,-1 2 0,0-1 0,0 2 0,-1-1 0,0 2 0,1 0 0,-21-1 0,1 2 0,-2 0 0,22 3 0,-2 0 0,0 0 0,1 1 0,-21-1 0,1 0 0,1 0 0,-2-2 0,0-1 0,3 1 0,12 1 0,2 2 0,1-1 0,0 2 0,1-1 0,2 1 0,7-2 0,1-1 0,-1 2 0,-7 3 0,-2 3 0,-1-2 0,-1 0 0,0-2 0,-1 2 0,-3 0 0,0 0 0,-1 1 0,2-2 0,-1 0 0,-1 0 0,-5 2 0,-1 0 0,-1-2 0,-3-3 0,-1-1 0,-1 0 0,2 0 0,0 1 0,1-2 0,5-2 0,0-1 0,3 0 0,10 1 0,2 0 0,3 1 0,-24-2 0,5 1 0,16 2 0,3 2 0,13 6 0,3 2 0,-41-1 0,4 0 0,0 0 0,42 0 0,-2 0 0,-8 0 0,-2 0 0,-5 0 0,-3 0 0,-10 1 0,-4 2 0,-7 2 0,-2 2 0,27-1 0,0 1 0,0 3 0,1 5 0,0 1 0,1 0 0,-29 4 0,2 0 0,2 3 0,5 1 0,21-6 0,5-1 0,-22 6 0,23 9 0,39-13 0,59 17 0,4-17 0,9-3 0,30 3 0,12-3 0,-19-3 0,3-2 0,4 1 0,13 0 0,4-1 0,1 1 0,-19-3 0,1 0 0,1-1 0,0 1 0,2 0 0,1 0 0,0 0 0,2-1 0,-10 0 0,2-1 0,0 1 0,1-1 0,0-1 0,1-1 0,1-1 0,0 0 0,0-1 0,2 0 0,3 0 0,1-1 0,1 0 0,0 0 0,-1 1 0,0 0 0,-2 1 0,1 0 0,0 0 0,-1 1 0,0-1 0,0 1 0,0-1 0,0 1 0,1 0 0,2 0 0,2 1 0,0 0 0,0-1 0,0 1 0,2-1 0,-1-1 0,1 1 0,1-1 0,0 1 0,2 1 0,0 0 0,1 0 0,1-1 0,-1 0 0,-14-3 0,1 1 0,-1-2 0,1 1 0,-1 0 0,0-1 0,16 2 0,-1 0 0,1-1 0,-1 0 0,1 0 0,-16-1 0,1-1 0,0 0 0,-1-1 0,0 1 0,0 0 0,10 0 0,0 0 0,-1 0 0,0 0 0,-1 0 0,-1 0 0,-1 0 0,0 0 0,-1 0 0,-2 0 0,10 0 0,-2 0 0,-2 0 0,-2 0 0,-6 1 0,0-1 0,-3 0 0,-5-1 0,7-3 0,-5-1 0,-6-2 0,9-4 0,-12-1 0,-3-4 0,-118 1 0,-18 20 0,-15 9 0,7-4 0,-6 2 0,-4 1 0,14 1 0,-2 1 0,-1 2 0,-1 0 0,-7 3 0,-1 1 0,-1 1 0,0-3 0,-4 0 0,0-2 0,-1-1 0,1-1 0,2-1 0,0-2 0,0-1 0,-1-1 0,-3-2 0,-1-2 0,0-1 0,-1 0 0,-5-1 0,-1-1 0,0-1 0,-1 0 0,18 0 0,-1-1 0,0-1 0,0 1 0,0-1 0,-3 1 0,1 0 0,-1 0 0,0-2 0,-2-1 0,-3-2 0,-1-1 0,-1-2 0,1 0 0,-1-1 0,0 0 0,1-1 0,-1-1 0,0 0 0,-1 0 0,11 0 0,-1 0 0,0 0 0,0-1 0,-1 0 0,1 0 0,-1 0 0,0-2 0,-1 1 0,1 0 0,0 0 0,0 2 0,0 0 0,1 1 0,-1 0 0,1 1 0,1 0 0,0 1 0,-12-1 0,1 1 0,0 0 0,2 0 0,2 0 0,8 1 0,2-1 0,0 0 0,3 1 0,1 1 0,-9 1 0,2 1 0,2 1 0,5-1 0,-6-1 0,6 0 0,5 1 0,-3 2 0,9 2 0,-12-1 0,90 0 0,41-4 0,32-2 0,8 0 0,-19 1 0,4 1 0,6 0 0,4-1 0,3-1 0,-2 1 0,4-2 0,4 0 0,3 0 0,1 0 0,1 0 0,-2 0 0,-8 2 0,0 0 0,0 0 0,1 0 0,1 1 0,0-1 0,2 0 0,0 0 0,-2 0 0,1 0 0,1 0 0,1-1 0,1 1 0,0 0 0,0-1 0,-1 1 0,0 0 0,0 0 0,-1 0 0,0 1 0,0-1 0,0 0 0,1 0 0,-1 1 0,0-1 0,1 0 0,0 0 0,0 0 0,1-1 0,0 1 0,0 0 0,-1-1 0,-1 1 0,-1 0 0,-1 0 0,2 0 0,-1 0 0,-1 0 0,0 1 0,-2-1 0,0 0 0,-1 0 0,-1 0 0,7-1 0,0-1 0,-1 1 0,-1-1 0,-2 0 0,-1 0 0,-3 0 0,0-1 0,-2-1 0,-1 1 0,-3-1 0,-2 1 0,-1-1 0,20-3 0,-4 0 0,-3 0 0,-6 1 0,14 1 0,-6 2 0,-48-6 0,-55-1 0,-39 8 0,-33 10 0,-8 1 0,6-4 0,-9 0 0,-6 0 0,-5 0 0,-1 0 0,14 0 0,-2 0 0,-3-1 0,-3 1 0,-1 0 0,-2 0 0,-1 1 0,10-1 0,-2 0 0,-1 0 0,-1 1 0,-2-1 0,0 1 0,-2-1 0,-1 1 0,0 0 0,8-1 0,0 1 0,-2 0 0,-1-1 0,0 1 0,-1 0 0,0 0 0,-1 0 0,0 1 0,1-1 0,-1 1 0,-2 1 0,0-1 0,-1 1 0,0-1 0,0 1 0,0 1 0,0-1 0,0 1 0,0-1 0,0 1 0,1 1 0,0-1 0,1 1 0,0 0 0,-1 0 0,1 1 0,0 0 0,0-1 0,1 1 0,1 0 0,1-1 0,0 0 0,0 1 0,0-1 0,1 0 0,0 0 0,1 0 0,1 0 0,1 0 0,2 0 0,1 0 0,2 0 0,-17 2 0,1 0 0,2 0 0,3 1 0,2-2 0,1 1 0,3-2 0,2 0 0,0 0 0,3-1 0,2-1 0,5 1 0,5-1 0,-31 1 0,10 0 0,12 0 0,2-2 0,37 0 0,78-1 0,34-2 0,4-4 0,15-3 0,9-2 0,2 1 0,411-30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6.865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11,'89'-6,"-11"2,-8 3,14 1,3 0,-37 8,-1 3,32 17,-17 20,-33 0,-7-5,-17 2,3 8,-5 28,-5 7,-1 1,-3-22,-1-5,-6-4,5-19,44-60,14-29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4.756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0,'11'78,"-1"21,-9-30,3 19,-3-14,3 7,-4 1,0 15,0-9,0-19,0-3,0-11,0-1,0-3,0-9,0-3,0 2,14-38,4-6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4.24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85,'88'12,"-2"-3,-27-9,13-6,5-4,0-2,-3-5,-2 1,-5 2,8-2,-1 9,1 0,-4 7,2 0,10 0,4 0,-6 0,-10 0,-27 0,-8 0,-19 4,-8 2,-4 14,1 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3.498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75 0,'11'74,"-6"5,-11 10,-8 3,0 4,-4-13,4-16,5-7,4 11,0-19,0 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22.996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43 138 16383,'-24'61'0,"5"-2"0,19-24 0,0 0 0,0-3 0,0 2 0,0-2 0,0 2 0,5-7 0,10 0 0,6-3 0,8-6 0,-7-8 0,-4-6 0,-6-3 0,8-1 0,-8-9 0,2-5 0,-2-5 0,-2-2 0,6-6 0,1-5 0,3 0 0,1-3 0,1 12 0,-6 3 0,-1 14 0,-9 9 0,-2 15 0,-2 18 0,1 21 0,6-6 0,8-1 0,1-10 0,11-11 0,-4-12 0,-5-6 0,2-18 0,-4-7 0,1-11 0,-5-10 0,-3-4 0,3 4 0,-2-6 0,-1 6 0,-5-3 0,-3 10 0,2 1 0,-2-1 0,1-1 0,-4-7 0,5 4 0,2-4 0,3 5 0,4 2 0,21-20 0,10-1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1.692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1.177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10.17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213 486,'-30'114,"16"-49,5-5,9 7,0 33,0-4,-5 4,-1-9,-14-7,7-5,-11-5,7-5,1-6,1-1,-1-12,5 1,-5-13,15-11,7-12,34-10,10-5,24 0,0 0,0 0,0 0,-5 0,-5 0,12 0,-4 0,7 0,-6 4,-14 2,-6 0,-6 4,-5-9,0 3,0-4,1 0,-6 0,0 0,-6-4,-8-11,-8-8,-11-13,6-2,2-23,18-9,-2-16,-5-3,-9 7,-14 4,0 10,0-9,0-1,0 0,0 7,-4 1,1-4,-1 5,-1-23,3 5,-5-11,5 20,-8 8,9 14,-4-8,5 22,-4 16,-2 16,-19 5,-3 5,-19 0,-6-5,-19 4,-5-4,-12 1,5-2,4 0,-4 1,0 5,-2 0,2 10,15 1,16 10,30-9,15-2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5.348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106 0,'-59'94,"12"-13,47-6,0 3,0-27,0 3,0-1,0 0,0 43,10-21,6-23,16-26,6-11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4.921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1,'85'0,"3"0,-44 14,14 8,-19 25,-14 12,-15 10,-15 0,-15 4,-17-4,-8 0,-2-15,15-13,35-71,11-19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4.39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64 1,'-35'83,"7"-17,33-31,10-17,21-3,14-10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8.596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63,'120'-35,"-65"15,-8 12,-11 41,-8 22,3 23,-15-5,-1-16,-4-15,-5 10,-1 2,-5 9,0-14,-5-3,-25-14,-14-1,-25 1,9-5,-1 4,13-4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7.966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180 0,'-30'107,"7"-13,23-24,-9 8,-8 18,-5-11,1-27,10-17,-12 4,-1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6.185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476 0,'-123'0,"64"1,4 3,-18 16,16 8,0 5,27-7,9-11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2.852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1 286,'92'-18,"-4"-2,-21 10,7-10,7-8,-7 2,18 0,-10 14,-6 3,-24 0,-37-8,-35-24,-14-8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3.019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2 528,'-1'-73,"18"10,22 14,21 3,0 4,7 3,3 3,4 4,-5 0,13-23,-7-6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24.442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1 1 16383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22.308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14845 2976 16383,'-631'-236'0,"547"207"0,2 0 0,0 1 0,0 0 0,0 2 0,0 1 0,0 2 0,-13-1 0,1 2 0,0 2 0,-1 1 0,0 2 0,-1 2 0,0 1 0,-1 3 0,1 1 0,-2 1 0,-1 2 0,-3-1 0,18 2 0,-2 0 0,0 1 0,-2 0 0,0 1 0,-2 0 0,-1 1 0,-1 1 0,-1 0 0,0 1 0,-2 1 0,-2 0 0,0 0 0,-1 1 0,-1 0 0,0-1 0,0 1 0,2-1 0,1 0 0,-1 0 0,-1 0 0,-1 0 0,0 0 0,-1 0 0,-1 0 0,-1 0 0,-1 0 0,8 0 0,-1-1 0,-2 1 0,0 0 0,-1 0 0,0 0 0,-1 0 0,0 0 0,-1 0 0,1 0 0,-1 0 0,0 1 0,5-1 0,0 1 0,-1 0 0,1 0 0,-1 0 0,0 0 0,-1 1 0,1-1 0,-1 0 0,0 1 0,-1-1 0,1 1 0,-1-1 0,4 1 0,1-1 0,-2 0 0,1 0 0,-1 0 0,0 0 0,0 1 0,0-1 0,0 1 0,0 0 0,-1 0 0,1 0 0,0 1 0,1 0 0,-1 0 0,0 1 0,0 1 0,0-1 0,0 1 0,0 0 0,0 0 0,0 1 0,0-1 0,1 1 0,-1 0 0,1-1 0,-1 1 0,1-1 0,1 1 0,0-1 0,-1 1 0,1 0 0,-1-1 0,1 1 0,-1 0 0,2 0 0,-1 0 0,1 0 0,1 0 0,0 0 0,2 0 0,0 1 0,-6 0 0,1 0 0,0 0 0,1 1 0,1-1 0,0 1 0,1-1 0,1 0 0,0 1 0,2-1 0,0 0 0,1-1 0,-16 1 0,1 1 0,1-1 0,1-1 0,2 1 0,0-1 0,3 0 0,0 0 0,3 0 0,-12 0 0,2 0 0,2-1 0,2 0 0,2 0 0,3-1 0,3 0 0,-11 0 0,5-2 0,2 0 0,5 0 0,3 0 0,-10-1 0,-6 1 0,23-2 0,47 1 0,37-1 0,47 3 0,44 4 0,13-2 0,-33-3 0,6-1 0,7 0 0,5-1 0,2 0 0,3 0 0,0 0 0,-6 1 0,2 1 0,2-1 0,3 0 0,1 1 0,2-1 0,0 1 0,2-1 0,0 0 0,-16 0 0,0-1 0,1 1 0,0-1 0,2 1 0,0-1 0,1 0 0,1 0 0,1 1 0,1-1 0,0 0 0,2 0 0,-3 0 0,1 0 0,1 1 0,1-1 0,1 0 0,1 0 0,1 0 0,0 1 0,1-1 0,0-1 0,0 1 0,1 0 0,0 0 0,-1-1 0,-6 0 0,-1 1 0,1-1 0,0 0 0,1 0 0,0 0 0,0 0 0,0-1 0,1 1 0,0 0 0,1-1 0,0 1 0,0-1 0,1 1 0,0-1 0,1 0 0,-6 1 0,2-1 0,-1 0 0,1 0 0,1 0 0,0 0 0,0 0 0,1 0 0,0 0 0,0 0 0,0-1 0,0 1 0,0 0 0,1 0 0,-1 0 0,1 0 0,-1 1 0,0-1 0,1 1 0,1-1 0,-1 1 0,1 0 0,0 0 0,-1 0 0,1-1 0,0 2 0,0-1 0,0 0 0,0 0 0,1 0 0,-1 0 0,0 0 0,0 0 0,0 0 0,1 0 0,-1 0 0,-4-1 0,0 1 0,0 0 0,1 0 0,0-1 0,0 1 0,0-1 0,-1 1 0,1 0 0,0-1 0,0 1 0,-1 0 0,0-1 0,0 1 0,-1 0 0,0 0 0,0 0 0,-2 0 0,1 0 0,3 0 0,0 0 0,0 1 0,-1-1 0,0 0 0,0 1 0,-1-1 0,0 1 0,0 0 0,-1-1 0,0 1 0,-1-1 0,0 1 0,0 0 0,-1 0 0,0-1 0,0 1 0,11 0 0,0 0 0,1 0 0,-2 0 0,1-1 0,-1 1 0,-1 0 0,-1 0 0,0 1 0,-2-1 0,0 0 0,-2 0 0,-1 0 0,-1 0 0,9 0 0,-2 1 0,-1-1 0,-1 0 0,-2 0 0,0 0 0,-2 1 0,-1-1 0,-2 1 0,-1-1 0,-2 1 0,15 0 0,-2 0 0,-1 0 0,-3 1 0,-1-1 0,-3 1 0,-2 0 0,-3 0 0,6 0 0,-1 0 0,-3 1 0,-4 0 0,-5 1 0,-6 1 0,20 5 0,-11 2 0,-7 2 0,7 0 0,-25 7 0,-49 14 0,-62-17 0,-47-11 0,-7 0 0,27-1 0,-4-1 0,-5-1 0,-5 0 0,-5 0 0,14-1 0,-6 0 0,-2-1 0,-4 0 0,-3 0 0,-1-1 0,-1 1 0,-1-1 0,7 0 0,-2-1 0,-1 0 0,-2 0 0,-2 0 0,0 0 0,-1-1 0,-1 1 0,0 0 0,-1 0 0,11 0 0,-1 0 0,0 0 0,-2 0 0,1 0 0,-2 0 0,0 0 0,0 0 0,-1 0 0,0 0 0,0 0 0,-1 0 0,3 0 0,-1 0 0,0 0 0,0 0 0,-1 0 0,0 0 0,0 0 0,-1 0 0,0 0 0,-1 0 0,0 0 0,-1 0 0,-1 0 0,8 0 0,0 0 0,-1 0 0,-1 0 0,1 0 0,-2 0 0,1 0 0,-1 0 0,-1 0 0,1 0 0,-1 0 0,0 0 0,0 0 0,-1 0 0,1 0 0,2 0 0,-1 0 0,0 0 0,0 0 0,0 0 0,-1 0 0,0 0 0,0 0 0,0 0 0,-1 0 0,1 0 0,0 0 0,-1 0 0,1 0 0,0 0 0,0 0 0,0 0 0,-1 0 0,1 0 0,-1 0 0,1 0 0,-1 0 0,0 0 0,1 0 0,-1 0 0,1 0 0,0 0 0,-1 0 0,1 0 0,1 0 0,-1 0 0,1 0 0,-4 0 0,0 0 0,0 0 0,-1 0 0,1 0 0,0 0 0,0 0 0,1 0 0,0 0 0,0 0 0,1 0 0,1 0 0,1 0 0,1 0 0,1 0 0,-4 0 0,1 0 0,0 0 0,1 0 0,0 0 0,2 0 0,0 0 0,1 0 0,1 0 0,1 0 0,1 0 0,1 0 0,2 0 0,-11 0 0,1 0 0,1 0 0,1 0 0,1 0 0,3 0 0,1 0 0,1 0 0,4 0 0,1 0 0,-12 0 0,2 0 0,3 0 0,2 0 0,4 0 0,6 0 0,5 0 0,-36 0 0,12 0 0,15 0 0,5 2 0,36-4 0,80-13 0,57-10 0,28-4 0,-3 0 0,-41 9 0,3-1 0,4-1 0,4-1 0,3 0 0,3 0 0,2 1 0,4-1 0,-20 6 0,2 0 0,3 1 0,2-1 0,2 0 0,1 0 0,2 1 0,2-1 0,0 0 0,1 0 0,1 0 0,1 0 0,0 0 0,-10 1 0,0 0 0,2 0 0,0 0 0,2-1 0,1 0 0,0 1 0,1-1 0,0 0 0,1 1 0,1-1 0,-1 1 0,1 0 0,0 1 0,0 0 0,0 1 0,0 0 0,-2 2 0,0-1 0,1 0 0,0 1 0,1 0 0,-1 1 0,1-1 0,1 2 0,-1-1 0,0 0 0,1 1 0,0 1 0,0-1 0,0 1 0,1 0 0,-1 1 0,1 0 0,-1 0 0,-2 1 0,0 1 0,0 0 0,1 0 0,0 1 0,0 0 0,0 1 0,0-1 0,0 1 0,1 1 0,-1-1 0,0 1 0,1-1 0,-1 1 0,0 0 0,0-1 0,0 1 0,0 0 0,0-1 0,4 0 0,0 1 0,0-1 0,0 0 0,0 1 0,0 0 0,0-1 0,0 1 0,-1 0 0,1 0 0,0 0 0,-1 0 0,1 0 0,0 1 0,-1-1 0,1 1 0,-1-1 0,0 1 0,0 0 0,0 0 0,0 0 0,0 1 0,1-1 0,-1 1 0,1-1 0,-1 1 0,0 0 0,0 0 0,0 0 0,-1 0 0,-1 0 0,0 0 0,0 0 0,-2 0 0,0 0 0,-1 0 0,8-1 0,0 1 0,-1 0 0,-1 0 0,0-1 0,0 1 0,-2 0 0,0 0 0,0 0 0,-1 0 0,-1 0 0,-1 0 0,0 0 0,-1 1 0,0-1 0,4 1 0,-1 0 0,0 0 0,-1 0 0,0 1 0,-1-1 0,-1 1 0,-1-1 0,-2 0 0,0 0 0,-2 0 0,-1-1 0,-2 0 0,18-1 0,-2 0 0,-1-1 0,-2 1 0,-2-2 0,-2 1 0,-3-1 0,-2 1 0,-3-1 0,12-1 0,-4-1 0,-2 1 0,-5-1 0,-3-1 0,-5 0 0,12-2 0,-4 0 0,-10-1 0,-14-1 0,18-12 0,-129 14 0,-61 5 0,-15 1 0,51 1 0,-7 2 0,-5 0 0,-6 0 0,-3 0 0,-3 1 0,-3 0 0,-2-1 0,13 0 0,-4-1 0,-3 1 0,-2 0 0,-2-1 0,-2 1 0,-2 0 0,-1 0 0,0 0 0,-2 0 0,1 1 0,0 0 0,12 0 0,-1 0 0,0 1 0,-1 0 0,-1-1 0,0 1 0,-1 1 0,0-1 0,-1 1 0,-1-1 0,-1 1 0,0 0 0,0 0 0,-1 1 0,-1-1 0,8 0 0,-1 1 0,0-1 0,-1 0 0,-1 1 0,0-1 0,-1 1 0,0 0 0,-1 0 0,0 1 0,0-1 0,-1 1 0,1 0 0,-1 1 0,0-1 0,1 2 0,-1-1 0,1 1 0,3 1 0,-1-1 0,0 1 0,0 0 0,0 0 0,0 1 0,-1 0 0,1 0 0,-1 1 0,1-1 0,-1 1 0,0 1 0,0 0 0,0 0 0,0 0 0,0 1 0,0 0 0,-1 1 0,1 0 0,2 0 0,0 0 0,0 1 0,0 1 0,0 0 0,-1 0 0,1 1 0,-1 0 0,1 0 0,-1 1 0,1-1 0,-1 1 0,0 0 0,1 0 0,-1 0 0,0 0 0,1 0 0,-1-1 0,1 1 0,0-1 0,-1 0 0,1 0 0,0 0 0,0 0 0,0 1 0,0-1 0,0 0 0,0 0 0,0 0 0,0 0 0,0 1 0,0-1 0,0 1 0,0-1 0,0 1 0,1 0 0,-1 0 0,1 0 0,0 0 0,0 0 0,-4 2 0,0-1 0,-1 1 0,0 0 0,0 1 0,1-1 0,-1 1 0,0 0 0,1-1 0,-1 1 0,2 0 0,-1 0 0,2-1 0,0 1 0,1-1 0,1 0 0,0-1 0,2 1 0,1-1 0,-10 2 0,1-1 0,1 1 0,1-1 0,0 0 0,1 0 0,1 0 0,1 0 0,1-1 0,0 1 0,2-1 0,0-1 0,2 1 0,1-1 0,0 0 0,-14 3 0,0 0 0,2-1 0,0 0 0,2 0 0,1-1 0,3 0 0,1 0 0,3-1 0,3-1 0,2 0 0,-16 3 0,2 0 0,3-1 0,4-1 0,5-1 0,7-2 0,6-3 0,-37 2 0,12-4 0,57-8 0,79-8 0,39-9 0,-11-2 0,14-7 0,13-4 0,8-4 0,6-2 0,4 1 0,-1 0 0,-28 10 0,3 0 0,3-1 0,3-1 0,2 0 0,1 0 0,3-1 0,1 1 0,0-2 0,2 1 0,0 0 0,1-1 0,-1 1 0,-7 2 0,0-1 0,2 0 0,0 0 0,1 0 0,1-1 0,0 1 0,1-1 0,1 0 0,1 0 0,0 1 0,1-1 0,0 0 0,1 0 0,1 0 0,0 1 0,-12 2 0,2 0 0,0 1 0,1-1 0,0 0 0,1 0 0,1-1 0,0 1 0,1 0 0,-1 0 0,1 0 0,1 0 0,-1 1 0,1-1 0,-1 1 0,1 0 0,-1 0 0,0 0 0,0 1 0,0 0 0,-1 1 0,1-1 0,0 1 0,0 0 0,0 0 0,0 0 0,1 0 0,-1 1 0,0-1 0,1 1 0,-1 1 0,1-1 0,-1 1 0,1-1 0,-1 2 0,0-1 0,1 1 0,-1 0 0,1 0 0,-1 0 0,4 1 0,1-1 0,0 1 0,0 0 0,0 1 0,0 0 0,0 0 0,0 1 0,0-1 0,0 1 0,0 0 0,-1 0 0,1 1 0,-1-1 0,0 1 0,0-1 0,-1 1 0,0 0 0,0-1 0,0 1 0,0 0 0,1-1 0,-1 1 0,-1 0 0,1 0 0,0 0 0,-1 0 0,0 1 0,-1-1 0,1 1 0,-1 0 0,0 0 0,-1 0 0,0 0 0,0 0 0,-1 1 0,0-1 0,6 0 0,-1 1 0,0-1 0,0 0 0,-1 1 0,0 0 0,0 0 0,-1 0 0,0 0 0,-1 0 0,0 1 0,-1 0 0,-1 0 0,0 0 0,-1 1 0,-1-1 0,9 0 0,0 0 0,-1 0 0,-1 1 0,0-1 0,-1 1 0,-1 0 0,-1 1 0,-1-1 0,-1 2 0,-1-1 0,-1 1 0,-1 1 0,10-1 0,-1 1 0,-1 0 0,-2 1 0,0 0 0,-2 0 0,-2 1 0,-2 0 0,-1 1 0,-3-1 0,16 0 0,-3 0 0,-2 1 0,-3 0 0,-3 1 0,-3 0 0,-4 0 0,34-3 0,1-1 0,-19 4 0,-37 7 0,-40 8 0,-51 0 0,-45 4 0,-28 2 0,-11 0 0,3 0 0,31-6 0,-5 1 0,-4-1 0,-4 0 0,-4 1 0,-2 0 0,-3 0 0,-1 0 0,-1 1 0,-1 0 0,13-1 0,-2 0 0,-2 1 0,-2-1 0,-1 1 0,-1 1 0,-2-1 0,0 1 0,-1-1 0,-1 1 0,1 0 0,-1 0 0,0 0 0,1 0 0,8-1 0,0 0 0,0 0 0,-1 0 0,0 1 0,0-1 0,-1 0 0,1 1 0,-2-1 0,1 1 0,-1 0 0,-1-1 0,0 1 0,0 0 0,-1 0 0,0-1 0,3 1 0,0-1 0,-1 0 0,0 0 0,-2 1 0,1-1 0,-1 1 0,0-1 0,-1 1 0,1-1 0,-1 1 0,1-1 0,-1 1 0,1-1 0,0 0 0,1 1 0,0-1 0,1 0 0,-4 1 0,2-1 0,-1 0 0,0 1 0,1-1 0,-1 0 0,1 0 0,0 0 0,0 0 0,0 1 0,1-1 0,-1 0 0,1 0 0,0 1 0,1-1 0,0 1 0,0-1 0,-3 1 0,1 1 0,0-1 0,1 0 0,-1 1 0,1 0 0,0-1 0,0 1 0,1 0 0,-1-1 0,2 1 0,-1 0 0,2-1 0,-1 0 0,1 0 0,1 0 0,-6 1 0,0 0 0,0 0 0,1 0 0,0-1 0,1 1 0,0 0 0,0-1 0,2 0 0,0 0 0,1-1 0,1 1 0,1-2 0,1 1 0,-12 0 0,1 1 0,1-2 0,1 1 0,1-1 0,2-1 0,0 1 0,2-1 0,1 0 0,2-1 0,1 1 0,-13 1 0,1 1 0,1 0 0,3-1 0,2-1 0,3-1 0,3-1 0,5-3 0,-13-1 0,3-2 0,5-2 0,7-1 0,8-2 0,-14 0 0,10-2 0,42-9 0,108-47 0,-14 31 0,18-2 0,13-2 0,9-1 0,6-2 0,1 1 0,-29 10 0,3-1 0,4 0 0,3-1 0,3 0 0,2 0 0,1-1 0,3 1 0,0-1 0,2 0 0,1 0 0,-1 0 0,-9 2 0,2 1 0,1-1 0,2 0 0,0-1 0,2 1 0,1-1 0,1 1 0,0-1 0,1 0 0,0 1 0,0 0 0,0 0 0,0 1 0,0-1 0,0 2 0,-4 0 0,0 1 0,1-1 0,1 1 0,-1 0 0,1 0 0,0 0 0,0 0 0,0 1 0,0 0 0,1 0 0,-1 0 0,1 1 0,-1-1 0,0 2 0,1-1 0,-1 1 0,0 0 0,0 1 0,0 0 0,1 0 0,-1 0 0,1 1 0,0 0 0,-1 0 0,1 0 0,0 1 0,-1 0 0,0 0 0,0 1 0,-1-1 0,1 1 0,-1 0 0,-1 1 0,8-2 0,0 1 0,1 0 0,-2 0 0,1 0 0,0 1 0,-1 0 0,0 1 0,-1-1 0,0 2 0,-1-1 0,0 1 0,-1 1 0,0 0 0,-2 1 0,5 0 0,-1 1 0,0 0 0,-1 1 0,-1 0 0,0 1 0,-1 0 0,-1 1 0,0 0 0,-1 0 0,-1 0 0,0 0 0,-1 0 0,5 0 0,0-1 0,0 1 0,-1 0 0,-2 1 0,0-1 0,-1 1 0,-1 1 0,-2 0 0,-1 1 0,-2 0 0,14 1 0,-1 0 0,-2 2 0,-2 0 0,-2 0 0,-1 1 0,-3 1 0,-1-1 0,9 1 0,-1 0 0,-3 1 0,-3 0 0,-3 2 0,-6 0 0,10 1 0,-6 1 0,-5 2 0,-6 4 0,34 13 0,-28 15 0,-49 4 0,-27 4 0,-47-8 0,-35-4 0,-9-2 0,19-8 0,-6-3 0,-6-1 0,-6-1 0,-5 0 0,15-6 0,-4 0 0,-4-1 0,-4 0 0,-3-1 0,-2 0 0,-2-1 0,-1 0 0,-1 0 0,8-2 0,-2 0 0,-2-1 0,-2-1 0,-1 0 0,-1 1 0,-2-1 0,-1 0 0,0 0 0,-1 1 0,-1 0 0,1 1 0,10-1 0,0 0 0,0 1 0,-2 0 0,0 0 0,-1 0 0,-1 0 0,0 1 0,0-1 0,-1 1 0,0 0 0,0-1 0,0 1 0,-1 0 0,1-1 0,1 1 0,-1-1 0,0 1 0,0-1 0,-1 1 0,0-1 0,0 1 0,0-1 0,-1 1 0,1 0 0,-1 0 0,0 0 0,0 0 0,1 0 0,-1 0 0,0 1 0,0-1 0,-1 1 0,0 0 0,0-1 0,0 1 0,0 0 0,-1 1 0,1-1 0,0 0 0,0 0 0,0 1 0,0-1 0,1 1 0,0 0 0,0-1 0,1 1 0,-4 1 0,1-1 0,1 1 0,-1 0 0,0 0 0,1 0 0,0 0 0,1 0 0,-1 1 0,1-1 0,0 0 0,0 0 0,0 0 0,0-1 0,1 1 0,3-1 0,0-1 0,0 1 0,0 0 0,0 0 0,0-1 0,1 1 0,0 0 0,0-1 0,1 0 0,0 0 0,1 0 0,1 0 0,0-1 0,1 1 0,-13 0 0,0 1 0,1 0 0,1-1 0,0 0 0,2 0 0,-1 0 0,2 0 0,1-1 0,1 0 0,1-1 0,2 0 0,-6 1 0,1 0 0,1-1 0,1 0 0,1-1 0,2 0 0,2 0 0,2-1 0,3 0 0,2-1 0,-29 6 0,-9 4 0,5-1 0,14-5 0,27-11 0,37-16 0,46-32 0,39-8 0,1 27 0,18 4 0,14 2 0,10 2 0,8-1 0,3 0 0,0-3 0,-20 3 0,4 0 0,4-2 0,4 0 0,3-1 0,3 0 0,1 0 0,2 0 0,1 1 0,0 0 0,0 0 0,0 2 0,-2 1 0,-8 2 0,1 1 0,1 0 0,0 0 0,0 2 0,1-1 0,0 1 0,1 0 0,1 0 0,0 1 0,0 0 0,1 0 0,1 1 0,0-1 0,0 0 0,-9 2 0,1 0 0,0 1 0,2-1 0,-1 1 0,2-1 0,-1 1 0,1 0 0,0 0 0,1 1 0,-1 0 0,1 0 0,-1 0 0,0 0 0,0 1 0,-1 0 0,0 1 0,-1-1 0,2 1 0,0 0 0,0 1 0,0-1 0,0 1 0,0 0 0,-1 1 0,1-1 0,-1 1 0,0 1 0,0-1 0,0 1 0,-1 0 0,0 1 0,0-1 0,0 1 0,-1 0 0,8 1 0,0-1 0,-1 2 0,1-1 0,-1 1 0,0 1 0,0-1 0,-1 1 0,0 0 0,0 0 0,-1 0 0,-1 1 0,0-1 0,0 1 0,-1-1 0,7 0 0,-1 0 0,0 1 0,0-1 0,-1 1 0,0 0 0,-1 0 0,0 0 0,-2 0 0,0 1 0,-1-1 0,-1 1 0,-1 0 0,4 0 0,0 0 0,-1 0 0,-1 0 0,-1 1 0,0 0 0,-2 0 0,-1 0 0,-1 1 0,-1 1 0,-1 0 0,7 2 0,-1-1 0,-1 1 0,-2 1 0,-1 0 0,-1 1 0,-2 0 0,-2 2 0,-2 0 0,21 5 0,-2 1 0,-3 2 0,-3 1 0,-4 0 0,-3 0 0,-5-1 0,-1 1 0,-4 0 0,-6 1 0,-9 2 0,26 17 0,-18 4 0,-20-8 0,-23 1 0,-66 22 0,-26-36 0,-30-9 0,-16-5 0,-2 0 0,28-1 0,-4-1 0,-4-1 0,-3-1 0,-3 0 0,-3 1 0,-2 0 0,12 0 0,-3 0 0,-2 0 0,-3 1 0,-1-1 0,-2 1 0,-1-1 0,-2 1 0,-1 0 0,-2 0 0,18-2 0,-1 1 0,-2-1 0,-1 1 0,-1-1 0,-1 0 0,-1 1 0,0-1 0,-1 1 0,-1 1 0,1-1 0,-1 1 0,0 0 0,0 1 0,2 0 0,-1 1 0,0 0 0,-1 1 0,-1-1 0,1 1 0,-1 1 0,0-1 0,0 1 0,-1-1 0,0 1 0,1 0 0,-1 0 0,0 0 0,0 0 0,5 0 0,-2 0 0,1-1 0,-1 1 0,0 0 0,0 0 0,0 1 0,-1-1 0,1 0 0,0 1 0,0-1 0,0 1 0,1 0 0,0-1 0,1 1 0,0 0 0,-3 0 0,1 1 0,-1 0 0,0 0 0,1 0 0,0 0 0,0 0 0,1 0 0,0 0 0,0 0 0,2 0 0,0 0 0,1-1 0,1 1 0,1-2 0,-10 2 0,0 0 0,1-1 0,1 0 0,0 0 0,2 0 0,0-1 0,2 1 0,2-1 0,1 1 0,1-1 0,3 0 0,-21 2 0,1 1 0,1 0 0,3 0 0,4-1 0,4-1 0,5 0 0,6-2 0,-24 3 0,5 1 0,14-4 0,25-8 0,13-13 0,69-1 0,34-6 0,25-5 0,20-3 0,12-3 0,5-1 0,-2 1 0,-9 0 0,-18 6 0,2-2 0,4-1 0,1 0 0,3-1 0,1 0 0,3 0 0,0-1 0,2 1 0,1-1 0,0 2 0,1-1 0,-13 5 0,1 0 0,1 0 0,1-1 0,1 1 0,1 0 0,1 1 0,0-1 0,1 0 0,1 0 0,1 0 0,-1 0 0,1 0 0,1 0 0,-1 0 0,1 0 0,-10 2 0,1-1 0,1 1 0,0 0 0,0-1 0,1 0 0,0 1 0,1-1 0,0 0 0,0 1 0,1-1 0,-1 1 0,1 0 0,-1 0 0,1 0 0,0 1 0,-1 0 0,0 0 0,0 1 0,1 0 0,-1 0 0,1 1 0,0-1 0,-1 1 0,1 0 0,0 1 0,0-1 0,0 1 0,0 0 0,0 0 0,1 0 0,-1 1 0,0 0 0,0 0 0,0 0 0,0 0 0,0 0 0,0 1 0,-1-1 0,0 1 0,0 0 0,1 1 0,-1-1 0,1 1 0,-1 0 0,0 0 0,1 0 0,-1 0 0,0 1 0,1 0 0,-1 0 0,0 0 0,-1 0 0,1 0 0,0 1 0,-1 0 0,0 0 0,2 0 0,1 0 0,-1 0 0,1 1 0,-1 0 0,0 0 0,0 0 0,0 1 0,0-1 0,-1 1 0,1 0 0,-1 0 0,0 0 0,0 1 0,0-1 0,-1 0 0,0 1 0,0 0 0,7-1 0,1 0 0,-1 0 0,0 0 0,0 1 0,0-1 0,-1 1 0,0 0 0,0 0 0,0 0 0,-1 0 0,-1 1 0,0 0 0,-1 1 0,0 0 0,-1 0 0,4 0 0,0 0 0,0 1 0,0 0 0,-1 1 0,-1 0 0,0 0 0,-1 0 0,-1 1 0,-1-1 0,-1 1 0,0 0 0,-2 0 0,-1 0 0,10 0 0,-2 0 0,0 0 0,-2 0 0,-1 1 0,-1 0 0,-2 0 0,0 0 0,-1 0 0,-1 1 0,-1 0 0,7 0 0,-1 0 0,0 0 0,-2 1 0,-2-1 0,0 1 0,-3 0 0,-2 1 0,-2-1 0,20 0 0,-4 1 0,-2-1 0,-3 1 0,-3 1 0,-4 0 0,17 1 0,-4-1 0,-7 3 0,-10 5 0,16 7 0,-24 15 0,-34 16 0,-25 12 0,-34 4 0,-25 7 0,-17-3 0,-2-19 0,-15-3 0,-10-3 0,-7 0 0,-2 0 0,16-7 0,-4 0 0,-4 0 0,-2-1 0,-4 0 0,-1 0 0,-2-2 0,-1-1 0,9-3 0,-2-2 0,-2-1 0,-2-1 0,-1 0 0,-1 0 0,-1-1 0,-1 0 0,-1 0 0,0 1 0,7-3 0,-1 0 0,-1 1 0,-2-1 0,0 0 0,-1 0 0,0 0 0,0-1 0,-1 0 0,0 0 0,1-1 0,0 0 0,6-1 0,0-1 0,0-1 0,-1 1 0,1-1 0,-1-1 0,0 1 0,0 0 0,1-1 0,-1 0 0,1 1 0,0-1 0,0 1 0,-6 1 0,-1 0 0,1 0 0,-1 1 0,1-1 0,0 0 0,0 0 0,1 0 0,0-1 0,2 0 0,1 0 0,0-1 0,-6 1 0,0 0 0,1-1 0,0 0 0,2-1 0,0 0 0,3 0 0,1 0 0,2 0 0,3-1 0,-15 3 0,3 0 0,2 0 0,3 0 0,2-1 0,3-1 0,3-1 0,-10 1 0,2 0 0,4-2 0,6-1 0,9-3 0,-45 6 0,52-16 0,97-28 0,48-16 0,13 0 0,-23 17 0,8 2 0,9-1 0,5-1 0,5 0 0,3-1 0,1-2 0,-21 6 0,4-1 0,3-1 0,2-2 0,3 1 0,1-2 0,1 1 0,1-1 0,0 0 0,1 1 0,-1 0 0,-1 0 0,-3 2 0,1 0 0,0 0 0,1 0 0,0 0 0,0 0 0,1 0 0,0 0 0,0 0 0,0 0 0,1 0 0,0 0 0,0 0 0,-3 1 0,0 0 0,1-1 0,0 1 0,1 0 0,-1-1 0,1 1 0,0 0 0,0 0 0,-1 0 0,0 0 0,-1 1 0,0 0 0,-1 1 0,9-3 0,0 0 0,-1 1 0,0 0 0,0 1 0,-1-1 0,-1 1 0,1 0 0,-2 0 0,0 1 0,0-1 0,-1 0 0,2 0 0,-1-1 0,1 0 0,-2 1 0,1-1 0,-2 1 0,0 0 0,-2 1 0,0 0 0,-2 1 0,0 1 0,4-1 0,0 0 0,-1 0 0,-1 1 0,-2 1 0,-1 1 0,-2 1 0,-2 0 0,-2 2 0,15-3 0,-3 2 0,-3 0 0,-2 3 0,-3 0 0,-2 1 0,20-3 0,-1 0 0,-8 4 0,-17 5 0,-1 5 0,-36 8 0,-82 19 0,-57 13 0,-12-1 0,34-12 0,-7 1 0,-7-1 0,-4 1 0,-4-1 0,-2 1 0,15-3 0,-4 0 0,-2 0 0,-3 0 0,-2 0 0,-1 0 0,-2 0 0,-1 0 0,-1 0 0,16-4 0,-2 0 0,-1 0 0,-2 0 0,0-1 0,-1 1 0,0 0 0,-1-1 0,0 1 0,0-1 0,0 0 0,1 0 0,-2 1 0,1-1 0,-1 0 0,-1 0 0,1-1 0,0 1 0,-1 0 0,1-1 0,0 1 0,-1-1 0,2 0 0,-1 1 0,2-1 0,-1 0 0,0 0 0,0 0 0,0 0 0,1 0 0,0 0 0,0-1 0,2 1 0,1-1 0,1 0 0,2 0 0,-15 2 0,1 0 0,2 0 0,0-1 0,2 1 0,2-1 0,3 0 0,2-1 0,2 0 0,-14 3 0,3-1 0,4 0 0,2 0 0,4-1 0,3-1 0,-17 4 0,3 1 0,8-3 0,11-2 0,-11-1 0,19-3 0,10 6 0,112-26 0,63-13 0,10-3 0,-44 11 0,7-2 0,4-1 0,4 0 0,4 0 0,1-2 0,-13 4 0,1 0 0,3-1 0,3-1 0,1 0 0,3 0 0,0 0 0,3-2 0,0 1 0,-9 1 0,2-1 0,1 0 0,3 0 0,0-1 0,2 0 0,0-1 0,0 1 0,1 0 0,-1 0 0,0 0 0,-1 1 0,0-1 0,0 1 0,1 0 0,-1 1 0,1-1 0,-1 0 0,1 0 0,-1 0 0,1 1 0,-1-1 0,0 0 0,0-1 0,-1 1 0,0-1 0,0 1 0,0-1 0,0 0 0,-1 0 0,1 1 0,-1-1 0,0 0 0,-1 1 0,-1-1 0,0 1 0,1 0 0,1-1 0,-1 1 0,0 0 0,-1-1 0,0 1 0,-2 1 0,0-1 0,-1 0 0,-1 1 0,-2 0 0,7-1 0,-2 0 0,0 0 0,-1 0 0,-2 1 0,-1 0 0,-1 0 0,-3 1 0,-2 0 0,21-4 0,-2 0 0,-3 1 0,-3 0 0,-4 2 0,-6 0 0,15 1 0,1 2 0,-19-2 0,-36-4 0,-46-19 0,-50 29 0,-42 15 0,-22 8 0,-2-1 0,39-4 0,-4 1 0,-5 1 0,-4 2 0,-4 0 0,-1 1 0,-2 0 0,-1 0 0,0 0 0,12-2 0,-3 1 0,-1-1 0,-2 1 0,-2 0 0,0 0 0,0 1 0,-1 0 0,1 1 0,1 0 0,0 0 0,2 1 0,-5 2 0,1 0 0,-1 2 0,2-1 0,-1 2 0,1-1 0,0 1 0,0 0 0,2 1 0,-1-1 0,1 0 0,-4 1 0,-1 1 0,1 0 0,0 0 0,0 0 0,2 0 0,0 1 0,2-1 0,1 1 0,2 0 0,-8 2 0,0 1 0,2-1 0,1 1 0,2 0 0,2 1 0,3-1 0,2 1 0,-6 3 0,2 1 0,3 1 0,2-1 0,5-1 0,3-2 0,-10 3 0,3-1 0,8-1 0,9-1 0,-20 9 0,43-2 0,77-14 0,48-3 0,29-3 0,9 0 0,-9 0 0,536 60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12.362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15456 1518 16383,'-643'-196'0,"554"170"0,-1 0 0,-1-1 0,2 2 0,1 3 0,2 4 0,4 5 0,-9 5 0,5 6 0,1 4 0,0 2 0,-3 0 0,2-1 0,0 1 0,-3 1 0,0 0 0,-2 2 0,-2 0 0,5 1 0,-2 0 0,-2 1 0,0 1 0,-2 1 0,-1 1 0,0 1 0,2 0 0,0 1 0,-1 1 0,-1 0 0,-1 2 0,-1 0 0,-1 2 0,-1 0 0,11-1 0,-2 2 0,-1 0 0,0 1 0,-2 0 0,1 1 0,-1 0 0,0 1 0,0-1 0,0 1 0,-1 0 0,0 0 0,-1 0 0,1 1 0,-1 0 0,0 0 0,0 0 0,0 1 0,-1-1 0,1 1 0,5-2 0,1 0 0,-1 1 0,0 0 0,0 0 0,0-1 0,0 1 0,0 0 0,0-1 0,0 1 0,1-1 0,-8 1 0,-1 1 0,1-1 0,0 1 0,0-1 0,0 0 0,0-1 0,1 1 0,0-1 0,0 0 0,2-1 0,-1 0 0,1 0 0,0 0 0,0-1 0,0 0 0,1 0 0,2 0 0,0-1 0,2-1 0,-12 3 0,2-1 0,1 0 0,1-1 0,1 0 0,2 0 0,1-1 0,2-1 0,-12 3 0,1 0 0,2-1 0,3 0 0,2-2 0,4 0 0,3-2 0,2 0 0,3 0 0,5-2 0,6-2 0,-20 1 0,9-1 0,46-1 0,70 1 0,36-5 0,-10-10 0,14-7 0,10-5 0,7-2 0,4 0 0,1 1 0,-11 3 0,5 1 0,3-1 0,3 0 0,2-1 0,3 0 0,1-1 0,1 0 0,0-2 0,-12 2 0,3-1 0,1-1 0,1 0 0,1-1 0,2-1 0,0 1 0,0-1 0,0 0 0,0 1 0,0 0 0,-1 1 0,-1-1 0,1 1 0,-1 0 0,1 0 0,0 0 0,0 1 0,0-1 0,-1 0 0,1 1 0,0 0 0,-1 0 0,1 0 0,-2 0 0,1 1 0,0 0 0,0 0 0,0 1 0,-1-1 0,1 0 0,-1 1 0,0 0 0,-1-1 0,-1 1 0,0-1 0,4 0 0,-1 0 0,-1 0 0,1-1 0,-1 1 0,-1 0 0,0 0 0,-2 0 0,0 0 0,-1 1 0,-2 0 0,9-2 0,-2 1 0,-1 1 0,0-1 0,-2 1 0,-1-1 0,-2 2 0,-1-1 0,-2 0 0,10-1 0,-2 0 0,-1 0 0,-3 1 0,-2 0 0,-3 1 0,-3 1 0,7 1 0,-4 1 0,-4 0 0,-3 2 0,-4 0 0,20 0 0,-6 1 0,-18-1 0,-1-8 0,-105 14 0,-45 5 0,-9 0 0,16-2 0,-8-1 0,-5 1 0,-4 2 0,-3 4 0,9 3 0,-4 3 0,-2 3 0,-2 2 0,-4 1 0,-1 0 0,-3-1 0,14-2 0,-3 0 0,-3 1 0,-1 0 0,-2 1 0,0 0 0,-1 0 0,1 1 0,0 0 0,2 0 0,2 0 0,0 1 0,0 1 0,1-1 0,-1 2 0,1-1 0,-2 0 0,1 0 0,-2 1 0,0-1 0,2-1 0,-1 0 0,-1 1 0,-1 0 0,-1-1 0,1 1 0,0-1 0,0 1 0,1-1 0,1 0 0,1-1 0,-2 1 0,1-1 0,0 1 0,1-1 0,0 0 0,1 0 0,0-1 0,1 1 0,0-1 0,0-1 0,-4 1 0,-1 1 0,0-2 0,1 1 0,1-1 0,0 0 0,2-1 0,2 0 0,1-1 0,-8 2 0,1-1 0,2 0 0,1-1 0,3-1 0,3-1 0,3-2 0,-7-1 0,2-2 0,4-2 0,4 0 0,6-1 0,-15 3 0,8-2 0,12-4 0,-26-14 0,137-16 0,59-14 0,12-2 0,-46 18 0,6-1 0,5 0 0,4-2 0,4 0 0,2-2 0,3 1 0,-12 3 0,2 0 0,4-2 0,2 0 0,2 0 0,2-1 0,1 0 0,1 1 0,1-1 0,-1 1 0,0 0 0,-8 3 0,1 0 0,0 1 0,1-1 0,1 0 0,0 1 0,0-1 0,1 1 0,1 0 0,0 0 0,0 0 0,0 0 0,0 1 0,-2 0 0,1 1 0,0-1 0,1 1 0,0-1 0,0 1 0,0 0 0,1 0 0,-1 1 0,1-1 0,-1 1 0,0 1 0,-1-1 0,0 1 0,4 0 0,-1 0 0,0 0 0,0 0 0,0 0 0,0 1 0,0 0 0,-1 1 0,0 0 0,-1 0 0,1 1 0,-2 1 0,1 0 0,9-2 0,1 1 0,-1 1 0,0 0 0,0 1 0,-1 0 0,-1 1 0,-1 0 0,0 0 0,-2 0 0,0 1 0,8-1 0,0-1 0,-1 1 0,-1 1 0,-1 0 0,-2 0 0,-2 1 0,-1 0 0,-4 2 0,7-1 0,-4 0 0,-1 2 0,-2 0 0,-3 0 0,-1 2 0,-3-1 0,16 0 0,-2 0 0,-3 1 0,-5 1 0,-6 1 0,19 1 0,-9 1 0,-21 1 0,-14-1 0,-108 6 0,-65 3 0,-13 4 0,50-2 0,-8 2 0,-4 1 0,-5 1 0,-3 1 0,-3 1 0,-1-1 0,13 0 0,-3-1 0,-3 1 0,-2 1 0,-1 0 0,-2 0 0,0 0 0,-1 1 0,0 0 0,0 1 0,11-2 0,-1 0 0,0 0 0,-1 1 0,-1 0 0,0 0 0,0 1 0,0-1 0,-1 1 0,-1 1 0,1-1 0,0 1 0,2 0 0,-1 0 0,0 1 0,0 0 0,0 1 0,-1-1 0,0 1 0,0 0 0,0 0 0,0-1 0,1 1 0,0-1 0,0 0 0,-5 0 0,1 1 0,-1-1 0,0 0 0,1 0 0,0 0 0,0 0 0,0 0 0,1-1 0,0 1 0,1 0 0,1 0 0,-4 0 0,1 1 0,0-1 0,0 1 0,1 0 0,0-1 0,1 0 0,1 0 0,1 0 0,1-1 0,1 0 0,-9 1 0,1-1 0,0 1 0,2-1 0,0 0 0,2-1 0,2-1 0,2-1 0,2 0 0,-5-1 0,1 0 0,2-2 0,2 0 0,3-1 0,2 0 0,3-1 0,-9 2 0,2-1 0,4-1 0,5-1 0,7-1 0,-6-1 0,7-2 0,17 0 0,10 1 0,71-15 0,47-10 0,29-8 0,9-2 0,-6 2 0,-25 6 0,4-1 0,3-1 0,3 0 0,3-1 0,2 0 0,2 0 0,2 1 0,-12 3 0,3 0 0,1 0 0,2 1 0,2-1 0,1 0 0,2 0 0,0 0 0,2-1 0,0 1 0,0-1 0,-11 2 0,2 0 0,0 0 0,2-1 0,1 0 0,0 0 0,1 1 0,0-1 0,1 0 0,0 1 0,-1 0 0,0 1 0,0 1 0,-1 0 0,-2 1 0,1 1 0,-1 0 0,1 0 0,-1 1 0,1 0 0,-1 1 0,1 0 0,-1 0 0,1 0 0,-1 1 0,0 0 0,0 1 0,0-1 0,5 0 0,1 1 0,0 0 0,0 0 0,0 0 0,0 1 0,0 0 0,-1 1 0,0 0 0,-1 0 0,-2 1 0,0 0 0,-2 0 0,6 1 0,-1-1 0,0 2 0,-2-1 0,0 1 0,-2 1 0,0-1 0,-1 2 0,-1 0 0,-2 0 0,0 1 0,7 0 0,-2 1 0,0 1 0,-1 1 0,-2-1 0,-1 2 0,-2-1 0,-2 0 0,-1 1 0,6-1 0,-1 0 0,-2 1 0,-3 0 0,-2 0 0,-3 0 0,-4 1 0,25-1 0,-6 1 0,-6 0 0,-5 1 0,-1-1 0,-5 1 0,-18 6 0,-3 16 0,-89-8 0,-44 3 0,-21 0 0,0 2 0,20-3 0,-6 1 0,-4 1 0,-5 0 0,-3 1 0,-4 0 0,-1 0 0,14-4 0,-3 0 0,-3 1 0,-3-1 0,-1 1 0,-2 0 0,-2 0 0,0 0 0,-1 1 0,1 0 0,0 1 0,7-1 0,0 0 0,0 0 0,-2 0 0,0 1 0,0 0 0,-1 0 0,-1 1 0,0 0 0,0 0 0,-1 0 0,0 1 0,0 0 0,6-1 0,0 0 0,0 0 0,-1 1 0,-1 0 0,1 0 0,-1 0 0,-1 1 0,1-1 0,-1 1 0,1 0 0,-1 0 0,0-1 0,1 1 0,0-1 0,-1 1 0,0 0 0,0-1 0,-1 1 0,1 0 0,0-1 0,-1 1 0,1 0 0,0 0 0,-1 0 0,1 0 0,-1 0 0,1 1 0,0-1 0,0 1 0,-1 0 0,0 0 0,0 1 0,-1 0 0,1 0 0,-1 1 0,1-1 0,-1 1 0,1-1 0,1 0 0,0-1 0,1 0 0,0 0 0,1-1 0,1-1 0,-4 1 0,1 0 0,0-1 0,0-1 0,2 0 0,-1 0 0,2 0 0,0-1 0,0 0 0,2-1 0,0 0 0,1 0 0,0 0 0,-14 3 0,0-1 0,1 1 0,1-2 0,0 1 0,2-1 0,2-1 0,2 0 0,2-2 0,3 0 0,-12 2 0,1-1 0,4-1 0,2-1 0,3 0 0,5-2 0,4-1 0,-18 2 0,6-2 0,8-1 0,9-1 0,-20 7 0,43-10 0,84-21 0,52-13 0,31-8 0,13-3 0,-7 3 0,-44 13 0,4 0 0,4-1 0,2 0 0,3-1 0,1 0 0,3 0 0,1 0 0,0-1 0,2 1 0,-10 1 0,2 0 0,2 0 0,0 0 0,2 0 0,1-1 0,1 0 0,1 0 0,0 0 0,2 1 0,-1-1 0,1 0 0,1 0 0,-5 1 0,1 0 0,1 0 0,1 0 0,1 0 0,1-1 0,-1 1 0,2 0 0,-1-1 0,1 1 0,0 1 0,-1-1 0,1 1 0,-1 1 0,0 0 0,0 0 0,0 1 0,0-1 0,1 1 0,-1 0 0,1 1 0,0-1 0,-1 1 0,1 1 0,-1-1 0,0 1 0,0 1 0,-1 0 0,0 0 0,-1 1 0,2 0 0,-1 0 0,0 1 0,1 0 0,-2 1 0,1 0 0,-1 1 0,0 0 0,0 0 0,-1 1 0,-1-1 0,0 2 0,0-1 0,-2 1 0,9-2 0,-1 1 0,0 1 0,-1-1 0,0 2 0,-1-1 0,-1 1 0,0 0 0,-1 1 0,-1 0 0,-1 1 0,-1 1 0,6 0 0,0 0 0,-1 2 0,-1 0 0,0 0 0,-2 1 0,-1 1 0,-2-1 0,-1 1 0,-1-1 0,7 0 0,-2 0 0,0 1 0,-3 0 0,-1 0 0,-2 0 0,-3 1 0,-2 0 0,23 1 0,-4 1 0,-4 1 0,-4-1 0,-5 0 0,10-1 0,5-1 0,-23 2 0,-48 3 0,-85 13 0,-4-5 0,-22 2 0,-14 1 0,-8 0 0,-2 1 0,20-4 0,-5 0 0,-4 0 0,-4 0 0,-3 1 0,-2 0 0,-1 0 0,0 1 0,0 0 0,10-1 0,-2 1 0,-1 0 0,-1 0 0,-1 1 0,0-1 0,-2 1 0,0 0 0,-1 0 0,-1 0 0,-1 1 0,6-2 0,-2 0 0,-1 0 0,-1 1 0,-1 0 0,0-1 0,-1 1 0,0 0 0,-1-1 0,1 1 0,0 0 0,1-1 0,0 1 0,1-1 0,0 1 0,0-1 0,1 0 0,-1 0 0,0 0 0,0 1 0,1-1 0,-1 0 0,0 0 0,1 1 0,-1-1 0,1 0 0,1 1 0,-1 0 0,0 0 0,-1 0 0,1 1 0,0-1 0,0 0 0,1 0 0,0 0 0,1-1 0,1 0 0,0-1 0,2 0 0,-7 0 0,0-1 0,2 1 0,0-2 0,0 1 0,2-1 0,0-1 0,1 0 0,1 0 0,0 0 0,1-1 0,-10 0 0,0 0 0,1-1 0,1 0 0,1-1 0,2 0 0,1 0 0,2-1 0,3 0 0,-6 1 0,2-1 0,2-1 0,2 0 0,3 0 0,3-1 0,3-1 0,-27 0 0,6-2 0,6 0 0,6-2 0,4 0 0,7 0 0,16-10 0,-6-35 0,101 12 0,46-9 0,22-4 0,-1-1 0,-23 8 0,4-3 0,5-2 0,4-1 0,4 0 0,3 0 0,4 1 0,-24 13 0,3-1 0,3 1 0,1 0 0,3-1 0,1 1 0,2 0 0,1-1 0,2 1 0,0 0 0,1 0 0,1-1 0,-7 4 0,2-1 0,1 0 0,2-1 0,0 1 0,2 0 0,1 0 0,0-1 0,0 2 0,1-1 0,0 0 0,0 1 0,-1 1 0,1-1 0,-2 2 0,1-1 0,0 1 0,1 0 0,0 0 0,0 0 0,0 0 0,0 1 0,0 1 0,0-1 0,0 1 0,0 1 0,-1 0 0,-1 1 0,0 0 0,-1 1 0,7-1 0,0 0 0,0 2 0,0-1 0,-1 2 0,-1 0 0,1 0 0,-2 1 0,0 1 0,0 0 0,-1 0 0,-2 0 0,1 0 0,5 0 0,0-1 0,0 2 0,-1-1 0,-1 1 0,-1 0 0,0 1 0,-2 1 0,-1 0 0,-1 0 0,-1 1 0,6 0 0,-1 0 0,-1 1 0,-1 0 0,-2 1 0,-2 1 0,-1 0 0,-3 1 0,-2 0 0,16-2 0,-2 1 0,-3 0 0,-3 2 0,-6 1 0,-4 2 0,15 1 0,2 1 0,-21 3 0,-46 3 0,-95 11 0,-1-2 0,-23 2 0,-15 2 0,-10 1 0,-1 1 0,29-5 0,-3 0 0,-5 1 0,-4 1 0,-3 0 0,-2 0 0,-3 0 0,-1 1 0,-1 0 0,0 1 0,20-3 0,-1 0 0,-2 0 0,-1 1 0,-1-1 0,-2 1 0,0 0 0,-1 1 0,-1-1 0,0 1 0,0 0 0,0 0 0,-1 1 0,2-1 0,-1 1 0,3-1 0,0 1 0,0 0 0,0 1 0,-1-1 0,0 1 0,0 0 0,0 0 0,0 0 0,-1 0 0,0 1 0,-1-1 0,1 1 0,-2-1 0,1 1 0,-1 0 0,5-2 0,-1 1 0,0 0 0,-1 1 0,0-1 0,0 0 0,-1 1 0,0-1 0,0 1 0,0-1 0,-1 1 0,1-1 0,0 1 0,0-1 0,0 1 0,0-1 0,0 1 0,1-1 0,-4 1 0,-1-1 0,1 1 0,0 0 0,-1 0 0,1 0 0,0-1 0,0 1 0,-1 0 0,2-1 0,-1 1 0,0-1 0,1 1 0,-1-1 0,1 0 0,0 1 0,1-1 0,-4 1 0,1-1 0,-1 1 0,0 0 0,1-1 0,-1 1 0,1-1 0,0 1 0,0-1 0,1 0 0,1 0 0,0 0 0,0 0 0,2-1 0,0 1 0,1-1 0,-4 0 0,2 1 0,-1-1 0,1 0 0,0 0 0,2 0 0,-1 0 0,2-1 0,1 0 0,0 0 0,2 0 0,0-1 0,2-1 0,1 1 0,-16 0 0,2 1 0,0-1 0,2-1 0,2 0 0,1-1 0,2 0 0,1 0 0,3-1 0,2 0 0,-14 2 0,1 0 0,3-1 0,3 0 0,4-1 0,3-2 0,5-1 0,-33-2 0,-4-3 0,26-1 0,55 2 0,50 1 0,44-5 0,41-6 0,23-4 0,3-1 0,-42 4 0,7-1 0,4 0 0,5-2 0,3 1 0,2-2 0,2 1 0,1-1 0,0 0 0,-13 1 0,2 0 0,2-1 0,1 0 0,1-1 0,1 1 0,1-1 0,1 1 0,1 0 0,1 0 0,0 1 0,0 1 0,-13 1 0,1 1 0,1 0 0,0 0 0,1 0 0,1 1 0,0-1 0,0 1 0,1 0 0,0 1 0,1-1 0,0 1 0,0 0 0,0 1 0,1-1 0,-2 1 0,2 0 0,0 0 0,0 1 0,1 0 0,0 0 0,0 0 0,1 0 0,0 1 0,0 0 0,-1-1 0,1 1 0,-1 0 0,0 1 0,-1-1 0,0 0 0,3 0 0,1 1 0,-1-1 0,0 1 0,0 0 0,-1 0 0,1 0 0,-1 0 0,0 0 0,0 1 0,0-1 0,0 1 0,-1 0 0,0 0 0,0 0 0,-2 0 0,-1 0 0,0 1 0,0-1 0,0 1 0,0-1 0,0 1 0,-1 0 0,0 0 0,0 1 0,0-1 0,-1 0 0,-1 1 0,1 0 0,-2 0 0,9 0 0,0 0 0,-1 1 0,0 0 0,-1 0 0,0 0 0,-1 0 0,0 1 0,0-1 0,-1 1 0,-1-1 0,1 1 0,-1-1 0,1 1 0,1-1 0,0 1 0,-1 0 0,0-1 0,-1 1 0,0 0 0,-2 0 0,0 0 0,-1 1 0,-2-1 0,-2 0 0,15 2 0,-1-1 0,-2 1 0,-1 0 0,-2 0 0,-1 0 0,-3 0 0,-1 0 0,-3 0 0,3 0 0,-1 0 0,-3 0 0,-2 1 0,-2-1 0,-4-1 0,-2 1 0,29 0 0,-6 0 0,-6 0 0,-10-1 0,19 3 0,-19-2 0,-15-1 0,-103-5 0,-51-3 0,-22-1 0,4-1 0,20 0 0,-4-2 0,-4 0 0,-5-1 0,-3 1 0,-4 0 0,19 4 0,-3-1 0,-3 2 0,-3-1 0,-2 1 0,-2-1 0,-1 1 0,-1-1 0,-1 0 0,0-1 0,6 0 0,-1 0 0,0-2 0,-2 1 0,-1-1 0,-1 1 0,0-1 0,-2 1 0,0 0 0,-1 0 0,-1 1 0,-1 1 0,12 0 0,-2 1 0,-1 0 0,0 1 0,-1-1 0,-1 1 0,-1 0 0,0 0 0,0 1 0,-1 0 0,1 0 0,-2 1 0,1-1 0,0 2 0,0-1 0,2 1 0,0 0 0,-1 0 0,1 0 0,-1 1 0,-1 0 0,1 0 0,-1 1 0,0 0 0,0 0 0,0 1 0,-1 0 0,0 0 0,0 1 0,0 0 0,0 1 0,1 0 0,1 1 0,-1 0 0,-1 0 0,1 1 0,-1 0 0,0 0 0,0 1 0,0 0 0,-1 0 0,1 1 0,0 0 0,-1 1 0,0-1 0,1 1 0,0 1 0,-1-1 0,5 0 0,-1 1 0,0 1 0,0-1 0,0 1 0,-1 0 0,1 1 0,-1 0 0,1 0 0,0 0 0,0 1 0,0-1 0,1 1 0,0 0 0,0-1 0,2 1 0,0-1 0,0 1 0,-3 0 0,0 1 0,1-1 0,0 1 0,0 0 0,1 0 0,0 0 0,1 0 0,0 0 0,0 0 0,1 0 0,1 1 0,0-1 0,0 0 0,1 0 0,0 0 0,-5 1 0,0 0 0,0 0 0,1 0 0,0 0 0,0 1 0,1-1 0,1 0 0,1 0 0,1-1 0,1 1 0,1-1 0,1 0 0,2 0 0,-15 2 0,1 1 0,1-1 0,2 0 0,1 0 0,2-1 0,2 0 0,2-1 0,2 0 0,2-1 0,-10 2 0,2 0 0,2-1 0,3-1 0,3-1 0,4 0 0,3-1 0,-26 4 0,4 0 0,11-3 0,21-3 0,-2 1 0,94-26 0,41-14 0,27-8 0,11-3 0,-3 3 0,-28 11 0,6 1 0,4-1 0,3-1 0,4 0 0,3 0 0,2-2 0,2-1 0,1-1 0,0-2 0,-16 5 0,3-2 0,1-2 0,2 0 0,2-2 0,0 0 0,2 0 0,0-1 0,2 0 0,0 0 0,0 0 0,1 1 0,0 0 0,0 1 0,0 1 0,-6 3 0,1 1 0,1-1 0,0 1 0,1 0 0,0 1 0,0 0 0,1 0 0,0 0 0,1 0 0,0 0 0,0 1 0,0-1 0,0 1 0,1-1 0,-1 0 0,1 0 0,-2 1 0,0 0 0,0-1 0,1 1 0,0-1 0,1 0 0,-1 1 0,1 0 0,0-1 0,0 1 0,0 0 0,0 0 0,0 1 0,0-1 0,0 1 0,0 1 0,-1 0 0,1 0 0,3-1 0,1 1 0,-1-1 0,1 2 0,-1-1 0,1 0 0,-1 1 0,1 0 0,-1 1 0,1-1 0,-1 1 0,0 1 0,0-1 0,0 1 0,0 1 0,0 0 0,0 0 0,-3 1 0,0 1 0,1 0 0,-1 1 0,0-1 0,1 2 0,-1-1 0,0 1 0,0 0 0,0 1 0,-1-1 0,0 1 0,0 0 0,-1 0 0,0 0 0,0 0 0,-2 0 0,6 0 0,0-1 0,0 1 0,-1-1 0,0 1 0,0 0 0,-1 0 0,0 1 0,-1 0 0,0 0 0,-2 1 0,0 0 0,-1 0 0,-1 2 0,-1-1 0,16 0 0,-1 0 0,-2 2 0,0-1 0,-1 2 0,-2 0 0,0 0 0,-2 1 0,-1-1 0,-2 1 0,0 0 0,4 0 0,0 0 0,-1 0 0,-2 0 0,-1 0 0,-3 2 0,-2-1 0,-4 1 0,-4 1 0,22 0 0,-6 2 0,-5 0 0,-4 0 0,-5 1 0,24-1 0,-7 1 0,-21 0 0,-8 1 0,-126 5 0,-52 5 0,29 2 0,-12 2 0,-9 3 0,-7 1 0,-3 0 0,27-4 0,-4 0 0,-3 1 0,-3 0 0,-3 1 0,-1 0 0,-3 1 0,0 0 0,0 0 0,12-2 0,-1 0 0,-1 1 0,-1-1 0,-2 1 0,0 0 0,-2 1 0,0-1 0,-2 1 0,0 1 0,-1-1 0,-1 1 0,8-2 0,-1 1 0,0 0 0,-2 1 0,-1 0 0,-1 0 0,0 0 0,-1 0 0,0 0 0,0 1 0,-1 0 0,0-1 0,1 1 0,-1 0 0,1-1 0,4 0 0,-1 1 0,0-1 0,0 0 0,0 0 0,0 1 0,0-1 0,-1 1 0,0 0 0,0-1 0,0 1 0,0 0 0,-1 0 0,0 0 0,0 0 0,-1 0 0,2 0 0,-1 0 0,0 0 0,0 1 0,-1-1 0,0 0 0,-1 1 0,1-1 0,-1 1 0,1-1 0,-1 1 0,1 0 0,-1-1 0,1 1 0,0-1 0,1 0 0,0 1 0,2-2 0,1 1 0,-1 0 0,1 0 0,0 0 0,0 0 0,0 0 0,0 0 0,0 0 0,0 0 0,1-1 0,0 1 0,-1-1 0,1 1 0,1-1 0,-1 0 0,0 0 0,-2 0 0,-1 1 0,0-1 0,0 0 0,0 0 0,0 0 0,1 0 0,-1 0 0,1-1 0,1 1 0,0-1 0,0 0 0,1 1 0,1-1 0,1 0 0,1-1 0,-10 3 0,0 0 0,0 0 0,2-1 0,-1 1 0,2-1 0,1 0 0,0 0 0,1 0 0,2-1 0,0-1 0,2 1 0,1-1 0,-10 1 0,2 0 0,0-1 0,2 0 0,1 0 0,2-1 0,1 0 0,1-1 0,2-1 0,2 0 0,-17 3 0,2-1 0,1-1 0,3 0 0,3-2 0,4-1 0,5-2 0,-32 6 0,1 2 0,19-10 0,39-23 0,43-30 0,34-10 0,23 19 0,26 1 0,20 2 0,12-1 0,6-1 0,-1-1 0,-28 8 0,4-1 0,4 0 0,4-1 0,3-1 0,2 0 0,2 0 0,2 0 0,2 0 0,0-1 0,1 1 0,-1 0 0,-11 4 0,1 0 0,1-1 0,2 0 0,1 0 0,1 0 0,0 0 0,2 0 0,0 0 0,1 1 0,0 0 0,0 0 0,1 1 0,-1 1 0,1 0 0,-1 1 0,-7 3 0,0 1 0,0 0 0,1 0 0,0 0 0,0 1 0,1 1 0,0 0 0,0 0 0,0 0 0,0 1 0,1 1 0,0-1 0,-1 1 0,1 0 0,0 1 0,-1 0 0,1 0 0,0 1 0,1 0 0,-1 0 0,1 1 0,0 0 0,1 0 0,-1 1 0,0 0 0,1 1 0,-1 0 0,0 0 0,0 0 0,0 1 0,0 0 0,-1 1 0,0-1 0,0 2 0,-1-1 0,7 0 0,1 0 0,-2 1 0,1 1 0,-1-1 0,1 2 0,-1-1 0,-1 1 0,1 0 0,-1 1 0,1 0 0,-1 0 0,-1 0 0,1 1 0,-1 0 0,1 0 0,2 1 0,1 0 0,0 0 0,-1 1 0,1 0 0,-1 1 0,1 0 0,-2 0 0,1 0 0,-2 0 0,0 1 0,-1-1 0,-1 1 0,-1 0 0,-1-1 0,11 0 0,-2 1 0,-1-1 0,0 1 0,-2 0 0,0 0 0,-1 0 0,-1 1 0,-1-1 0,-1 0 0,0 1 0,-2-1 0,7 1 0,0 0 0,-1-1 0,-1 2 0,-2-1 0,0 0 0,-2 0 0,-2 0 0,-1 0 0,-3 0 0,18 0 0,-1 0 0,-2 0 0,-3 0 0,-4 0 0,-3 0 0,-5 0 0,3 1 0,-4 0 0,-5-1 0,-5 0 0,-7-2 0,54 0 0,-54-11 0,-130-34 0,4 27 0,-19 1 0,-15 0 0,-10 1 0,-7 1 0,0 0 0,25 4 0,-3 1 0,-5 0 0,-3 1 0,-4-1 0,-2 1 0,-3 0 0,-2 0 0,-1 1 0,-1-1 0,-1 1 0,0 0 0,16 2 0,-2 0 0,-2 0 0,0 0 0,-2 0 0,-1 0 0,-1 0 0,-1 1 0,-1-1 0,-1 1 0,0 1 0,-1-1 0,-1 1 0,0 1 0,-1-1 0,1 1 0,-1 1 0,10 0 0,0 1 0,0 0 0,-2-1 0,1 2 0,-2-1 0,0 1 0,0 0 0,-1 0 0,0 1 0,-1-1 0,0 1 0,0 1 0,-1-1 0,0 1 0,0 0 0,0 1 0,0 0 0,0 0 0,-1 1 0,1-1 0,3 1 0,0 1 0,-1 0 0,0 0 0,-1 0 0,0 1 0,0 0 0,-1 0 0,0 1 0,0-1 0,0 2 0,0-1 0,0 0 0,0 1 0,0 0 0,1 0 0,0 1 0,0-1 0,1 1 0,0 0 0,1 0 0,0 1 0,1-1 0,-2 1 0,0 0 0,0 0 0,1 0 0,-1 0 0,1 1 0,0-1 0,1 1 0,0 1 0,0-1 0,1 1 0,-1 0 0,1 0 0,1 1 0,0 0 0,0 0 0,1 1 0,-1 0 0,2 1 0,-1 0 0,1 1 0,-8 1 0,-1 2 0,1 0 0,0 1 0,-1 0 0,2 2 0,-1-1 0,1 1 0,1 0 0,1 0 0,0 1 0,1-1 0,1 0 0,1 0 0,1 0 0,2-1 0,1-1 0,1 1 0,-12 1 0,0 1 0,1-1 0,2 0 0,1 0 0,1 0 0,1 0 0,3-1 0,1 0 0,2 0 0,2 0 0,2 0 0,2-1 0,-19 6 0,2-1 0,3 0 0,4-1 0,2 0 0,5 0 0,3-1 0,6-1 0,-39 7 0,0 0 0,25-2 0,53-2 0,97 12 0,0-29 0,22-8 0,17-7 0,11-3 0,5-1 0,1 0 0,-37 5 0,3-1 0,5-1 0,2-1 0,3 0 0,2-1 0,2 0 0,2-1 0,0-1 0,1 0 0,0 0 0,-1 0 0,0-1 0,-5 1 0,0-1 0,1 0 0,1-1 0,1 0 0,0-1 0,0 0 0,1 0 0,1 0 0,0-1 0,0 0 0,1 0 0,-1-1 0,1 0 0,0 0 0,1510-318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1:53.613"/>
    </inkml:context>
    <inkml:brush xml:id="br0">
      <inkml:brushProperty name="width" value="0.05" units="cm"/>
      <inkml:brushProperty name="height" value="0.3" units="cm"/>
      <inkml:brushProperty name="color" value="#849398"/>
      <inkml:brushProperty name="inkEffects" value="pencil"/>
    </inkml:brush>
  </inkml:definitions>
  <inkml:trace contextRef="#ctx0" brushRef="#br0">10760 1374 16383,'-329'-235'0,"248"180"0,-2 0 0,2 8 0,1 16 0,-3 21 0,2 15 0,-2 0 0,-11-5 0,-3 0 0,-2 0 0,16 0 0,0 0 0,-3 0 0,-3 0 0,6 0 0,-3 0 0,-1 0 0,-2 0 0,-1 0 0,6 0 0,0-1 0,-2 1 0,-1 0 0,-1 0 0,-1 1 0,-5 0 0,-2 1 0,-1 1 0,0 0 0,-1 0 0,0 0 0,11 0 0,0 0 0,-1 0 0,0 0 0,1 0 0,-1 1 0,2 1 0,-13 1 0,1 1 0,1 1 0,-1 0 0,2 1 0,0 0 0,2 0 0,2 0 0,0 1 0,0 0 0,0 1 0,1-1 0,1 0 0,-1 0 0,1 1 0,0-1 0,2 1 0,0-1 0,-10 2 0,1 0 0,1-1 0,0 1 0,1 0 0,1 1 0,0 1 0,0-1 0,1 1 0,1-1 0,4-1 0,0-1 0,1 1 0,1-1 0,0 2 0,6-1 0,0 1 0,1 1 0,0-1 0,1 1 0,-17 4 0,1-1 0,0 1 0,1 0 0,3-1 0,1 1 0,0 0 0,0-1 0,4 1 0,0-1 0,0 1 0,-1 0 0,-5 2 0,-2 0 0,1 1 0,0 0 0,3 0 0,1 0 0,0 0 0,0-1 0,-2-1 0,-1-1 0,0 1 0,2-1 0,8 0 0,2 1 0,0-1 0,1-2 0,-21 0 0,0-3 0,3 1 0,8 2 0,1 1 0,3-3 0,12-4 0,1-2 0,3-3 0,-24-3 0,7-4 0,24 2 0,9 0 0,-7 0 0,16 0 0,70 0 0,19 0 0,14 0 0,5 0 0,8 0 0,4 0 0,17 0 0,5 0 0,2 0 0,-17 0 0,2 0 0,1 0 0,1 0 0,4 0 0,1 0 0,2 0 0,2 0 0,-8 0 0,3 0 0,1 0 0,1 0 0,0 0 0,3 1 0,1 0 0,1-1 0,0 0 0,2-2 0,-9-1 0,1-1 0,1-1 0,0-1 0,0 0 0,0-1 0,-4 0 0,0 0 0,-1-1 0,1 0 0,0-1 0,2 1 0,5-1 0,2-1 0,0 0 0,1 0 0,0 0 0,0 0 0,-13 2 0,0-1 0,0 1 0,1-1 0,-1 1 0,1-1 0,0 1 0,1 0 0,0 0 0,1 0 0,-1 0 0,1 0 0,0 1 0,0-1 0,0 1 0,1 0 0,0 1 0,-1-1 0,1 0 0,0 1 0,0-1 0,1 1 0,0 0 0,-1 1 0,1-1 0,0 0 0,0-1 0,0 0 0,-1 0 0,0-1 0,-1-1 0,1 1 0,-1-1 0,1 0 0,0 1 0,0-1 0,1 1 0,-1 0 0,1 0 0,-1-1 0,0 1 0,0-1 0,-3-1 0,0 1 0,1-1 0,-2-1 0,0 1 0,0 0 0,-2-1 0,9 0 0,-2-1 0,0 0 0,-1 0 0,-1 1 0,0-1 0,-4 0 0,-1 0 0,0 1 0,-1-1 0,-1 0 0,0 0 0,10-2 0,0 0 0,-1 0 0,-1 0 0,-2 0 0,-4 0 0,-2 0 0,0-1 0,-2 1 0,-1 0 0,11-3 0,-1 1 0,-2-1 0,-4 0 0,6-2 0,-3-1 0,-6 1 0,19-6 0,-12 2 0,-30 11 0,-10 1 0,-5-5 0,-109 16 0,-10 0 0,-13 0 0,9 0 0,-7 0 0,-5 0 0,9 0 0,-5 0 0,-2 0 0,-1 0 0,11 0 0,-1 0 0,-1 0 0,-1 0 0,-3 0 0,5 0 0,-3 0 0,-1 0 0,-1 0 0,0 0 0,-1 0 0,-6 1 0,0 0 0,-1 0 0,0 0 0,-1-2 0,-1-2 0,11-1 0,-1-1 0,-1-1 0,0-2 0,0 1 0,-1-2 0,1 1 0,-5 0 0,0-1 0,-1-1 0,0 0 0,0 0 0,1-2 0,0 1 0,2-2 0,0 0 0,1 0 0,0-1 0,0-1 0,1 0 0,0 0 0,1-1 0,1 0 0,0-1 0,0 0 0,1 0 0,0 0 0,0-1 0,-12-2 0,0 0 0,0-1 0,1 1 0,0-2 0,3 0 0,4-1 0,3 0 0,-1-2 0,2 1 0,0 0 0,-1 2 0,3 0 0,-1 1 0,1 1 0,0 0 0,1 0 0,-1 1 0,-12-3 0,1 0 0,0 1 0,1 0 0,-1 1 0,1 1 0,0 1 0,0 1 0,0 0 0,2 2 0,8 1 0,0 2 0,1 0 0,1 1 0,-1 1 0,0 1 0,0 1 0,0 1 0,1 1 0,0 1 0,-14 0 0,2 2 0,-1 1 0,0 0 0,-3 1 0,0 1 0,-1 0 0,2 1 0,4 1 0,1 0 0,0 1 0,0 2 0,0 2 0,-2 1 0,2 3 0,2 2 0,7 2 0,2 2 0,2 2 0,0 1 0,-19 6 0,3 2 0,3 4 0,12 1 0,5 4 0,4-1 0,-13 6 0,13 2 0,-1 27 0,32-17 0,39-18 0,65-21 0,35-11 0,-15 2 0,8-3 0,11 0 0,-25-2 0,6 0 0,5-1 0,4-1 0,2 1 0,1-1 0,-11 0 0,3 0 0,1 0 0,2 0 0,2 0 0,1-1 0,2 0 0,1-1 0,-8 1 0,2-1 0,2 0 0,1 0 0,2-1 0,0 1 0,0-1 0,1 0 0,0-1 0,0 1 0,-5-1 0,1 1 0,1-1 0,-1-1 0,2 1 0,-1-1 0,1 0 0,0 1 0,0-1 0,0 1 0,0-1 0,2 1 0,0-1 0,1 1 0,0-1 0,0 1 0,0-1 0,0 1 0,0 0 0,0-1 0,-1 1 0,0 0 0,-2 1 0,0-1 0,0 0 0,0 1 0,-1-1 0,0 1 0,0 0 0,0 0 0,0 0 0,-1 0 0,0 0 0,6 1 0,1-1 0,-1 0 0,0 0 0,-1 1 0,1 0 0,-2 0 0,1 0 0,-2 1 0,1 0 0,-6 1 0,1 0 0,-1 1 0,0 0 0,-1 0 0,0 1 0,-1-1 0,-1 1 0,-1-1 0,-1 0 0,12 0 0,-2 0 0,0 0 0,-2 0 0,0 0 0,-2 0 0,0 0 0,-1 0 0,4 0 0,-1 0 0,-1 0 0,-1 0 0,-1 0 0,-3 0 0,-2 0 0,17 0 0,-3 0 0,-3 0 0,-2 0 0,-5 0 0,3 0 0,-3 0 0,-4 0 0,-6 0 0,0 0 0,-5 0 0,-9 0 0,-3 0 0,-23 0 0,-37 0 0,-51 0 0,-43 0 0,17 0 0,-11 0 0,-6 0 0,-4 0 0,17 0 0,-4 0 0,-2 0 0,-3 0 0,-2 0 0,-3 0 0,10 0 0,-4 1 0,-1-1 0,-2 0 0,-1 1 0,-1-1 0,-1 1 0,0 0 0,2 0 0,0 0 0,-1 0 0,-1 0 0,0 0 0,-2 0 0,0 1 0,0 0 0,-1 0 0,3 0 0,-1 0 0,0 0 0,-1 0 0,-1 1 0,1-1 0,-2 1 0,1 1 0,-1-1 0,1 1 0,-4 1 0,0 0 0,-1 1 0,0 0 0,0 0 0,-1 0 0,1 1 0,0-1 0,0 0 0,1 0 0,1-1 0,0 1 0,1-1 0,-1 0 0,1 0 0,0 1 0,0-1 0,0 1 0,1 0 0,1 0 0,-8 1 0,1 1 0,0 0 0,1 0 0,0 0 0,0 0 0,2 0 0,1 0 0,2-1 0,-2 0 0,1 1 0,1-2 0,1 1 0,1 0 0,3-1 0,1-1 0,2 0 0,-9 0 0,2 0 0,3-1 0,2-1 0,2 0 0,3 1 0,-19 0 0,3 1 0,4-1 0,7-1 0,1-3 0,5 0 0,7 0 0,-20-5 0,39 10 0,69 10 0,53-9 0,31-8 0,-26 5 0,8-1 0,5 2 0,3-1 0,4 0 0,5 0 0,4 1 0,3-1 0,2 0 0,-14-1 0,3-1 0,3 1 0,1-1 0,1 1 0,0 0 0,1-1 0,-10 1 0,1 0 0,0 0 0,1 0 0,0 0 0,1 0 0,1 0 0,0 0 0,5 0 0,2-1 0,0 1 0,2-1 0,-1 0 0,-1 1 0,0-1 0,-2 1 0,-5-1 0,-1 1 0,0 0 0,-1 0 0,-1 0 0,0 0 0,-1 0 0,-1 0 0,7 1 0,0 0 0,-2 1 0,0-1 0,-1 0 0,-2 1 0,-1 0 0,4 0 0,-1 1 0,-2 0 0,-1 0 0,-3 0 0,-3-2 0,20 1 0,-3-2 0,-5 1 0,-5 0 0,4 2 0,-6 0 0,-11 1 0,-12 0 0,-12 0 0,-6-3 0,-88 4 0,-50 2 0,-9-1 0,28-4 0,-6 0 0,-4-1 0,-5 2 0,-5 3 0,7 1 0,-5 3 0,-4 1 0,-4 2 0,-2 1 0,-3 1 0,-2 0 0,0 1 0,19-3 0,-1 0 0,-2 1 0,-2 0 0,-1 1 0,-1 0 0,-1 1 0,-1 1 0,0-1 0,0 2 0,1 0 0,-1 1 0,3 0 0,0 0 0,-1 1 0,0 0 0,-1 1 0,1 1 0,-2 0 0,1 1 0,0-1 0,-1 2 0,1-1 0,-1 1 0,0 0 0,4 0 0,-1 0 0,-1 1 0,0 1 0,0 0 0,0 0 0,-1 0 0,1 1 0,1-1 0,0 1 0,2-1 0,0 0 0,1 0 0,3 0 0,-12 2 0,1 1 0,2 0 0,0 0 0,1 0 0,2-1 0,0 1 0,2-1 0,1-1 0,1 1 0,2-1 0,-14 5 0,0-1 0,3 0 0,1 0 0,2-1 0,3 0 0,2-1 0,4-1 0,-5 2 0,2 0 0,3-1 0,5-2 0,3 0 0,7-1 0,-37 10 0,9-3 0,56-2 0,88 6 0,45-20 0,-27-35 0,12-22 0,8-15 0,6-8 0,5 1 0,2 6 0,777-318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1:46.612"/>
    </inkml:context>
    <inkml:brush xml:id="br0">
      <inkml:brushProperty name="width" value="0.05" units="cm"/>
      <inkml:brushProperty name="height" value="0.3" units="cm"/>
      <inkml:brushProperty name="color" value="#FFFFFF"/>
      <inkml:brushProperty name="inkEffects" value="pencil"/>
    </inkml:brush>
  </inkml:definitions>
  <inkml:trace contextRef="#ctx0" brushRef="#br0">13532 1661 16383,'-510'-212'0,"415"179"0,1 3 0,0 2 0,0 2 0,1 2 0,2 3 0,0 3 0,0 1 0,0 1 0,0 2 0,-2 0 0,0 2 0,-1 0 0,0 1 0,-2 1 0,9 1 0,-1 1 0,-1 0 0,-1 0 0,-1 1 0,-2 0 0,6 1 0,-2 0 0,-1 1 0,-2 0 0,0 0 0,0 1 0,-1 0 0,-3 0 0,-1 0 0,0 1 0,-1 0 0,-1 1 0,-2 0 0,0 0 0,13 1 0,0 0 0,-2 0 0,-1 0 0,0 1 0,0 0 0,-1 1 0,1 0 0,1 1 0,-10 1 0,1 1 0,0 0 0,0 2 0,-1-1 0,1 2 0,0 0 0,-1 0 0,9 1 0,-1-1 0,0 2 0,1 0 0,-1 0 0,0 1 0,0 0 0,1 0 0,0 1 0,-8 0 0,-1 1 0,1 0 0,0 1 0,1 0 0,-1 1 0,0 1 0,1 0 0,9 0 0,0 2 0,-1 0 0,1 0 0,0 1 0,0 0 0,0 0 0,1-1 0,0-1 0,-8 1 0,0 0 0,1-1 0,0-1 0,0 1 0,0-1 0,1 0 0,0 0 0,2-1 0,0 0 0,1 0 0,-1 0 0,1-1 0,1 0 0,-1-1 0,0 0 0,3-2 0,-1 0 0,0 0 0,1-1 0,0 0 0,0-1 0,0-1 0,1 0 0,-10 0 0,0-1 0,1-1 0,0 0 0,0-1 0,2 0 0,0 0 0,5 0 0,1 0 0,1-1 0,0 0 0,1-1 0,0 0 0,1 0 0,-9 0 0,1-1 0,0 0 0,1-1 0,1-1 0,1-2 0,5-2 0,0-1 0,1-2 0,1 0 0,2-2 0,2 0 0,-5-2 0,3-1 0,1-1 0,2-1 0,1-2 0,-11-3 0,2-2 0,2-1 0,5-2 0,-9-6 0,5-1 0,7 1 0,-6-4 0,11 3 0,-11-3 0,156 16 0,8 16 0,20 6 0,-29-3 0,9 0 0,5 0 0,4 0 0,0 0 0,-6 0 0,2 0 0,2 0 0,3 0 0,0 0 0,3 0 0,-11-1 0,1 1 0,1-1 0,2 0 0,1 0 0,1 0 0,0-1 0,0 1 0,6-1 0,1 0 0,0-1 0,1 0 0,0 0 0,2 0 0,1-1 0,0 0 0,-13 0 0,1 0 0,1 0 0,1-1 0,0 0 0,1 0 0,0 0 0,0-1 0,0 0 0,0-1 0,3 0 0,-1 0 0,1-1 0,0-1 0,0 1 0,0-1 0,1 1 0,0-1 0,0 0 0,0 1 0,3 0 0,0-1 0,0 1 0,0-1 0,1 1 0,0 0 0,0-1 0,0 1 0,0 0 0,-1 1 0,-8 0 0,1 0 0,-1 1 0,0-1 0,0 1 0,1 0 0,-1-1 0,0 1 0,-1 0 0,0 0 0,0-1 0,5 0 0,0 0 0,-1 0 0,1 0 0,-1 0 0,-1 0 0,0 0 0,0 0 0,0 0 0,-1 0 0,6-1 0,1 0 0,-1 0 0,-1 1 0,1-1 0,-2 0 0,0 0 0,-2 0 0,0 0 0,3-1 0,-1 1 0,-1-1 0,0 1 0,-2-1 0,-1 0 0,-1 0 0,-1-1 0,1 1 0,-1-1 0,-2 0 0,-1 0 0,-1 0 0,-1-1 0,-1 1 0,5-1 0,0-1 0,-2 1 0,-2-1 0,-2 0 0,-2-1 0,18-4 0,-3 0 0,-4-1 0,-3 0 0,11-4 0,-4 1 0,-10-3 0,0-5 0,-19-1 0,-24-5 0,-107 23 0,-48 8 0,36 3 0,-8 1 0,-5 1 0,-3-1 0,1 0 0,-3 0 0,-4 0 0,-2 0 0,-3 0 0,16 0 0,-3 0 0,-2 0 0,-1 0 0,-1 0 0,-1 0 0,-1 0 0,6 0 0,-2 0 0,0 0 0,-1 0 0,0 0 0,-2 0 0,0 0 0,0 0 0,5 0 0,0 0 0,-2 0 0,0 0 0,0 0 0,-1 0 0,1 0 0,1 0 0,0 0 0,-8 0 0,1 0 0,1 0 0,-1 0 0,1 0 0,0 0 0,0 0 0,0 0 0,1 0 0,-1 0 0,1 0 0,0 0 0,0 0 0,0 0 0,2 0 0,1 0 0,-7 0 0,2 0 0,1 0 0,0 0 0,2 0 0,-1 0 0,1 0 0,3 0 0,0 0 0,1 0 0,0 0 0,0 0 0,2 0 0,0 0 0,-11 0 0,1 0 0,0 0 0,2 0 0,1 0 0,3 0 0,-5 0 0,3 0 0,1 0 0,2 0 0,0 0 0,5 0 0,0 0 0,1 0 0,2 0 0,1 0 0,-11 0 0,3-1 0,0 1 0,2 1 0,6 2 0,0 1 0,1 0 0,1 1 0,3-1 0,1 1 0,1 1 0,1 3 0,-18 8 0,2 5 0,1 1 0,-2 3 0,1 2 0,4 1 0,11-3 0,3 0 0,2 0 0,6-2 0,1 0 0,5-1 0,-9 5 0,7-2 0,-22 10 0,71-17 0,72-4 0,45-14 0,-36-8 0,9-8 0,6-3 0,5-2 0,3 2 0,-8 2 0,4 1 0,3-1 0,2 0 0,3-2 0,1 0 0,0-1 0,-9 1 0,1-2 0,2 0 0,1-2 0,1 1 0,1-1 0,0 0 0,1 0 0,0 1 0,-3 1 0,0-1 0,0 1 0,2-1 0,-1 0 0,2 1 0,0 0 0,0 0 0,1 1 0,1 1 0,-4 1 0,1 0 0,1 0 0,1 0 0,0 1 0,0 1 0,0-1 0,1 2 0,-1 0 0,0 1 0,0 0 0,-2 2 0,0 0 0,1 2 0,-1-1 0,0 2 0,1-1 0,-1 2 0,0-1 0,-1 1 0,1 0 0,-1 0 0,8 0 0,0 0 0,0 1 0,0 0 0,0 0 0,-1 0 0,-1 2 0,0-1 0,-2 1 0,-1 0 0,0 1 0,-1 1 0,0 1 0,-2-1 0,-1 1 0,0 1 0,-1-1 0,0 0 0,-1 1 0,6-1 0,-1 0 0,0 1 0,-1-1 0,-1 1 0,-1-1 0,-2 1 0,0 0 0,1 0 0,-1 0 0,-1 0 0,-2 0 0,-1 0 0,-1 0 0,-2 0 0,20 0 0,-2 0 0,-2 0 0,-5 0 0,-5 0 0,-6 0 0,-4 0 0,-5 0 0,-4 0 0,37-2 0,-18 4 0,-22 13 0,-132-2 0,-51 2 0,43-2 0,-7 2 0,-5 1 0,-6-1 0,9-4 0,-5-1 0,-4 0 0,-4 0 0,-1 0 0,-2 1 0,11 0 0,-2 1 0,-3 0 0,-1 0 0,-1 0 0,-1 0 0,-1 0 0,1-1 0,7 0 0,0-1 0,-1-1 0,-1 1 0,1-1 0,-2 1 0,1-1 0,-1 0 0,0 1 0,-3-1 0,-1 1 0,1-1 0,-2 1 0,1-1 0,-1 0 0,0 0 0,0 0 0,0-1 0,7 0 0,-1-1 0,1 0 0,-1 0 0,0 0 0,0 0 0,0 0 0,0-1 0,0-1 0,0 1 0,-10-1 0,1 0 0,-1-1 0,1 0 0,-1 0 0,1-1 0,0 1 0,0-1 0,0 0 0,3 0 0,-1-1 0,1 1 0,0-1 0,0 0 0,1 0 0,0 0 0,1 0 0,1 0 0,-6-1 0,0 1 0,1 0 0,0-1 0,1 1 0,1-1 0,1 0 0,1 0 0,-6 0 0,0 0 0,2 0 0,0-1 0,2 1 0,2-1 0,2 0 0,-3 0 0,2 0 0,2 0 0,2 0 0,1 0 0,3 0 0,-4 0 0,2 0 0,2 0 0,3 0 0,1 0 0,-6 0 0,2 0 0,3 0 0,7 0 0,-50-3 0,54 6 0,98 13 0,27-8 0,22-3 0,10 2 0,-1 1 0,10 1 0,7 1 0,3 0 0,2 0 0,-19-3 0,3 0 0,1-1 0,2 1 0,2 0 0,2-1 0,1 1 0,-9-2 0,2 1 0,1 0 0,1 0 0,2 0 0,0-1 0,2 1 0,0-1 0,0 1 0,-2-1 0,1-1 0,1 1 0,1 0 0,1-1 0,0 1 0,0-1 0,-1 1 0,1 0 0,-1 0 0,-2 0 0,1 0 0,-1 0 0,0 0 0,0 1 0,1-1 0,-1 1 0,1-1 0,0 1 0,1 0 0,-6 0 0,1 1 0,2-1 0,-1 0 0,1 1 0,-1 0 0,0 0 0,0-1 0,-2 1 0,-1-1 0,-1 0 0,7 1 0,-1-1 0,-1 0 0,-2 0 0,0 0 0,0 0 0,-2 0 0,1 0 0,-1 0 0,8 0 0,0 0 0,-1 1 0,0-1 0,-1 0 0,-2 0 0,-3-1 0,-2 0 0,10 0 0,-3-1 0,-2 0 0,-3 0 0,-3-1 0,-3 0 0,17 1 0,-4-1 0,-5 0 0,-6-1 0,16 0 0,-7-1 0,-54 0 0,-52-1 0,-49 0 0,-41 0 0,-10 0 0,32-1 0,-7-1 0,-4 0 0,-5 1 0,-3 3 0,-1 2 0,6 3 0,-4 3 0,-2 2 0,-2 2 0,-3 1 0,0 1 0,-3 0 0,0 0 0,17-3 0,-2 2 0,-1-1 0,-2 1 0,-1 0 0,0 1 0,0 1 0,-1 0 0,0 1 0,1 0 0,0 0 0,-2 2 0,0 0 0,0 1 0,0 1 0,0 0 0,-1 1 0,1 0 0,0 0 0,1 1 0,0 1 0,0-1 0,3 1 0,-1 1 0,1 0 0,0 2 0,0-1 0,1 1 0,0-1 0,1 1 0,1-1 0,0-1 0,2 0 0,-11 3 0,1 0 0,1-1 0,1 1 0,0-1 0,2-1 0,1 0 0,2-1 0,2-2 0,-9 2 0,2-1 0,1-1 0,2-1 0,2-1 0,2 0 0,2 1 0,-1 0 0,1 0 0,2 0 0,3 0 0,2-2 0,4-1 0,-12 2 0,4-1 0,5-2 0,4 1 0,-12 4 0,6-1 0,43-3 0,79 0 0,28-23 0,26-13 0,10-5 0,-31 7 0,8-1 0,3-3 0,3-2 0,1-3 0,-2-4 0,-6-2 0,-1-4 0,1-3 0,1-2 0,0-2 0,1-1 0,2-1 0,630-338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1:33.516"/>
    </inkml:context>
    <inkml:brush xml:id="br0">
      <inkml:brushProperty name="width" value="0.05" units="cm"/>
      <inkml:brushProperty name="height" value="0.3" units="cm"/>
      <inkml:brushProperty name="color" value="#FFFFFF"/>
      <inkml:brushProperty name="inkEffects" value="pencil"/>
    </inkml:brush>
  </inkml:definitions>
  <inkml:trace contextRef="#ctx0" brushRef="#br0">9204 303 16383,'-627'-176'0,"529"154"0,0 1 0,0 2 0,0 2 0,1 2 0,-2 3 0,1 3 0,-1 3 0,0 2 0,0 2 0,-1 2 0,-1 1 0,11 2 0,-2 1 0,1 1 0,-2 2 0,0 1 0,0 2 0,-1 0 0,6 2 0,0 1 0,-1 1 0,0 1 0,0 2 0,-2 0 0,0 2 0,-2 0 0,2 1 0,-2 1 0,-1 1 0,-1 1 0,0 1 0,-1 1 0,1 0 0,1 1 0,1 0 0,1 0 0,1 1 0,0 1 0,1 0 0,0 1 0,0 0 0,0 0 0,1 0 0,0 0 0,3 0 0,-1-1 0,0 1 0,1 0 0,0 0 0,1 0 0,1 0 0,2-1 0,1 1 0,-11 4 0,1 1 0,2 0 0,2-1 0,1 0 0,2 0 0,1-2 0,-14 6 0,1 0 0,4-2 0,3-1 0,5 0 0,3-1 0,3-1 0,5-2 0,7 0 0,-40 14 0,47-6 0,93-13 0,34-6 0,-2-14 0,15-6 0,11-6 0,7-2 0,2 1 0,-23 2 0,5-1 0,2 0 0,4-2 0,2 0 0,2-1 0,0 0 0,1-2 0,0 0 0,0-2 0,1 0 0,0-1 0,2-1 0,1 0 0,1-2 0,0 0 0,2-1 0,-1 0 0,2-1 0,-9 1 0,1 0 0,2-2 0,0 0 0,1-1 0,0-1 0,0 1 0,1-1 0,-1 1 0,-1-1 0,0 1 0,-1 0 0,-3 2 0,-1-1 0,0 0 0,0 0 0,0 0 0,-1 0 0,0 0 0,0 1 0,0-1 0,-1 1 0,0 0 0,-1 0 0,4 0 0,0 0 0,-1 0 0,1 1 0,-1-1 0,-1 1 0,0 0 0,-1 0 0,-1 0 0,-1 1 0,-1 0 0,8-2 0,-1 1 0,-1 0 0,-1 0 0,-1 0 0,-1 1 0,-1 0 0,-2-1 0,-2 1 0,10-3 0,-1 0 0,-2 1 0,-2-1 0,-1 1 0,-3 0 0,-1 2 0,13-2 0,-1 0 0,-4 2 0,-3 0 0,-5 0 0,-3 0 0,-4 1 0,-6-1 0,-6 1 0,32-11 0,-45 5 0,-99 11 0,-20 6 0,-23 2 0,-12 2 0,23 2 0,-8 2 0,-7 0 0,-3 1 0,-2 1 0,-1 1 0,12-1 0,-3 0 0,-1 1 0,-1 1 0,-3 0 0,0 1 0,-2 0 0,-1 1 0,9-1 0,-1 1 0,-1 1 0,-2-1 0,0 2 0,-1-1 0,-1 2 0,0 0 0,0 1 0,-1 1 0,4 0 0,0 1 0,-2 1 0,0 0 0,0 2 0,0-1 0,-1 1 0,0 0 0,0 1 0,0-1 0,0 0 0,6-1 0,-1 0 0,0 1 0,0 0 0,0-1 0,0 1 0,0 0 0,0 0 0,0 1 0,0-1 0,0 1 0,1 0 0,-7 2 0,-1-1 0,0 2 0,0-1 0,0 1 0,1 0 0,0-1 0,2 1 0,0-1 0,2 1 0,1-2 0,-8 3 0,2-1 0,1 0 0,0 1 0,2-2 0,2 1 0,1 0 0,2-1 0,1 1 0,-8 1 0,2 0 0,1 1 0,3-1 0,2-1 0,3 1 0,3-2 0,-8 3 0,1-1 0,5 0 0,6 0 0,9-1 0,-44 14 0,51 1 0,103 3 0,16-26 0,24-8 0,14-6 0,5-4 0,-25-3 0,5-4 0,4-3 0,4-3 0,4-1 0,2-1 0,3 0 0,2 2 0,-11 4 0,3-1 0,3 0 0,3 0 0,2 0 0,1-1 0,1 1 0,1-1 0,1 0 0,-2-1 0,0 0 0,-1 0 0,-7 1 0,0-2 0,0 1 0,1-1 0,0-1 0,-1 1 0,1-1 0,0 1 0,0-1 0,-1 0 0,1 1 0,0 0 0,-1 0 0,0 0 0,0 1 0,0 0 0,0-1 0,1 1 0,-1 0 0,0 0 0,0 0 0,-1 0 0,0 0 0,-1 0 0,0 0 0,-1 0 0,9-2 0,-1 0 0,1 0 0,-2 0 0,1 1 0,-2-1 0,0 0 0,-2 1 0,0 0 0,-2 0 0,-2 0 0,7-1 0,-2-1 0,-1 1 0,-1 0 0,-2 1 0,-1 0 0,-1 0 0,-2 1 0,-2 0 0,7 0 0,0 0 0,-2 1 0,-3 1 0,-2 0 0,-5 0 0,-4 0 0,17-4 0,-6 1 0,-6 0 0,-8 3 0,34-5 0,-48 8 0,-98 13 0,-52 7 0,-11 3 0,30-1 0,-7 1 0,-6 2 0,-4 2 0,-3 1 0,-2 1 0,12-1 0,-2 0 0,-3 1 0,-3 1 0,-1 0 0,-2 2 0,-2 1 0,-1 0 0,0 1 0,10-2 0,-2 1 0,-2 1 0,-1 0 0,0 2 0,-2-1 0,-1 2 0,0-1 0,-1 1 0,1 0 0,-1 1 0,1-1 0,2 0 0,-1 1 0,0 0 0,0 0 0,-1 0 0,0 1 0,0 0 0,0 0 0,-1 1 0,0 0 0,0-1 0,0 1 0,0 0 0,3-1 0,1 0 0,-2 1 0,1-1 0,-1 1 0,0 0 0,0 0 0,0 0 0,0 0 0,0 0 0,1 0 0,0 0 0,1 0 0,1-1 0,-3 1 0,0 0 0,1 0 0,0 1 0,1-1 0,-1 0 0,1 0 0,1-1 0,0 0 0,0 0 0,1 0 0,1-1 0,0 0 0,-9 1 0,1 0 0,-1 0 0,1-1 0,1 0 0,0 0 0,2-1 0,1 0 0,2-1 0,2 1 0,3-1 0,-10 3 0,1 1 0,1-1 0,3 0 0,3-1 0,3-1 0,5-1 0,4 0 0,-29 7 0,6-2 0,11-1 0,15 1 0,-4 11 0,40-5 0,104-9 0,54-17 0,-54-15 0,8-8 0,6-5 0,5-4 0,5 0 0,3 2 0,-11 6 0,4-1 0,4 1 0,4-1 0,3 0 0,1 0 0,1-2 0,1-1 0,-1-1 0,-1-1 0,-10 0 0,0-2 0,2-1 0,-1-1 0,2 0 0,-1-2 0,1 0 0,0 0 0,0 0 0,0 0 0,0 0 0,-1 1 0,2 0 0,-1 0 0,0-1 0,1 1 0,-1-1 0,1 1 0,-1-1 0,1 0 0,-1 1 0,-1-1 0,1 1 0,-1 0 0,5-3 0,1 1 0,0 0 0,-1 0 0,0 0 0,0-1 0,-1 2 0,-1-1 0,0 0 0,-1 1 0,-1 1 0,1-1 0,0 0 0,0 1 0,-2 0 0,0 0 0,-1 1 0,-1 0 0,-2 0 0,0 1 0,-3 0 0,6-1 0,-1 0 0,-2 0 0,-1 1 0,-2 1 0,-1 0 0,-1 1 0,-1 1 0,14-3 0,-1 1 0,-2 1 0,-2 1 0,-3 1 0,-4 1 0,14-4 0,-5 2 0,-6 1 0,-8 1 0,31-5 0,-50 5 0,-94 12 0,-36 2 0,-5 2 0,-17 0 0,-13 3 0,-7 2 0,35 2 0,-6 1 0,-5 2 0,-3 1 0,-4 0 0,-2 2 0,-1-1 0,0 1 0,0 0 0,6-1 0,0 0 0,-2 0 0,-1 1 0,-1-1 0,-1 2 0,-1-1 0,0 2 0,-1 0 0,0 1 0,-1 1 0,10-1 0,-2 1 0,1 0 0,-2 1 0,0 1 0,0 0 0,-1 1 0,0 0 0,0 0 0,-1 1 0,1 0 0,-1 0 0,0 0 0,2 1 0,0-1 0,-1 2 0,0 0 0,-1 0 0,1 1 0,-1 0 0,0 0 0,1 0 0,-1 0 0,1 0 0,0-1 0,1 0 0,1-1 0,-3 1 0,0 0 0,0-1 0,0 1 0,1-1 0,0 0 0,1 0 0,0 0 0,0 0 0,0-1 0,1 1 0,1-1 0,0 0 0,-2 1 0,0-1 0,-1 1 0,1 0 0,1-1 0,0 0 0,0 0 0,3-1 0,0 1 0,2-2 0,2 0 0,2 0 0,-18 3 0,1-1 0,1 0 0,3 0 0,3-2 0,3 0 0,5-1 0,5-2 0,-29 5 0,7-3 0,9-2 0,13 0 0,-19 3 0,47-4 0,87-12 0,51-5 0,23-4 0,-2-1 0,-30 1 0,4 0 0,4-1 0,3-3 0,3-2 0,1-2 0,1-4 0,-4-2 0,3-4 0,3-2 0,0-2 0,3-3 0,-1-1 0,1-1 0,0-1 0,-1-1 0,833-385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3.84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222 1,'-116'36,"62"-20,13 6,35 44,1 5,10 5,24-4,11-19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3.24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244 180,'-26'-41,"-10"8,6 33,-5 0,15 40,3 16,0 21,3 0,2 8,-2-4,2-5,7 1,0-25,14-6,26-31,11-10,18-5,-7-5,1-10,-4-17,-2-7,-5-17,-4 2,-1-19,-19 3,-4 5,-19 14,-5 19,-10 6,-2 0,-5-10,-2-12,-22-30,-15-8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02.36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444 158,'-90'-82,"40"43,3 13,-4 30,-17 16,14 27,11 24,18 13,10-8,15-16,0-5,0 22,9-6,26 9,25-21,26-14,-37-31,2-5,45 6,-10-10,-23-10,-31-10,-18-17,-14-16,0-25,0-4,0-8,0 13,0 0,0 6,0-3,0 16,23-16,7 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6.472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2.690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106 0,'-61'7,"26"15,26 13,9 7,4 0,7 5,34-3,11 3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5.831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117 1,'-6'105,"3"-13,2-10,1-1,-2 3,-1 4,-3-7,-5 0,0-8,-3-3,2 1,-2 3,3-7,4 0,2-10,5 19,-4-62,-2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3.652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3.25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5:52.37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137 0,'-5'58,"0"-1,5-25,0 16,0 11,0 4,0 5,0-13,0-3,0-16,0 1,0-4,-10 8,8-4,-12 5,8 5,-4-3,-1 17,0-11,1 13,-1-11,-4 1,3-5,2-1,5-9,5-7,0-5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6T23:22:18.868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nkEffects" value="pencil"/>
    </inkml:brush>
  </inkml:definitions>
  <inkml:trace contextRef="#ctx0" brushRef="#br0">19643 335 16383,'-497'-15'0,"420"13"0,2 1 0,0-1 0,0 1 0,1-1 0,-1 2 0,5-1 0,0 2 0,1-1 0,0 1 0,0 0 0,-2 0 0,-2 0 0,-1 1 0,0 0 0,-1 0 0,-1 0 0,-2 0 0,2 0 0,-3 0 0,0 1 0,-1-1 0,-1 0 0,0 1 0,-2-1 0,6 1 0,-1 0 0,-1 0 0,-1-1 0,0 1 0,-1 0 0,1 0 0,-1 0 0,4 0 0,0 0 0,-1 0 0,0 0 0,0 0 0,-1 1 0,0-2 0,1 1 0,0 0 0,-1 0 0,1-1 0,0 1 0,-1-1 0,1 1 0,0-1 0,-1 1 0,1-1 0,-1 1 0,-1 0 0,0 0 0,-1 1 0,1-1 0,-1 1 0,1-1 0,-1 1 0,0-1 0,0 0 0,0 0 0,0 0 0,-1 0 0,0-1 0,0 1 0,0 0 0,1 0 0,-1 0 0,0 0 0,1 0 0,-1 0 0,0 1 0,1 0 0,-1-1 0,1 1 0,-1-1 0,0 1 0,1-1 0,-1 1 0,0-1 0,0 1 0,0-1 0,0 1 0,0-1 0,1 1 0,0 0 0,0-1 0,2 1 0,2-1 0,-1 1 0,0-1 0,1 1 0,0 0 0,0-1 0,1 1 0,-1 0 0,-5 0 0,-2 0 0,2-1 0,-1 1 0,2 0 0,-1 0 0,0 0 0,2 0 0,2 0 0,1 0 0,0 0 0,0 0 0,1 0 0,0 0 0,1 0 0,0 0 0,-4 0 0,1 0 0,0 0 0,1-1 0,0 1 0,2-1 0,1 1 0,-4-1 0,0 1 0,2 0 0,0-1 0,2 0 0,2 0 0,-8 0 0,2-1 0,0 0 0,3 0 0,3 1 0,0-1 0,1 0 0,4 0 0,3 0 0,-3 0 0,3 0 0,10 0 0,-22 2 0,116-6 0,50-2 0,9-2 0,-33 2 0,5-1 0,5 0 0,4 0 0,3-1 0,1 1 0,-18 0 0,3 1 0,2-1 0,2 1 0,1-1 0,2 0 0,0 1 0,0-1 0,1 0 0,-1 1 0,0-1 0,1 1 0,1-1 0,1 1 0,-1-1 0,1 1 0,1-1 0,-1 1 0,0 0 0,0 0 0,0 0 0,-2 0 0,1 0 0,-1 0 0,0 1 0,0-1 0,0 1 0,0-1 0,1 1 0,0 0 0,0 0 0,0 0 0,3 0 0,0 1 0,0-1 0,2 1 0,-2-1 0,2 1 0,-1 0 0,-1 0 0,1 0 0,-2 0 0,0 0 0,3 1 0,0-1 0,-2 1 0,1 0 0,-1-1 0,0 1 0,0 0 0,0 1 0,-1-1 0,0 0 0,-3 0 0,1 0 0,-2 1 0,1-1 0,0 0 0,-1 1 0,0-1 0,-1 1 0,0-1 0,-1 1 0,3 0 0,0 0 0,-1 0 0,0 0 0,0 0 0,-2 0 0,0 0 0,-1 0 0,0 0 0,12 0 0,-1 0 0,-1 0 0,-1 0 0,-1 0 0,-2 0 0,-2 0 0,3 0 0,-3 0 0,0 0 0,-3 0 0,-1 0 0,-3 0 0,17 0 0,-4 0 0,-3 0 0,-3 0 0,4 0 0,-5-1 0,-8 2 0,2 1 0,-32 0 0,-71 0 0,-29 1 0,-9-1 0,-12 2 0,-8-2 0,29 0 0,-5-1 0,-2 0 0,-4 1 0,-1-1 0,-3 0 0,8 0 0,-4 0 0,-1-1 0,-3 1 0,0 0 0,-2-1 0,1 1 0,-2 0 0,3-1 0,-2 1 0,0 0 0,-2 0 0,1 0 0,-2 0 0,-1 0 0,0 0 0,-1-1 0,8 1 0,0 0 0,-1-1 0,-1 1 0,-1-1 0,0 0 0,0 1 0,-1-1 0,1 1 0,-1-1 0,1 1 0,-1 0 0,-1 0 0,0 0 0,0 0 0,1 0 0,-1 0 0,-1 0 0,0 0 0,1 0 0,-2 0 0,0 1 0,4-1 0,-2 0 0,0 0 0,0 0 0,-1 0 0,0 1 0,0-1 0,0 0 0,1 0 0,1 0 0,0 1 0,1-1 0,0 0 0,0 1 0,1-1 0,-1 1 0,2-1 0,-1 0 0,2 1 0,-1-1 0,1 1 0,1-1 0,0 0 0,-10 1 0,0-1 0,0 1 0,1 0 0,1-1 0,1 1 0,0 0 0,2-1 0,2 1 0,-9-1 0,1 1 0,1 0 0,3 0 0,0-1 0,3 1 0,2-1 0,1 0 0,3 0 0,1 0 0,2 0 0,3 0 0,4 0 0,-11 0 0,2 0 0,8 0 0,15 0 0,4-1 0,78-1 0,49 1 0,23-2 0,-2 1 0,-30 0 0,5-1 0,3 1 0,2-1 0,3 0 0,2 0 0,1 1 0,-14-1 0,3 1 0,0-1 0,2 1 0,1 0 0,1 0 0,1-1 0,1 1 0,1-1 0,-1 0 0,-6 0 0,1 0 0,2 0 0,0 0 0,1 0 0,-1-1 0,2 1 0,0 0 0,-1-1 0,2 1 0,-1 0 0,0 0 0,-4 1 0,0-1 0,0 0 0,1 1 0,-1-1 0,1 1 0,0 0 0,1-1 0,-1 1 0,0 0 0,1 0 0,-1 0 0,0 0 0,1 0 0,1 0 0,0 0 0,-1 0 0,1 1 0,-1-1 0,1 0 0,0 1 0,-1 0 0,1-1 0,-1 0 0,0 1 0,-1-1 0,-1 1 0,-2-1 0,2 1 0,-1-1 0,-1 1 0,1 0 0,-1-1 0,1 1 0,-2 0 0,1-1 0,-1 1 0,0 0 0,-1 0 0,8-1 0,0 1 0,1 0 0,-2 0 0,1 0 0,-3 0 0,2 0 0,-2 0 0,-1 0 0,-1 0 0,-1 1 0,6-1 0,0-1 0,-1 2 0,-1-1 0,-1 0 0,-2 0 0,-1 0 0,-2 0 0,-2 0 0,17 0 0,-3 0 0,-3 0 0,-1 0 0,-4-1 0,-3 2 0,-1-1 0,-3 0 0,-3 0 0,-4 0 0,-6 0 0,48-1 0,-47 2 0,-83 2 0,-26 1 0,-26-2 0,-13 2 0,-4-1 0,27-1 0,-6 1 0,-3 0 0,-4-1 0,-2 1 0,-2 0 0,-1 0 0,-1 0 0,11 0 0,-2-1 0,-3 1 0,1 0 0,-3 0 0,0 0 0,-2 0 0,1 0 0,-1 0 0,0 0 0,1 0 0,1-1 0,0 1 0,-1 0 0,-1 0 0,1-1 0,-1 1 0,-1 0 0,1-1 0,-1 1 0,0 0 0,0-1 0,0 1 0,2 0 0,-1-1 0,0 1 0,0-1 0,0 1 0,-1-1 0,1 1 0,-2-1 0,2 0 0,-1 1 0,1-1 0,0 0 0,1 1 0,1-1 0,1 0 0,0 0 0,0 0 0,1 0 0,-1 0 0,0 0 0,2 0 0,-2 0 0,1 0 0,1 0 0,-1 0 0,1 0 0,-5 0 0,1-1 0,0 1 0,-1 0 0,0 0 0,1-1 0,1 1 0,0 0 0,1-1 0,0 1 0,2-1 0,1 1 0,-5-1 0,1 1 0,1-1 0,1 1 0,1-1 0,0 0 0,2 0 0,1 1 0,2-1 0,0 0 0,-13 1 0,1-1 0,2 0 0,2 1 0,2-1 0,2 0 0,3 0 0,-9 0 0,3 0 0,3 0 0,6 0 0,5 0 0,-12-1 0,8 0 0,39 0 0,54-1 0,38 1 0,23-1 0,6 0 0,-7 0 0,-14-1 0,-1 0 0,2 0 0,3-1 0,6 1 0,3-1 0,-15 2 0,5-1 0,3-1 0,2 1 0,3 0 0,1 0 0,1 0 0,1 0 0,0 0 0,-2-1 0,-1 1 0,1 0 0,-1 0 0,1 0 0,0 0 0,0-1 0,1 2 0,-1-2 0,1 1 0,-1 0 0,1 0 0,-1 0 0,-4-1 0,-1 1 0,1 0 0,1 0 0,-1-1 0,0 1 0,0 0 0,0 0 0,0-1 0,-2 1 0,1 0 0,-1 1 0,2-1 0,0 0 0,0 0 0,-2 0 0,2 1 0,-2-1 0,0 1 0,-1-1 0,1 1 0,-2-1 0,0 1 0,11 0 0,-1 0 0,-1 0 0,0 0 0,0 0 0,-2 0 0,-1 0 0,-1 0 0,-2 1 0,9-1 0,-1 0 0,-2 0 0,-1 0 0,-2 1 0,-1-1 0,-2 1 0,-1 0 0,-1 0 0,-1 0 0,-4 0 0,0 0 0,-5 0 0,15 0 0,-5 0 0,-5 0 0,-7 0 0,22-1 0,-39 2 0,-97 3 0,-45 1 0,38-1 0,-6-1 0,-6 1 0,-4-1 0,-3 1 0,8-1 0,-2 0 0,-4 0 0,-3 0 0,-2 0 0,-1 0 0,-3 0 0,1 1 0,11-1 0,-1-1 0,-2 2 0,-1-1 0,0 0 0,-3 0 0,1 1 0,0-1 0,-1 0 0,1 0 0,0 0 0,-2 0 0,0 0 0,-1 0 0,1 0 0,-1 0 0,0 0 0,0 0 0,0 0 0,-1 0 0,2-1 0,-1 1 0,-1-1 0,1 1 0,0-1 0,-1 1 0,0-1 0,1 1 0,-1-1 0,1 0 0,0 0 0,1 0 0,1 1 0,-3-1 0,-1 0 0,1 0 0,0 1 0,1-1 0,1 0 0,0 0 0,1-1 0,1 1 0,1 0 0,-6-1 0,0 1 0,1-1 0,1 0 0,2 0 0,2 0 0,0-1 0,3 1 0,-9 0 0,0 0 0,3 0 0,3 0 0,3-1 0,8 1 0,-26 1 0,10-1 0,20-1 0,16-3 0,76-2 0,44-2 0,22-1 0,-2 0 0,-33 3 0,4 0 0,2 0 0,4-1 0,2 1 0,2-1 0,1 0 0,1 0 0,-6 1 0,2-1 0,3 0 0,1-1 0,1 1 0,1-1 0,1 1 0,0-1 0,0 1 0,0-1 0,-2 1 0,2 0 0,-1 0 0,1 0 0,0 0 0,0 0 0,0 0 0,1 0 0,-1 0 0,0 0 0,-1 1 0,1-1 0,-2 1 0,0-1 0,0 1 0,0-1 0,0 1 0,0 0 0,-1-1 0,1 1 0,-2 0 0,1 0 0,-1 1 0,4-1 0,1-1 0,-1 1 0,0 1 0,0-1 0,-1 0 0,0 1 0,-2-1 0,-1 1 0,-1-1 0,7 1 0,0-1 0,-2 1 0,-2-1 0,1 1 0,-3 0 0,0 0 0,-2 0 0,2 0 0,-2 1 0,0-1 0,-1 1 0,-2-1 0,-4 1 0,-2-1 0,20-1 0,-4-1 0,-5 1 0,-5 1 0,7 1 0,-6 1 0,-19-2 0,-21-7 0,-75 8 0,-45 5 0,-9-1 0,32-1 0,-5 0 0,-5 0 0,-2 0 0,-4 0 0,-2 0 0,12 0 0,-1 0 0,-4 0 0,0 0 0,-4 0 0,0 0 0,-1 0 0,-2 1 0,0-1 0,11 0 0,-3 0 0,0 0 0,-2 0 0,-1 1 0,-1-1 0,1 0 0,-1 0 0,-1 1 0,1-1 0,0 0 0,-1 1 0,0-1 0,-1 1 0,-1-1 0,1 1 0,-1-1 0,-1 1 0,2-1 0,-2 1 0,1-1 0,-1 1 0,1 0 0,-1-1 0,6 1 0,-1 0 0,1-1 0,-1 1 0,-1 0 0,1-1 0,0 1 0,-1 0 0,2 0 0,-1-1 0,1 1 0,0-1 0,2 1 0,-10 0 0,0-1 0,2 1 0,0 0 0,-1 0 0,2-1 0,0 1 0,0-1 0,-1 1 0,2-1 0,-1 1 0,4-1 0,-1 0 0,1 0 0,0 0 0,0 0 0,0 0 0,1 0 0,0 0 0,0 0 0,1 0 0,0 0 0,-2 0 0,0 0 0,1 0 0,0 0 0,0 0 0,1 0 0,0 0 0,0 0 0,0 0 0,0 0 0,-8 0 0,1 0 0,0 0 0,-1 0 0,1-1 0,1 1 0,-1 0 0,1 1 0,2-1 0,3 0 0,0 0 0,2 1 0,0-1 0,0 1 0,0-1 0,0 1 0,1-1 0,0 0 0,-7 1 0,1 0 0,1-1 0,-1 1 0,1 0 0,0-1 0,0 1 0,0 0 0,0 1 0,0-1 0,0 0 0,1 1 0,-1-1 0,1 1 0,0 0 0,0 0 0,3 0 0,0 0 0,0 0 0,1 0 0,-1 0 0,1 0 0,0 1 0,-1-1 0,-1 0 0,0 1 0,1 0 0,-1-1 0,0 1 0,1 0 0,0 0 0,0 0 0,2 0 0,0 1 0,1-1 0,-1 1 0,2 0 0,-2-1 0,2 1 0,-1 0 0,-10 0 0,1 0 0,0 1 0,0-1 0,1 0 0,-1 1 0,2 0 0,2-1 0,1 1 0,-1 0 0,1 0 0,1 0 0,0 0 0,2 0 0,-7 0 0,1 0 0,1 0 0,0-1 0,2 1 0,3 0 0,-1 0 0,1-1 0,2 1 0,2 0 0,4-1 0,-2 0 0,3 1 0,3-1 0,4-1 0,-29 1 0,26-2 0,50-2 0,35-4 0,38-5 0,19 0 0,-1-1 0,-22 4 0,5 0 0,2 0 0,4 0 0,2 0 0,2 0 0,1-1 0,-9 1 0,1 0 0,3-1 0,0 0 0,2 1 0,1-1 0,1 0 0,1 0 0,-1 0 0,0 1 0,-1 0 0,1-1 0,0 1 0,1 0 0,1 0 0,-1 0 0,1 0 0,0 0 0,0 1 0,0-1 0,-1 1 0,0 0 0,-1 0 0,1 0 0,0 0 0,0 1 0,0-1 0,0 1 0,0 0 0,0 0 0,-1 0 0,1 0 0,0 0 0,1 0 0,0 0 0,0 0 0,1 1 0,-2-1 0,1 1 0,-1 0 0,-1 0 0,0 0 0,-2 0 0,8 1 0,-1 0 0,-1 0 0,0 0 0,-1 1 0,0 0 0,-1-1 0,0 1 0,-1 0 0,6 0 0,-1-1 0,1 1 0,-1 0 0,-1 0 0,-1 0 0,-2 0 0,-1 0 0,11 1 0,-1 0 0,-2 0 0,-3 0 0,0 0 0,-4 0 0,3 0 0,-3 0 0,-2 0 0,-3 0 0,-5 0 0,9 0 0,-7 0 0,-5 0 0,5 2 0,-12 0 0,-17 4 0,-46 6 0,-23-5 0,-18 0 0,-6-1 0,-12 0 0,-7 1 0,-5-1 0,16-1 0,-5-1 0,-3 0 0,-2 1 0,-2-1 0,-3 1 0,-1-1 0,4 1 0,-1 0 0,-2 0 0,-2 0 0,-1-1 0,-2 2 0,-1-2 0,-1 2 0,-1-2 0,13 1 0,-2-1 0,-1 0 0,-2 1 0,1-1 0,-2 0 0,0 1 0,-1-1 0,1 0 0,0 1 0,0-1 0,1 0 0,-1 1 0,1-1 0,-1 1 0,0-1 0,0 1 0,0 0 0,0-1 0,1 1 0,-1 0 0,1-1 0,0 0 0,0 1 0,-3 0 0,0-1 0,-1 1 0,1-1 0,0 0 0,1 1 0,-1-1 0,1 0 0,1 1 0,1-1 0,-1 1 0,-2 0 0,1 0 0,-1 0 0,1 0 0,1 0 0,0 0 0,1 0 0,1 0 0,1 0 0,1 0 0,-9 0 0,2-1 0,1 1 0,0 0 0,2-1 0,1 1 0,2-1 0,1 1 0,-12 1 0,3 0 0,1 1 0,2-1 0,2 0 0,4 0 0,2-2 0,2 1 0,3 0 0,3-1 0,4 1 0,-13 1 0,7 1 0,6-1 0,-9-1 0,30-2 0,108 2 0,-11-9 0,15-3 0,11-3 0,4 1 0,-22 3 0,3 0 0,4 0 0,4 0 0,2 0 0,1 0 0,2-1 0,-1 0 0,-9 0 0,1 0 0,2-1 0,1 1 0,1-1 0,0-1 0,1 1 0,1 0 0,0 0 0,-1-1 0,1 1 0,-3 1 0,1-1 0,-1 0 0,1 0 0,1 0 0,0 1 0,0-2 0,0 2 0,0-1 0,0 0 0,1 0 0,-1 0 0,-6 1 0,2 0 0,0 0 0,0 0 0,0-1 0,0 1 0,0 0 0,0 0 0,-1 0 0,-1 0 0,1 0 0,-1 0 0,-2 0 0,6 0 0,0 0 0,-1-1 0,0 1 0,-1 0 0,-1 0 0,1 0 0,-2-1 0,-1 2 0,0-2 0,-1 2 0,6-2 0,-1 1 0,-1 0 0,0 0 0,-2 0 0,-1 0 0,-1 0 0,-2 0 0,-2 1 0,14-3 0,-1 1 0,-3 0 0,-2 0 0,-4 1 0,-5 0 0,6-1 0,-5 1 0,-4 0 0,-6 0 0,37-6 0,-42 5 0,-74 7 0,-34 6 0,-27 5 0,-7 2 0,26-5 0,-4 1 0,-3 1 0,-4 0 0,-3 0 0,-1 0 0,13-1 0,-2 1 0,-3-1 0,0 1 0,-1 0 0,-3 1 0,0-1 0,-1 0 0,-1 1 0,6-1 0,-2 0 0,-1 0 0,-1 1 0,-1-1 0,0 0 0,-1 1 0,0 0 0,-1-1 0,1 1 0,0-1 0,4 0 0,0 0 0,-1 0 0,0 0 0,0 0 0,0 0 0,-1 0 0,1 0 0,-1 0 0,0 0 0,1 0 0,-1 0 0,1 0 0,-2 0 0,1 1 0,0-1 0,-1 0 0,0 1 0,1-1 0,-1 1 0,2-1 0,-1 0 0,2 1 0,0-1 0,-2 0 0,0 1 0,2-1 0,-1 0 0,1 0 0,1 0 0,-1 0 0,1 0 0,1 0 0,0 0 0,1 1 0,-3-1 0,0 1 0,1 0 0,0 0 0,1 0 0,0 0 0,1 0 0,1 0 0,1-1 0,1 0 0,-4 1 0,0 0 0,1-1 0,1 1 0,1-1 0,2 0 0,1 0 0,2-1 0,-8 2 0,2-1 0,1 0 0,3-1 0,2 0 0,3 0 0,-8 1 0,3-1 0,6 0 0,4-1 0,-20-1 0,24-1 0,42 1 0,46-9 0,41-7 0,19-3 0,-1 1 0,-27 3 0,4 1 0,3-1 0,4 1 0,2-2 0,0 1 0,2-2 0,-19 3 0,2 0 0,0-1 0,2 0 0,1-1 0,0 1 0,2-1 0,0 0 0,0 1 0,2-1 0,0 0 0,-3 0 0,2 0 0,0 0 0,2 0 0,0 0 0,1 0 0,0-1 0,0 1 0,0 0 0,0-1 0,0 1 0,-1-1 0,0 1 0,-2 0 0,1 1 0,-1-1 0,1 0 0,-2 0 0,2 0 0,-1 0 0,0 0 0,0 1 0,-1-1 0,0 0 0,0 1 0,0-1 0,2 0 0,0 0 0,1 0 0,-2 0 0,1 0 0,-1 0 0,1 0 0,-2 0 0,0 0 0,0 1 0,-1-1 0,-1 1 0,7-1 0,0 0 0,-1 0 0,0 1 0,-1-1 0,-1 1 0,-1 0 0,-1 0 0,-2 0 0,-2 0 0,11-2 0,-2 1 0,-2 0 0,-1 0 0,-2 1 0,-2-1 0,0 1 0,0 0 0,0 0 0,-1 0 0,-2 1 0,-3 0 0,-3 0 0,7 0 0,-1 0 0,-6 1 0,-8 1 0,4 2 0,-24 3 0,-57 7 0,-37 5 0,-8 1 0,19-3 0,-7 1 0,-3 0 0,-3 0 0,-5 1 0,0 0 0,8-2 0,-1 0 0,-4 1 0,-1 0 0,-2-1 0,-1 1 0,-1 0 0,-1 1 0,-1-1 0,3 0 0,-1 0 0,-3 0 0,0 0 0,-1 1 0,0-1 0,-1 1 0,-2 0 0,2-1 0,-1 1 0,0 0 0,9-1 0,0-1 0,-1 1 0,0 0 0,0 0 0,0 0 0,0 0 0,-1 0 0,0 0 0,1 0 0,-2 0 0,1 0 0,0 1 0,-3-1 0,0 1 0,0-1 0,-1 1 0,-1-1 0,1 1 0,1 0 0,-1 0 0,1-1 0,-1 1 0,2 0 0,0-1 0,1 0 0,-5 2 0,-1-1 0,1 0 0,0 0 0,1 0 0,1 1 0,0-1 0,2 0 0,-1 0 0,2 0 0,-1-1 0,1 1 0,1 0 0,0 0 0,1 0 0,1 0 0,0-1 0,2 1 0,0-1 0,2 1 0,0-1 0,-12 2 0,1 0 0,0 0 0,3 0 0,3-1 0,1 0 0,3 0 0,-3 1 0,2-1 0,3 0 0,4 0 0,2-1 0,-24 4 0,5 0 0,44-7 0,67-10 0,31-4 0,-17 0 0,9-1 0,7-2 0,4-1 0,5 0 0,0 0 0,-13 2 0,3 0 0,3-1 0,2 0 0,1 0 0,2-1 0,1 0 0,0 0 0,0 0 0,1 0 0,-7 0 0,2 0 0,0 0 0,1-1 0,1 1 0,0-1 0,1 0 0,-1 0 0,2 0 0,-1 0 0,1 0 0,1 0 0,-7 1 0,2-1 0,1 1 0,0 0 0,0-1 0,1 1 0,0-1 0,0 1 0,0-1 0,-1 0 0,1 1 0,-1-1 0,-1 0 0,1 1 0,1-2 0,0 1 0,1 0 0,-2-1 0,1 1 0,0-1 0,-1 1 0,0 0 0,0-1 0,-1 1 0,-1 0 0,2 0 0,-3-1 0,2 1 0,0 0 0,1 0 0,-2-1 0,0 1 0,0 0 0,-1 0 0,-1 0 0,0 0 0,0 1 0,-2-1 0,-2 1 0,12-2 0,0-1 0,-2 1 0,-1 0 0,0 1 0,-3 0 0,-1 0 0,-2 0 0,-3 1 0,10-2 0,-4 0 0,-2 1 0,-2 0 0,-2 0 0,-2 2 0,23-4 0,5 0 0,-19 2 0,-34 5 0,-35 5 0,-29 4 0,-29 7 0,-15 3 0,-2 0 0,18-4 0,-3 2 0,-4-1 0,-4 1 0,-2 1 0,-1-1 0,-2 1 0,0 0 0,9-2 0,-2 0 0,-1 1 0,-2-1 0,0 1 0,-2 0 0,1 0 0,-2-1 0,0 1 0,0 0 0,-1 0 0,2 0 0,1 0 0,-3-1 0,1 1 0,-1 0 0,0 0 0,0 0 0,-2 0 0,1 0 0,-1 0 0,1 0 0,-1 0 0,3 0 0,-2 0 0,1 0 0,-1 0 0,0-1 0,0 1 0,-1 0 0,1 0 0,-1 0 0,1 0 0,0 1 0,1-1 0,-1 0 0,2-1 0,0 1 0,1 0 0,-2 0 0,2 0 0,-1 0 0,1 0 0,-1-1 0,2 1 0,-1 0 0,1 0 0,0 0 0,1 0 0,-2 0 0,-1 1 0,1-1 0,0 1 0,0-1 0,1 1 0,0-1 0,1 1 0,1-1 0,0 0 0,1 0 0,2 0 0,-10 1 0,0 0 0,0 0 0,2 0 0,1 0 0,1-1 0,2 0 0,1 0 0,3 0 0,-13 1 0,2-1 0,3 0 0,2 0 0,3 0 0,3-1 0,-9 2 0,4-1 0,4 0 0,8-2 0,-16 0 0,31-1 0,50-2 0,23-8 0,26-4 0,16-5 0,6-1 0,-1 2 0,-16 2 0,5 0 0,3 0 0,1 0 0,3 0 0,2-1 0,1 0 0,2 0 0,-13 1 0,2-1 0,1 1 0,2-1 0,1 0 0,0-1 0,3 0 0,-1 1 0,1-1 0,1 0 0,0 1 0,1-1 0,-9 1 0,2 1 0,1-1 0,0 1 0,0-1 0,1 0 0,1 0 0,0 0 0,1 0 0,-1 0 0,1 0 0,-1-1 0,1 1 0,-2 0 0,2-1 0,-4 1 0,1 0 0,0 0 0,0-1 0,0 1 0,0-1 0,1 1 0,-1-1 0,1 0 0,-1 1 0,0-1 0,-1 0 0,1 0 0,-1 1 0,0-1 0,-1 1 0,2-1 0,1 0 0,-1 0 0,0 0 0,-1 0 0,1 0 0,-1 0 0,0 0 0,0 0 0,-1 0 0,0 0 0,0 0 0,-2 0 0,0 0 0,0 1 0,8-2 0,0 0 0,0 0 0,-2 0 0,1 0 0,-3 0 0,2 0 0,-2 1 0,-1-1 0,0 1 0,-1-1 0,-1 1 0,5-2 0,-1 1 0,0 0 0,-1 0 0,-1 0 0,-2 0 0,0 0 0,-2 1 0,-2 0 0,-2 0 0,8-1 0,-1-1 0,-3 2 0,-1-1 0,-3 1 0,-4 0 0,-4 1 0,19-4 0,1 0 0,-17 3 0,-31 7 0,-54 15 0,-18-1 0,-22 2 0,-12 2 0,-6 0 0,33-4 0,-5 0 0,-2 1 0,-4 0 0,-2 0 0,-2 1 0,-1 0 0,-2-1 0,1 1 0,-1 0 0,8-2 0,-2 0 0,-1 0 0,0 0 0,-2 0 0,0 0 0,-2 0 0,0 0 0,0 1 0,0-1 0,-1 0 0,0 0 0,1 1 0,0-1 0,0 1 0,-1-1 0,1 0 0,-2 1 0,1-1 0,-1 1 0,0-1 0,0 1 0,-1-1 0,0 1 0,0-1 0,0 1 0,0 0 0,1-1 0,0 0 0,0 1 0,-1-1 0,-1 0 0,1 0 0,-1 1 0,1-1 0,-1 0 0,1 1 0,0-1 0,0 1 0,0-1 0,1 1 0,1-1 0,-3 1 0,1 0 0,-1 0 0,1 0 0,1 0 0,-1-1 0,0 1 0,2 0 0,-1 0 0,0 0 0,2 0 0,-1 0 0,0 0 0,1 0 0,-1 1 0,0-1 0,0 0 0,0 1 0,1 0 0,0-1 0,0 0 0,1 1 0,1-1 0,0 0 0,1 0 0,1 0 0,1 0 0,-9 1 0,1 0 0,0 0 0,1 0 0,1-1 0,2 1 0,1-1 0,1 0 0,1 0 0,3-1 0,-9 2 0,2 0 0,2-1 0,2 1 0,2-2 0,1 1 0,3-1 0,-8 0 0,3 1 0,1-2 0,5 0 0,6 0 0,-4 0 0,5 0 0,18-1 0,18 0 0,44-9 0,31-7 0,19-4 0,9 0 0,-4 0 0,-16 4 0,2-1 0,4-1 0,2 0 0,2 1 0,4-2 0,0 1 0,2 0 0,-14 1 0,2 0 0,1 0 0,2-1 0,1 1 0,1-1 0,1 1 0,1-1 0,1 0 0,0 0 0,1 0 0,-1 0 0,-6 2 0,0-1 0,0-1 0,2 1 0,0 0 0,1 0 0,0 0 0,1-1 0,0 1 0,0 0 0,0-1 0,-1 1 0,0 0 0,0-1 0,-1 1 0,0 0 0,0 1 0,-1-1 0,1 0 0,1 0 0,-2 0 0,1 0 0,-1 1 0,1-1 0,-1 0 0,-1 0 0,1 1 0,-1-1 0,-2 0 0,0 0 0,5 0 0,0-1 0,-1 0 0,1 1 0,-2-1 0,-1 0 0,1 1 0,-1-1 0,-1 1 0,1-1 0,-2 1 0,0 0 0,-1-1 0,5 1 0,0-1 0,0 0 0,-1 0 0,-1 0 0,0 1 0,-1-1 0,-1 1 0,-1 0 0,-1 0 0,-1 0 0,11-1 0,-1-1 0,-1 1 0,-2 0 0,-1 1 0,-2-1 0,-1 1 0,-2 0 0,8-1 0,-2 1 0,-1-1 0,-4 1 0,-3 1 0,-2 1 0,5-2 0,-2 1 0,-7 2 0,-11 3 0,12 8 0,-82 4 0,-39 5 0,-19 2 0,-2-1 0,27-5 0,-5 1 0,-2-1 0,-4 1 0,-4 0 0,0 0 0,-2 1 0,0-1 0,7 0 0,-2 0 0,-3-1 0,0 2 0,-2-1 0,0 0 0,-2 1 0,1-1 0,-1 1 0,0-1 0,0 1 0,7-1 0,0-1 0,-1 1 0,1-1 0,-1 1 0,0 0 0,-2 0 0,2 0 0,-1 0 0,-1 0 0,0 0 0,1 0 0,-1 0 0,1 0 0,0 0 0,0 0 0,-1 0 0,1 0 0,-1 0 0,0 0 0,-1 0 0,1 0 0,0 1 0,0-1 0,1 0 0,-1 0 0,1 0 0,-4 1 0,2 0 0,-2 0 0,0 0 0,2 0 0,-1 0 0,0 0 0,0-1 0,1 1 0,0 0 0,0 0 0,1 0 0,0 0 0,-3 0 0,1 0 0,0 0 0,0 0 0,0 1 0,1-1 0,0 0 0,1 0 0,1 0 0,0 0 0,2-1 0,0 1 0,-3-1 0,0 2 0,1-1 0,1 0 0,1-1 0,0 1 0,2-1 0,1 0 0,2 0 0,1-1 0,-8 2 0,1 0 0,3-1 0,0-1 0,3 1 0,1-1 0,3-1 0,-21 5 0,2-2 0,5 0 0,9-2 0,-11 2 0,18-4 0,26-1 0,58-11 0,42-8 0,19-3 0,-3 0 0,-23 5 0,2 0 0,3 0 0,4 0 0,2-1 0,1-1 0,1 0 0,-16 3 0,1-1 0,2-1 0,1 1 0,1-1 0,0 0 0,2-1 0,0 1 0,1-1 0,0 1 0,1-1 0,-1 1 0,0 0 0,2 0 0,-1-1 0,3 1 0,-1-1 0,2 1 0,-1-1 0,0 0 0,0 0 0,-1 0 0,0-1 0,-2 1 0,0 0 0,0-1 0,-1 0 0,0 0 0,0 0 0,0 0 0,-1 0 0,0 0 0,0 0 0,0-1 0,-1 1 0,0 0 0,-1-1 0,-1 1 0,-1 0 0,0 0 0,0 0 0,0 0 0,0-1 0,-2 1 0,1 0 0,-1-1 0,-1 1 0,0 0 0,-1-1 0,-1 1 0,6-2 0,-1 0 0,-1 0 0,0 0 0,-1 0 0,-1 0 0,-1 0 0,0 0 0,-1 0 0,-2 1 0,-1 0 0,10-3 0,-1 0 0,-1 1 0,-3-1 0,0 1 0,-2 0 0,-1 1 0,-2-1 0,5-1 0,-2 0 0,0 1 0,-4 0 0,-4 0 0,-3 2 0,12-4 0,-6 2 0,-11 2 0,2-3 0,-77 24 0,-37 9 0,-10 3 0,30-9 0,-5 1 0,-4 0 0,-3 1 0,-2 1 0,-3-1 0,0 1 0,7-2 0,-2 1 0,-1-1 0,-2 1 0,-1 1 0,-1-1 0,-1 0 0,0 1 0,-1-1 0,0 1 0,1-1 0,0 0 0,-1 0 0,0 1 0,-1-1 0,-1 1 0,0 0 0,0-1 0,0 1 0,-1-1 0,0 1 0,4-1 0,-2 0 0,1 0 0,-1 0 0,0-1 0,0 1 0,-1 1 0,1-1 0,0 0 0,1 0 0,-1 0 0,2 0 0,-4 0 0,0 1 0,1 0 0,-1 0 0,1-1 0,0 1 0,1 0 0,0 0 0,-1 0 0,2 0 0,0-1 0,2 1 0,0 0 0,0 0 0,0 0 0,1 0 0,1 0 0,-1 0 0,2 0 0,1 0 0,0-1 0,2 1 0,-5 0 0,2 0 0,0-1 0,1 1 0,1 0 0,1-1 0,1 0 0,0 1 0,2-1 0,-8 1 0,0 1 0,2 0 0,1-1 0,1 0 0,2 0 0,3-1 0,-7 1 0,1 0 0,4 0 0,3-1 0,6-1 0,-8 2 0,6-2 0,21-1 0,30 2 0,32-13 0,26-7 0,19-4 0,10-2 0,1-1 0,-5 2 0,518-76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7.334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43 0 16383,'-24'75'0,"5"2"0,19-11 0,0 1 0,0-3 0,0 4 0,0 2 0,2-21 0,1 3 0,3 57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6.996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190 412 16383,'-41'-148'0,"26"92"0,5 6 0,18-12 0,16 23 0,15 10 0,10 11 0,4 9 0,3 13 0,-2 26 0,3 19 0,-1 24 0,-28-30 0,-3 2 0,15 44 0,-16-4 0,-11-14 0,-9-18 0,-4-14 0,-4-11 0,-17-10 0,-14-8 0,-23-4 0,-12-6 0,-9 1 0,2 3 0,-2-3 0,9 2 0,10-5 0,18-8 0,9-27 0,7-18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6.494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159 170 16383,'-88'17'0,"35"22"0,36 23 0,17 12 0,1-5 0,2-12 0,15-16 0,14-17 0,9-11 0,11-9 0,5-5 0,-1-6 0,-3-13 0,-11-12 0,-5 3 0,-20 4 0,-4-2 0,-13-1 0,-5-9 0,-9-5 0,-22 1 0,-24-1 0,-3 4 0,3 7 0,8 4 0,10 2 0,14 3 0,-2-23 0,8-5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5.919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1 0 16383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5.683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275 0 16383,'88'234'0,"-61"-169"0,-1-1 0,-9-5 0,-14 4 0,-7-5 0,0 23 0,-4-17 0,-9-15 0,-1-18 0,-7-10 0,2-8 0,-2-6 0,-5-2 0,-5-5 0,-5 0 0,1 0 0,0-11 0,4-6 0,6-6 0,11-8 0,4-7 0,7-8 0,-7-14 0,2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2.099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116 0,'-6'87,"3"-9,-6-12,-2-6,-7-1,1-3,2-16,-5-5,13-38,-3-16,10-23,4 0,6-4,7 1,11 0,2 2,-2 1,-2 9,-5 3,-1 12,-8 3,27 10,-6 16,16 6,-16 13,-10 22,-9 8,-4 4,-7-8,-2 10,-1 4,0-14,-18-10,-6-14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5.208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0 233 16383,'65'-24'0,"4"1"0,-2 16 0,4-12 0,7-6 0,-10-9 0,18-13 0,2-7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4.550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1 191 16383,'87'-18'0,"-3"8"0,2-2 0,9-6 0,-2-8 0,-45 7 0,-1 0 0,31-8 0,-29 2 0,-8 9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4.243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95 142 16383,'6'-90'0,"-2"39"0,-8 128 0,-2 4 0,-4 11 0,-1-2 0,1 2 0,-1 0 0,1-4 0,-1-3 0,0-4 0,2 1 0,2 6 0,2-7 0,5 0 0,0-15 0,0-10 0,0-21 0,10 13 0,1-8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3.861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207 0 16383,'-108'180'0,"61"-109"0,11-6 0,20 7 0,28-40 0,16-17 0,20-6 0,16-9 0,0-11 0,-4-6 0,-2-8 0,-6-7 0,-9-3 0,-8 0 0,-13 1 0,-11 6 0,-5-1 0,-6 4 0,0 0 0,0 4 0,0 5 0,-5 0 0,4 15 0,-4 16 0,5 17 0,0 7 0,0 3 0,0 6 0,0-2 0,11-4 0,6-14 0,15-8 0,14-9 0,6-5 0,12-6 0,-2 0 0,-2 0 0,-4-5 0,-6-2 0,15-16 0,1-6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3.154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286 128 16383,'63'-65'0,"-9"13"0,-5 52 0,-6 0 0,-8 0 0,0 0 0,-17-4 0,-12 2 0,-32-2 0,-21 7 0,-24 8 0,1 21 0,-7 20 0,39-17 0,3 3 0,0 2 0,3 1 0,1 3 0,2 1 0,-17 43 0,16 6 0,16 1 0,7-6 0,7-1 0,24-14 0,15-14 0,19-19 0,12-20 0,7-18 0,3-15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2.561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42 624 16383,'30'109'0,"-8"-14"0,-25-70 0,-8-5 0,-9-6 0,-5-7 0,7-5 0,7-9 0,5-28 0,6-21 0,5-15 0,9-10 0,1 33 0,5-2 0,10-10 0,4 0 0,-2 3 0,1 0 0,3-2 0,-1 2 0,-6 10 0,-2 5 0,12-18 0,-12 26 0,-7 20 0,-4 22 0,5 9 0,5 6 0,25 27 0,10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17T00:07:32.059"/>
    </inkml:context>
    <inkml:brush xml:id="br0">
      <inkml:brushProperty name="width" value="0.2" units="cm"/>
      <inkml:brushProperty name="height" value="1.2" units="cm"/>
      <inkml:brushProperty name="inkEffects" value="pencil"/>
    </inkml:brush>
  </inkml:definitions>
  <inkml:trace contextRef="#ctx0" brushRef="#br0">844 107 16383,'-196'-59'0,"116"32"0,3 7 0,12 20 0,6 10 0,-16 24 0,25 19 0,10 22 0,16 13 0,9-6 0,11 9 0,6-17 0,9-7 0,11-22 0,17-17 0,7-14 0,3-10 0,1-25 0,0-18 0,-3-16 0,-5-19 0,-6 0 0,-4 0 0,-6 12 0,-9 9 0,-6 19 0,-2 14 0,2 14 0,5 1 0,1 11 0,-3 5 0,-7 13 0,-4 12 0,-1 19 0,-2 12 0,-2 16 0,-1 16 0,-8-39 0,-4 3 0,-4 7 0,-4 1 0,-3-1 0,-2 0 0,-3 1 0,-1-1 0,-2-5 0,1-1 0,0 1 0,-1-3 0,-1-6 0,-2-4 0,2-4 0,0-4 0,-31 22 0,6-13 0,13-26 0,16-16 0,8-13 0,9-16 0,7-24 0,4-29 0,6-7 0,11 0 0,8 5 0,24 6 0,1 5 0,13 6 0,9 9 0,9 12 0,3 3 0,0 4 0,-7 6 0,-7 4 0,-6 9 0,-2-2 0,-9 8 0,-5-1 0,-2 3 0,-8 1 0,-5 0 0,15-19 0,0-4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52.117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11 508,'6'122,"-3"-30,-2-27,-1-17,5-9,-4-18,-4-54,-8-23,3-20,4 5,3-1,1-6,4 1,6 3,14 6,18 8,6 6,8 1,2 11,2 10,-2 7,-1 11,-3 5,2 9,-3 0,-4 0,-7 0,-12 23,-13 13,-7 11,-14 5,-29 1,-16 0,-24 3,32-27,-2-1,-39 22,-3-8,24-9,25-7,39-7,29-5,27 6,25-3,2 14,-5 11,1 5,-5 6,-4-14,9-13,-1-17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51.334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0 0,'63'53,"1"-21,-1-22,33-28,9-6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51.030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570 57,'-118'-35,"23"14,21 21,11 14,3 11,10 14,9 9,10 9,10-2,10 8,5-6,6-1,15-12,10-5,17-11,11-7,3-5,1-9,-4-3,-1-4,-4 0,-5 0,-1 0,5 0,20-37,9-10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1.399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0 27,'18'91,"-4"1,-14-61,0 9,5-28,5-3,2-9,17-14,-2-19,12-16,-3-2,-4 13,0-3,-5 8,-1 6,-10 11,-5 21,-2 16,1 12,-3 9,8-4,5-6,8-7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50.390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758 42,'-118'-24,"27"10,25 11,13 6,10 3,2 19,23 8,16 12,23 1,12-5,9-9,-7 4,-18 14,-10 6,-10-2,-11-8,-19 1,-23-2,-8 3,-3-5,1-9,6-13,12-5,2-5,23-24,36-39,23-31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9.838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32 53,'-18'82,"4"-1,14-21,5-1,2 0,2 3,2 4,3-1,0 2,10-12,-2 1,10-26,4-6,-4-46,-1-17,-10-14,-10 1,3-7,-3 6,5 2,-2 1,0 4,-3-3,5 0,5-4,0 7,4 1,21-25,4-12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8.907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0 10,'98'-6,"-10"3,6 5,4 2,-36-2,3-1,75-1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8.656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243 0,'12'146,"-8"-84,-3-3,-10 32,-8-20,3-2,-7-2,-3-2,-4 6,2-1,2-3,-22-7,-5-18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8.350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82 1,'-24'42,"5"8,19 3,0 1,0-5,-4-2,-7-4,-5-11,9-34,17-18,22-33,7 10,-2 7,-5 19,-11 22,-11 12,-5 15,-5 19,0-6,-5 22,4-18,-8-2,-25-20,-12-7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7.823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148 476,'63'-113,"-30"63,-3 5,-6 7,4 1,1-5,-8 11,-11-18,-5 25,-24-6,-9 20,-12 4,-9 6,1 3,-5 8,4 16,10 19,6 4,15 3,8-5,6-2,3-3,13 5,9-2,13-8,12-17,-4-6,-3-8,9-2,6-5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7.300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32 1,'0'67,"0"-7,0-4,0 0,0 2,0-2,0-3,0 2,0-1,0-22,0 7,0-42,-9-27,3-8,-5-18,5 4,6 3,0-4,0-3,3 6,4 1,9 9,23 3,7 9,-2 2,-5 15,-5 3,2 8,-13 27,-6 12,-4 12,-2 6,-5-3,-3 2,-2-3,-1-4,0-2,0-5,-4-4,-2-2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6.415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339 201,'-105'34,"31"-2,32 2,14 15,0-1,7 1,2-4,8 1,5-7,2 6,4-15,9-5,3-15,18-20,-3-21,5-15,-14 0,-9-5,-9 1,0-6,0 7,0 2,0 1,-5 12,-5-11,3 11,-7-36,8-2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5.698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32 265,'0'86,"0"-19,0-19,0-6,0-3,0-1,0 1,0 8,0-8,-5-26,4-54,-4-16,5-27,0 16,0 1,4 6,6-3,10 2,19 6,0 5,6 9,-1 12,-2 12,-4 3,7 14,-1-4,-5 10,-14 10,-15 12,-10 15,-26 12,-9 2,-16-2,-2-11,-4-2,-6-2,9-12,-12 2,6-7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7T00:06:44.916"/>
    </inkml:context>
    <inkml:brush xml:id="br0">
      <inkml:brushProperty name="width" value="0.2" units="cm"/>
      <inkml:brushProperty name="height" value="0.4" units="cm"/>
      <inkml:brushProperty name="tip" value="rectangle"/>
      <inkml:brushProperty name="rasterOp" value="maskPen"/>
    </inkml:brush>
  </inkml:definitions>
  <inkml:trace contextRef="#ctx0" brushRef="#br0">169 476,'-17'143,"9"-75,2-11,6-24,-5-6,-1-12,-9-10,-1-10,-4-18,2-12,4-9,7-1,2-5,5-6,5-9,9-8,21-11,-5 38,4 1,0 3,2 2,2 1,1 4,29-15,-11 22,-13 14,2 9,-18 5,3 14,-19 9,-3 19,-11 13,-5 5,-27 3,-26-6,-13 6,28-32,-2-2,-34 25,4-12,16-4,14-16,15-11,6-13</inkml:trace>
</inkml:ink>
</file>

<file path=word/theme/theme1.xml><?xml version="1.0" encoding="utf-8"?>
<a:theme xmlns:a="http://schemas.openxmlformats.org/drawingml/2006/main" name="For Sale Flyer Theme">
  <a:themeElements>
    <a:clrScheme name="Flyer">
      <a:dk1>
        <a:sysClr val="windowText" lastClr="000000"/>
      </a:dk1>
      <a:lt1>
        <a:sysClr val="window" lastClr="FFFFFF"/>
      </a:lt1>
      <a:dk2>
        <a:srgbClr val="231F20"/>
      </a:dk2>
      <a:lt2>
        <a:srgbClr val="F5F7F6"/>
      </a:lt2>
      <a:accent1>
        <a:srgbClr val="58ACB3"/>
      </a:accent1>
      <a:accent2>
        <a:srgbClr val="D75B56"/>
      </a:accent2>
      <a:accent3>
        <a:srgbClr val="DFC456"/>
      </a:accent3>
      <a:accent4>
        <a:srgbClr val="E99248"/>
      </a:accent4>
      <a:accent5>
        <a:srgbClr val="26967A"/>
      </a:accent5>
      <a:accent6>
        <a:srgbClr val="6C6389"/>
      </a:accent6>
      <a:hlink>
        <a:srgbClr val="58ACB3"/>
      </a:hlink>
      <a:folHlink>
        <a:srgbClr val="7B70AA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3F7D94069FF64A86F7DFF56D60E3BE" ma:contentTypeVersion="6" ma:contentTypeDescription="Create a new document." ma:contentTypeScope="" ma:versionID="c32302c77d4085ecf495bdddb7f5e889">
  <xsd:schema xmlns:xsd="http://www.w3.org/2001/XMLSchema" xmlns:xs="http://www.w3.org/2001/XMLSchema" xmlns:p="http://schemas.microsoft.com/office/2006/metadata/properties" xmlns:ns2="a4f35948-e619-41b3-aa29-22878b09cfd2" xmlns:ns3="40262f94-9f35-4ac3-9a90-690165a166b7" targetNamespace="http://schemas.microsoft.com/office/2006/metadata/properties" ma:root="true" ma:fieldsID="4ab5ae46be95f9d0be6107e8200be7a2" ns2:_="" ns3:_="">
    <xsd:import namespace="a4f35948-e619-41b3-aa29-22878b09cfd2"/>
    <xsd:import namespace="40262f94-9f35-4ac3-9a90-690165a166b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VSO_x0020_item_x0020_id" minOccurs="0"/>
                <xsd:element ref="ns3:Item_x0020_Details" minOccurs="0"/>
                <xsd:element ref="ns3:Template_x0020_details" minOccurs="0"/>
                <xsd:element ref="ns3:Assetid_x0020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f35948-e619-41b3-aa29-22878b09cfd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62f94-9f35-4ac3-9a90-690165a166b7" elementFormDefault="qualified">
    <xsd:import namespace="http://schemas.microsoft.com/office/2006/documentManagement/types"/>
    <xsd:import namespace="http://schemas.microsoft.com/office/infopath/2007/PartnerControls"/>
    <xsd:element name="VSO_x0020_item_x0020_id" ma:index="10" nillable="true" ma:displayName="VSO item id" ma:description="Please add the bug number to refer to VSO items." ma:internalName="VSO_x0020_item_x0020_id">
      <xsd:simpleType>
        <xsd:restriction base="dms:Text">
          <xsd:maxLength value="255"/>
        </xsd:restriction>
      </xsd:simpleType>
    </xsd:element>
    <xsd:element name="Item_x0020_Details" ma:index="11" nillable="true" ma:displayName="Item Details" ma:internalName="Item_x0020_Details">
      <xsd:simpleType>
        <xsd:restriction base="dms:Note">
          <xsd:maxLength value="255"/>
        </xsd:restriction>
      </xsd:simpleType>
    </xsd:element>
    <xsd:element name="Template_x0020_details" ma:index="12" nillable="true" ma:displayName="Template details" ma:internalName="Template_x0020_details">
      <xsd:simpleType>
        <xsd:restriction base="dms:Text"/>
      </xsd:simpleType>
    </xsd:element>
    <xsd:element name="Assetid_x0020_" ma:index="13" nillable="true" ma:displayName="Assetid " ma:internalName="Assetid_x0020_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SO_x0020_item_x0020_id xmlns="40262f94-9f35-4ac3-9a90-690165a166b7" xsi:nil="true"/>
    <Assetid_x0020_ xmlns="40262f94-9f35-4ac3-9a90-690165a166b7" xsi:nil="true"/>
    <Item_x0020_Details xmlns="40262f94-9f35-4ac3-9a90-690165a166b7" xsi:nil="true"/>
    <Template_x0020_details xmlns="40262f94-9f35-4ac3-9a90-690165a166b7" xsi:nil="true"/>
  </documentManagement>
</p:properties>
</file>

<file path=customXml/itemProps1.xml><?xml version="1.0" encoding="utf-8"?>
<ds:datastoreItem xmlns:ds="http://schemas.openxmlformats.org/officeDocument/2006/customXml" ds:itemID="{7B451FA7-F5C8-4B45-880C-7E6998F1C2E7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a4f35948-e619-41b3-aa29-22878b09cfd2"/>
    <ds:schemaRef ds:uri="40262f94-9f35-4ac3-9a90-690165a166b7"/>
  </ds:schemaRefs>
</ds:datastoreItem>
</file>

<file path=customXml/itemProps2.xml><?xml version="1.0" encoding="utf-8"?>
<ds:datastoreItem xmlns:ds="http://schemas.openxmlformats.org/officeDocument/2006/customXml" ds:itemID="{769E5864-51C7-407F-9FA0-560AE188456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F4C855C-3DB3-4E5A-8799-090CC3500F51}">
  <ds:schemaRefs>
    <ds:schemaRef ds:uri="http://schemas.microsoft.com/office/2006/metadata/properties"/>
    <ds:schemaRef ds:uri="http://www.w3.org/2000/xmlns/"/>
    <ds:schemaRef ds:uri="40262f94-9f35-4ac3-9a90-690165a166b7"/>
    <ds:schemaRef ds:uri="http://www.w3.org/2001/XMLSchema-instan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%7b634E28B3-A332-A14B-93B2-A0CC96F6F94F%7dtf16392136.dotx</Template>
  <TotalTime>1</TotalTime>
  <Pages>5</Pages>
  <Words>228</Words>
  <Characters>1304</Characters>
  <Application>Microsoft Office Word</Application>
  <DocSecurity>0</DocSecurity>
  <Lines>10</Lines>
  <Paragraphs>3</Paragraphs>
  <ScaleCrop>false</ScaleCrop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2018-11-17T00:12:00Z</dcterms:created>
  <dcterms:modified xsi:type="dcterms:W3CDTF">2018-11-17T00:12:00Z</dcterms:modified>
</cp:coreProperties>
</file>